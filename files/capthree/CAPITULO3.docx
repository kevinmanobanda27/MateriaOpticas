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diagrams/data2.xml" ContentType="application/vnd.openxmlformats-officedocument.drawingml.diagramData+xml"/>
  <Override PartName="/word/diagrams/layout2.xml" ContentType="application/vnd.openxmlformats-officedocument.drawingml.diagramLayout+xml"/>
  <Override PartName="/word/diagrams/quickStyle2.xml" ContentType="application/vnd.openxmlformats-officedocument.drawingml.diagramStyle+xml"/>
  <Override PartName="/word/diagrams/colors2.xml" ContentType="application/vnd.openxmlformats-officedocument.drawingml.diagramColors+xml"/>
  <Override PartName="/word/diagrams/drawing2.xml" ContentType="application/vnd.ms-office.drawingml.diagramDrawing+xml"/>
  <Override PartName="/word/diagrams/data3.xml" ContentType="application/vnd.openxmlformats-officedocument.drawingml.diagramData+xml"/>
  <Override PartName="/word/diagrams/layout3.xml" ContentType="application/vnd.openxmlformats-officedocument.drawingml.diagramLayout+xml"/>
  <Override PartName="/word/diagrams/quickStyle3.xml" ContentType="application/vnd.openxmlformats-officedocument.drawingml.diagramStyle+xml"/>
  <Override PartName="/word/diagrams/colors3.xml" ContentType="application/vnd.openxmlformats-officedocument.drawingml.diagramColors+xml"/>
  <Override PartName="/word/diagrams/drawing3.xml" ContentType="application/vnd.ms-office.drawingml.diagramDrawing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F2C2A80" w14:textId="06C3F61F" w:rsidR="00653EBB" w:rsidRPr="00584AD1" w:rsidRDefault="00653EBB" w:rsidP="00653EBB">
      <w:pPr>
        <w:jc w:val="center"/>
        <w:rPr>
          <w:b/>
          <w:bCs/>
          <w:sz w:val="56"/>
          <w:szCs w:val="56"/>
        </w:rPr>
      </w:pPr>
      <w:r w:rsidRPr="00653EBB">
        <w:rPr>
          <w:b/>
          <w:bCs/>
          <w:sz w:val="56"/>
          <w:szCs w:val="56"/>
        </w:rPr>
        <w:t xml:space="preserve"> </w:t>
      </w:r>
      <w:r w:rsidRPr="00584AD1">
        <w:rPr>
          <w:b/>
          <w:bCs/>
          <w:sz w:val="56"/>
          <w:szCs w:val="56"/>
        </w:rPr>
        <w:t xml:space="preserve">Comunicaciones Ópticas </w:t>
      </w:r>
    </w:p>
    <w:p w14:paraId="7C673A3A" w14:textId="77777777" w:rsidR="00653EBB" w:rsidRPr="00BF5680" w:rsidRDefault="00653EBB" w:rsidP="00653EBB">
      <w:pPr>
        <w:tabs>
          <w:tab w:val="left" w:pos="1464"/>
        </w:tabs>
        <w:spacing w:line="276" w:lineRule="auto"/>
      </w:pPr>
    </w:p>
    <w:p w14:paraId="1F31B916" w14:textId="426E4EB1" w:rsidR="00653EBB" w:rsidRPr="00BF5680" w:rsidRDefault="00653EBB" w:rsidP="00653EBB">
      <w:pPr>
        <w:tabs>
          <w:tab w:val="left" w:pos="10260"/>
        </w:tabs>
        <w:spacing w:line="276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84032" behindDoc="0" locked="0" layoutInCell="1" allowOverlap="1" wp14:anchorId="1173E218" wp14:editId="775CE947">
                <wp:simplePos x="0" y="0"/>
                <wp:positionH relativeFrom="column">
                  <wp:posOffset>-501015</wp:posOffset>
                </wp:positionH>
                <wp:positionV relativeFrom="paragraph">
                  <wp:posOffset>180975</wp:posOffset>
                </wp:positionV>
                <wp:extent cx="7463155" cy="582295"/>
                <wp:effectExtent l="0" t="0" r="0" b="8255"/>
                <wp:wrapNone/>
                <wp:docPr id="1873755938" name="Cuadro de texto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463155" cy="5822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E0DB9C" w14:textId="5BC18364" w:rsidR="00653EBB" w:rsidRPr="00127473" w:rsidRDefault="00653EBB" w:rsidP="00653EBB">
                            <w:pPr>
                              <w:jc w:val="center"/>
                              <w:rPr>
                                <w:b/>
                                <w:bCs/>
                                <w:sz w:val="56"/>
                                <w:szCs w:val="56"/>
                              </w:rPr>
                            </w:pPr>
                            <w:r w:rsidRPr="00127473">
                              <w:rPr>
                                <w:b/>
                                <w:bCs/>
                                <w:sz w:val="56"/>
                                <w:szCs w:val="56"/>
                              </w:rPr>
                              <w:t>CAPÍTULO III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1173E218" id="_x0000_t202" coordsize="21600,21600" o:spt="202" path="m,l,21600r21600,l21600,xe">
                <v:stroke joinstyle="miter"/>
                <v:path gradientshapeok="t" o:connecttype="rect"/>
              </v:shapetype>
              <v:shape id="Cuadro de texto 3" o:spid="_x0000_s1026" type="#_x0000_t202" style="position:absolute;margin-left:-39.45pt;margin-top:14.25pt;width:587.65pt;height:45.85pt;z-index:25188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" filled="f" stroked="f">
                <v:textbox>
                  <w:txbxContent>
                    <w:p w14:paraId="76E0DB9C" w14:textId="5BC18364" w:rsidR="00653EBB" w:rsidRPr="00127473" w:rsidRDefault="00653EBB" w:rsidP="00653EBB">
                      <w:pPr>
                        <w:jc w:val="center"/>
                        <w:rPr>
                          <w:b/>
                          <w:bCs/>
                          <w:sz w:val="56"/>
                          <w:szCs w:val="56"/>
                        </w:rPr>
                      </w:pPr>
                      <w:r w:rsidRPr="00127473">
                        <w:rPr>
                          <w:b/>
                          <w:bCs/>
                          <w:sz w:val="56"/>
                          <w:szCs w:val="56"/>
                        </w:rPr>
                        <w:t>CAPÍTULO III</w:t>
                      </w:r>
                    </w:p>
                  </w:txbxContent>
                </v:textbox>
              </v:shape>
            </w:pict>
          </mc:Fallback>
        </mc:AlternateContent>
      </w:r>
    </w:p>
    <w:p w14:paraId="519637C4" w14:textId="77777777" w:rsidR="00653EBB" w:rsidRPr="00BF5680" w:rsidRDefault="00653EBB" w:rsidP="00653EBB">
      <w:pPr>
        <w:tabs>
          <w:tab w:val="left" w:pos="10260"/>
        </w:tabs>
        <w:spacing w:line="276" w:lineRule="auto"/>
      </w:pPr>
    </w:p>
    <w:p w14:paraId="0AE62B94" w14:textId="77777777" w:rsidR="00653EBB" w:rsidRDefault="00653EBB" w:rsidP="00653EBB">
      <w:pPr>
        <w:tabs>
          <w:tab w:val="left" w:pos="10260"/>
        </w:tabs>
        <w:spacing w:line="276" w:lineRule="auto"/>
      </w:pPr>
    </w:p>
    <w:p w14:paraId="3B228A48" w14:textId="77777777" w:rsidR="00653EBB" w:rsidRPr="00BF5680" w:rsidRDefault="00653EBB" w:rsidP="00653EBB">
      <w:pPr>
        <w:tabs>
          <w:tab w:val="left" w:pos="10260"/>
        </w:tabs>
        <w:spacing w:line="276" w:lineRule="auto"/>
      </w:pPr>
    </w:p>
    <w:p w14:paraId="371FCADE" w14:textId="04F0ADF7" w:rsidR="00653EBB" w:rsidRPr="00BF5680" w:rsidRDefault="00653EBB" w:rsidP="00653EBB">
      <w:pPr>
        <w:tabs>
          <w:tab w:val="left" w:pos="10260"/>
        </w:tabs>
        <w:spacing w:line="276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85056" behindDoc="0" locked="0" layoutInCell="1" allowOverlap="1" wp14:anchorId="25B57F39" wp14:editId="4916A625">
                <wp:simplePos x="0" y="0"/>
                <wp:positionH relativeFrom="column">
                  <wp:posOffset>-415290</wp:posOffset>
                </wp:positionH>
                <wp:positionV relativeFrom="paragraph">
                  <wp:posOffset>257175</wp:posOffset>
                </wp:positionV>
                <wp:extent cx="7463155" cy="582295"/>
                <wp:effectExtent l="0" t="0" r="0" b="8255"/>
                <wp:wrapNone/>
                <wp:docPr id="1245099468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463155" cy="5822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A3D8EA" w14:textId="7970C1F7" w:rsidR="00653EBB" w:rsidRPr="00127473" w:rsidRDefault="003F443D" w:rsidP="00653EBB">
                            <w:pPr>
                              <w:jc w:val="center"/>
                              <w:rPr>
                                <w:b/>
                                <w:bCs/>
                                <w:sz w:val="56"/>
                                <w:szCs w:val="56"/>
                              </w:rPr>
                            </w:pPr>
                            <w:r w:rsidRPr="003F443D">
                              <w:rPr>
                                <w:b/>
                                <w:bCs/>
                                <w:sz w:val="56"/>
                                <w:szCs w:val="56"/>
                              </w:rPr>
                              <w:t>FUENTES Y DETECTORES ÓPTICOS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5B57F39" id="Cuadro de texto 2" o:spid="_x0000_s1027" type="#_x0000_t202" style="position:absolute;margin-left:-32.7pt;margin-top:20.25pt;width:587.65pt;height:45.85pt;z-index:25188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" filled="f" stroked="f">
                <v:textbox>
                  <w:txbxContent>
                    <w:p w14:paraId="1AA3D8EA" w14:textId="7970C1F7" w:rsidR="00653EBB" w:rsidRPr="00127473" w:rsidRDefault="003F443D" w:rsidP="00653EBB">
                      <w:pPr>
                        <w:jc w:val="center"/>
                        <w:rPr>
                          <w:b/>
                          <w:bCs/>
                          <w:sz w:val="56"/>
                          <w:szCs w:val="56"/>
                        </w:rPr>
                      </w:pPr>
                      <w:r w:rsidRPr="003F443D">
                        <w:rPr>
                          <w:b/>
                          <w:bCs/>
                          <w:sz w:val="56"/>
                          <w:szCs w:val="56"/>
                        </w:rPr>
                        <w:t>FUENTES Y DETECTORES ÓPTICOS</w:t>
                      </w:r>
                    </w:p>
                  </w:txbxContent>
                </v:textbox>
              </v:shape>
            </w:pict>
          </mc:Fallback>
        </mc:AlternateContent>
      </w:r>
    </w:p>
    <w:p w14:paraId="59B670E7" w14:textId="77777777" w:rsidR="00653EBB" w:rsidRPr="00BF5680" w:rsidRDefault="00653EBB" w:rsidP="00653EBB">
      <w:pPr>
        <w:tabs>
          <w:tab w:val="left" w:pos="10260"/>
        </w:tabs>
        <w:spacing w:line="276" w:lineRule="auto"/>
      </w:pPr>
    </w:p>
    <w:p w14:paraId="471627FB" w14:textId="77777777" w:rsidR="00653EBB" w:rsidRPr="00BF5680" w:rsidRDefault="00653EBB" w:rsidP="00653EBB">
      <w:pPr>
        <w:tabs>
          <w:tab w:val="left" w:pos="10260"/>
        </w:tabs>
        <w:spacing w:line="276" w:lineRule="auto"/>
      </w:pPr>
    </w:p>
    <w:p w14:paraId="3808AEC3" w14:textId="77777777" w:rsidR="00653EBB" w:rsidRPr="00BF5680" w:rsidRDefault="00653EBB" w:rsidP="00653EBB">
      <w:pPr>
        <w:tabs>
          <w:tab w:val="left" w:pos="10260"/>
        </w:tabs>
        <w:spacing w:line="276" w:lineRule="auto"/>
      </w:pPr>
    </w:p>
    <w:p w14:paraId="40253BDE" w14:textId="0D26E320" w:rsidR="00653EBB" w:rsidRPr="00BF5680" w:rsidRDefault="003F443D" w:rsidP="00D829E2">
      <w:pPr>
        <w:tabs>
          <w:tab w:val="left" w:pos="10260"/>
        </w:tabs>
        <w:spacing w:line="276" w:lineRule="auto"/>
        <w:jc w:val="center"/>
      </w:pPr>
      <w:r w:rsidRPr="003F443D">
        <w:rPr>
          <w:noProof/>
        </w:rPr>
        <w:drawing>
          <wp:inline distT="0" distB="0" distL="0" distR="0" wp14:anchorId="66E747FC" wp14:editId="5F8F07B0">
            <wp:extent cx="6515100" cy="2917825"/>
            <wp:effectExtent l="0" t="0" r="0" b="0"/>
            <wp:docPr id="178722684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22684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515100" cy="291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682FF" w14:textId="77777777" w:rsidR="00653EBB" w:rsidRPr="00BF5680" w:rsidRDefault="00653EBB" w:rsidP="00653EBB">
      <w:pPr>
        <w:tabs>
          <w:tab w:val="left" w:pos="10260"/>
        </w:tabs>
        <w:spacing w:line="276" w:lineRule="auto"/>
      </w:pPr>
    </w:p>
    <w:p w14:paraId="06A4DAF7" w14:textId="6A709CCA" w:rsidR="00653EBB" w:rsidRPr="00127473" w:rsidRDefault="00653EBB" w:rsidP="003F443D">
      <w:pPr>
        <w:tabs>
          <w:tab w:val="left" w:pos="1368"/>
        </w:tabs>
        <w:spacing w:line="276" w:lineRule="auto"/>
      </w:pPr>
      <w:r w:rsidRPr="00BF5680">
        <w:tab/>
      </w:r>
    </w:p>
    <w:p w14:paraId="7D70F6D7" w14:textId="77777777" w:rsidR="00653EBB" w:rsidRPr="00127473" w:rsidRDefault="00653EBB" w:rsidP="00653EBB"/>
    <w:p w14:paraId="71BA9063" w14:textId="77777777" w:rsidR="00653EBB" w:rsidRDefault="00653EBB" w:rsidP="00653EBB"/>
    <w:p w14:paraId="1D421097" w14:textId="77777777" w:rsidR="00653EBB" w:rsidRPr="001D6CC1" w:rsidRDefault="00653EBB" w:rsidP="00653EBB">
      <w:pPr>
        <w:spacing w:after="195"/>
        <w:rPr>
          <w:b/>
          <w:bCs/>
        </w:rPr>
      </w:pPr>
      <w:r>
        <w:tab/>
      </w:r>
      <w:r w:rsidRPr="001D6CC1">
        <w:rPr>
          <w:b/>
          <w:bCs/>
        </w:rPr>
        <w:t xml:space="preserve">NOMBRES: </w:t>
      </w:r>
    </w:p>
    <w:p w14:paraId="0A83369E" w14:textId="77777777" w:rsidR="00653EBB" w:rsidRPr="001D6CC1" w:rsidRDefault="00653EBB" w:rsidP="00653EBB">
      <w:pPr>
        <w:pStyle w:val="Prrafodelista"/>
        <w:numPr>
          <w:ilvl w:val="0"/>
          <w:numId w:val="13"/>
        </w:numPr>
        <w:spacing w:after="161" w:line="259" w:lineRule="auto"/>
        <w:rPr>
          <w:b/>
          <w:bCs/>
        </w:rPr>
      </w:pPr>
      <w:proofErr w:type="spellStart"/>
      <w:r w:rsidRPr="001D6CC1">
        <w:rPr>
          <w:b/>
          <w:bCs/>
        </w:rPr>
        <w:t>Ashqui</w:t>
      </w:r>
      <w:proofErr w:type="spellEnd"/>
      <w:r w:rsidRPr="001D6CC1">
        <w:rPr>
          <w:b/>
          <w:bCs/>
        </w:rPr>
        <w:t xml:space="preserve">  Balseca Michelle Ivette </w:t>
      </w:r>
    </w:p>
    <w:p w14:paraId="66D302FE" w14:textId="77777777" w:rsidR="00653EBB" w:rsidRPr="001D6CC1" w:rsidRDefault="00653EBB" w:rsidP="00653EBB">
      <w:pPr>
        <w:pStyle w:val="Prrafodelista"/>
        <w:numPr>
          <w:ilvl w:val="0"/>
          <w:numId w:val="13"/>
        </w:numPr>
        <w:spacing w:after="161" w:line="259" w:lineRule="auto"/>
        <w:rPr>
          <w:b/>
          <w:bCs/>
        </w:rPr>
      </w:pPr>
      <w:r w:rsidRPr="001D6CC1">
        <w:rPr>
          <w:b/>
          <w:bCs/>
        </w:rPr>
        <w:t xml:space="preserve">Coello Ibáñez Antony  </w:t>
      </w:r>
      <w:proofErr w:type="spellStart"/>
      <w:r w:rsidRPr="001D6CC1">
        <w:rPr>
          <w:b/>
          <w:bCs/>
        </w:rPr>
        <w:t>Josue</w:t>
      </w:r>
      <w:proofErr w:type="spellEnd"/>
      <w:r w:rsidRPr="001D6CC1">
        <w:rPr>
          <w:b/>
          <w:bCs/>
        </w:rPr>
        <w:t xml:space="preserve"> </w:t>
      </w:r>
    </w:p>
    <w:p w14:paraId="4826C1EF" w14:textId="77777777" w:rsidR="00653EBB" w:rsidRPr="001D6CC1" w:rsidRDefault="00653EBB" w:rsidP="00653EBB">
      <w:pPr>
        <w:pStyle w:val="Prrafodelista"/>
        <w:numPr>
          <w:ilvl w:val="0"/>
          <w:numId w:val="13"/>
        </w:numPr>
        <w:spacing w:after="161" w:line="259" w:lineRule="auto"/>
        <w:rPr>
          <w:b/>
          <w:bCs/>
        </w:rPr>
      </w:pPr>
      <w:proofErr w:type="spellStart"/>
      <w:r w:rsidRPr="001D6CC1">
        <w:rPr>
          <w:b/>
          <w:bCs/>
        </w:rPr>
        <w:t>Gavilanez</w:t>
      </w:r>
      <w:proofErr w:type="spellEnd"/>
      <w:r w:rsidRPr="001D6CC1">
        <w:rPr>
          <w:b/>
          <w:bCs/>
        </w:rPr>
        <w:t xml:space="preserve">  Jimenez  Marlon  Abel </w:t>
      </w:r>
    </w:p>
    <w:p w14:paraId="11EACABD" w14:textId="77777777" w:rsidR="00653EBB" w:rsidRPr="001D6CC1" w:rsidRDefault="00653EBB" w:rsidP="00653EBB">
      <w:pPr>
        <w:pStyle w:val="Prrafodelista"/>
        <w:numPr>
          <w:ilvl w:val="0"/>
          <w:numId w:val="13"/>
        </w:numPr>
        <w:spacing w:after="161" w:line="259" w:lineRule="auto"/>
        <w:rPr>
          <w:b/>
          <w:bCs/>
        </w:rPr>
      </w:pPr>
      <w:r w:rsidRPr="001D6CC1">
        <w:rPr>
          <w:b/>
          <w:bCs/>
        </w:rPr>
        <w:t xml:space="preserve">Manobanda Jimenez  Kevin Andres </w:t>
      </w:r>
    </w:p>
    <w:p w14:paraId="77707120" w14:textId="77777777" w:rsidR="00653EBB" w:rsidRPr="001D6CC1" w:rsidRDefault="00653EBB" w:rsidP="00653EBB">
      <w:pPr>
        <w:pStyle w:val="Prrafodelista"/>
        <w:numPr>
          <w:ilvl w:val="0"/>
          <w:numId w:val="13"/>
        </w:numPr>
        <w:spacing w:after="161" w:line="259" w:lineRule="auto"/>
        <w:rPr>
          <w:b/>
          <w:bCs/>
        </w:rPr>
      </w:pPr>
      <w:r w:rsidRPr="001D6CC1">
        <w:rPr>
          <w:b/>
          <w:bCs/>
        </w:rPr>
        <w:t xml:space="preserve">Valverde  </w:t>
      </w:r>
      <w:proofErr w:type="spellStart"/>
      <w:r w:rsidRPr="001D6CC1">
        <w:rPr>
          <w:b/>
          <w:bCs/>
        </w:rPr>
        <w:t>Sanchez</w:t>
      </w:r>
      <w:proofErr w:type="spellEnd"/>
      <w:r w:rsidRPr="001D6CC1">
        <w:rPr>
          <w:b/>
          <w:bCs/>
        </w:rPr>
        <w:t xml:space="preserve">  Edwin  David </w:t>
      </w:r>
    </w:p>
    <w:p w14:paraId="2FB0C8DE" w14:textId="77777777" w:rsidR="00653EBB" w:rsidRPr="00127473" w:rsidRDefault="00653EBB" w:rsidP="00653EBB">
      <w:pPr>
        <w:pStyle w:val="Prrafodelista"/>
        <w:numPr>
          <w:ilvl w:val="0"/>
          <w:numId w:val="13"/>
        </w:numPr>
        <w:tabs>
          <w:tab w:val="left" w:pos="5700"/>
        </w:tabs>
      </w:pPr>
      <w:r w:rsidRPr="00127473">
        <w:rPr>
          <w:b/>
          <w:bCs/>
        </w:rPr>
        <w:t xml:space="preserve">Vargas  Zambrano </w:t>
      </w:r>
      <w:proofErr w:type="spellStart"/>
      <w:r w:rsidRPr="00127473">
        <w:rPr>
          <w:b/>
          <w:bCs/>
        </w:rPr>
        <w:t>Kleber</w:t>
      </w:r>
      <w:proofErr w:type="spellEnd"/>
      <w:r w:rsidRPr="00127473">
        <w:rPr>
          <w:b/>
          <w:bCs/>
        </w:rPr>
        <w:t xml:space="preserve">  Santiago</w:t>
      </w:r>
    </w:p>
    <w:p w14:paraId="2C16CA63" w14:textId="7B12ACE3" w:rsidR="00653EBB" w:rsidRDefault="00653EBB" w:rsidP="00653EBB">
      <w:pPr>
        <w:spacing w:line="276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86080" behindDoc="1" locked="0" layoutInCell="1" allowOverlap="1" wp14:anchorId="3EDE72A4" wp14:editId="68B4CC68">
                <wp:simplePos x="0" y="0"/>
                <wp:positionH relativeFrom="column">
                  <wp:posOffset>5105400</wp:posOffset>
                </wp:positionH>
                <wp:positionV relativeFrom="paragraph">
                  <wp:posOffset>3724910</wp:posOffset>
                </wp:positionV>
                <wp:extent cx="2000250" cy="1428750"/>
                <wp:effectExtent l="0" t="0" r="0" b="0"/>
                <wp:wrapNone/>
                <wp:docPr id="39790602" name="Rectángulo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250" cy="1428750"/>
                        </a:xfrm>
                        <a:prstGeom prst="rect">
                          <a:avLst/>
                        </a:prstGeom>
                        <a:solidFill>
                          <a:schemeClr val="accent2"/>
                        </a:solidFill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85B4981" id="Rectángulo 1" o:spid="_x0000_s1026" style="position:absolute;margin-left:402pt;margin-top:293.3pt;width:157.5pt;height:112.5pt;z-index:-25143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" fillcolor="#b2b2b2 [3205]" stroked="f"/>
            </w:pict>
          </mc:Fallback>
        </mc:AlternateContent>
      </w:r>
    </w:p>
    <w:p w14:paraId="015EF45C" w14:textId="77777777" w:rsidR="00653EBB" w:rsidRDefault="00653EBB" w:rsidP="00653EBB"/>
    <w:p w14:paraId="32D13055" w14:textId="77777777" w:rsidR="00653EBB" w:rsidRDefault="00653EBB" w:rsidP="00653EBB"/>
    <w:p w14:paraId="1E380E97" w14:textId="77777777" w:rsidR="00653EBB" w:rsidRDefault="00653EBB" w:rsidP="00653EBB"/>
    <w:p w14:paraId="2CA62381" w14:textId="10E56B34" w:rsidR="004A73BF" w:rsidRPr="00BF5680" w:rsidRDefault="004A73BF" w:rsidP="00BF5680">
      <w:pPr>
        <w:tabs>
          <w:tab w:val="left" w:pos="10260"/>
        </w:tabs>
        <w:spacing w:line="276" w:lineRule="auto"/>
      </w:pPr>
    </w:p>
    <w:p w14:paraId="3194A46F" w14:textId="77777777" w:rsidR="00653EBB" w:rsidRPr="00421F66" w:rsidRDefault="00D06810" w:rsidP="00653EBB">
      <w:pPr>
        <w:pStyle w:val="Citadestacada"/>
        <w:tabs>
          <w:tab w:val="left" w:pos="1232"/>
          <w:tab w:val="center" w:pos="5130"/>
        </w:tabs>
        <w:spacing w:line="360" w:lineRule="auto"/>
        <w:rPr>
          <w:sz w:val="40"/>
          <w:szCs w:val="40"/>
        </w:rPr>
      </w:pPr>
      <w:r w:rsidRPr="00BF5680">
        <w:lastRenderedPageBreak/>
        <w:tab/>
      </w:r>
      <w:r w:rsidR="00653EBB" w:rsidRPr="00421F66">
        <w:rPr>
          <w:color w:val="0070C0"/>
          <w:sz w:val="40"/>
          <w:szCs w:val="40"/>
        </w:rPr>
        <w:t>Tabla de contenidos</w:t>
      </w:r>
    </w:p>
    <w:p w14:paraId="2E74FF88" w14:textId="77777777" w:rsidR="00653EBB" w:rsidRPr="000542A5" w:rsidRDefault="00653EBB" w:rsidP="00653EBB">
      <w:pPr>
        <w:pStyle w:val="Prrafodelista"/>
        <w:numPr>
          <w:ilvl w:val="0"/>
          <w:numId w:val="15"/>
        </w:numPr>
        <w:tabs>
          <w:tab w:val="left" w:pos="10260"/>
        </w:tabs>
        <w:spacing w:line="360" w:lineRule="auto"/>
        <w:rPr>
          <w:b/>
          <w:color w:val="000000" w:themeColor="text1"/>
          <w:sz w:val="28"/>
          <w:szCs w:val="28"/>
        </w:rPr>
      </w:pPr>
      <w:bookmarkStart w:id="0" w:name="_Hlk140327647"/>
      <w:r w:rsidRPr="000542A5">
        <w:rPr>
          <w:b/>
          <w:color w:val="000000" w:themeColor="text1"/>
          <w:sz w:val="28"/>
          <w:szCs w:val="28"/>
        </w:rPr>
        <w:t>Introducción</w:t>
      </w:r>
      <w:bookmarkEnd w:id="0"/>
      <w:r w:rsidRPr="000542A5">
        <w:rPr>
          <w:b/>
          <w:color w:val="000000" w:themeColor="text1"/>
          <w:sz w:val="28"/>
          <w:szCs w:val="28"/>
        </w:rPr>
        <w:t xml:space="preserve"> </w:t>
      </w:r>
    </w:p>
    <w:p w14:paraId="18F1ECF2" w14:textId="77777777" w:rsidR="00653EBB" w:rsidRPr="00653EBB" w:rsidRDefault="00653EBB" w:rsidP="00653EBB">
      <w:pPr>
        <w:pStyle w:val="Prrafodelista"/>
        <w:numPr>
          <w:ilvl w:val="0"/>
          <w:numId w:val="14"/>
        </w:numPr>
        <w:tabs>
          <w:tab w:val="left" w:pos="10260"/>
        </w:tabs>
        <w:spacing w:line="360" w:lineRule="auto"/>
        <w:rPr>
          <w:vanish/>
          <w:sz w:val="28"/>
          <w:szCs w:val="28"/>
        </w:rPr>
      </w:pPr>
    </w:p>
    <w:p w14:paraId="051CDC3F" w14:textId="77777777" w:rsidR="00653EBB" w:rsidRPr="00653EBB" w:rsidRDefault="00653EBB" w:rsidP="00653EBB">
      <w:pPr>
        <w:pStyle w:val="Prrafodelista"/>
        <w:numPr>
          <w:ilvl w:val="0"/>
          <w:numId w:val="14"/>
        </w:numPr>
        <w:tabs>
          <w:tab w:val="left" w:pos="10260"/>
        </w:tabs>
        <w:spacing w:line="360" w:lineRule="auto"/>
        <w:rPr>
          <w:vanish/>
          <w:sz w:val="28"/>
          <w:szCs w:val="28"/>
        </w:rPr>
      </w:pPr>
    </w:p>
    <w:p w14:paraId="31985133" w14:textId="77777777" w:rsidR="00653EBB" w:rsidRPr="00653EBB" w:rsidRDefault="00653EBB" w:rsidP="00653EBB">
      <w:pPr>
        <w:pStyle w:val="Prrafodelista"/>
        <w:numPr>
          <w:ilvl w:val="0"/>
          <w:numId w:val="14"/>
        </w:numPr>
        <w:tabs>
          <w:tab w:val="left" w:pos="10260"/>
        </w:tabs>
        <w:spacing w:line="360" w:lineRule="auto"/>
        <w:rPr>
          <w:vanish/>
          <w:sz w:val="28"/>
          <w:szCs w:val="28"/>
        </w:rPr>
      </w:pPr>
    </w:p>
    <w:p w14:paraId="2187CF69" w14:textId="07BE0258" w:rsidR="00653EBB" w:rsidRPr="00646BC4" w:rsidRDefault="00646BC4" w:rsidP="00646BC4">
      <w:pPr>
        <w:pStyle w:val="Prrafodelista"/>
        <w:numPr>
          <w:ilvl w:val="1"/>
          <w:numId w:val="14"/>
        </w:numPr>
        <w:tabs>
          <w:tab w:val="left" w:pos="10260"/>
        </w:tabs>
        <w:spacing w:line="360" w:lineRule="auto"/>
        <w:ind w:left="1649"/>
        <w:rPr>
          <w:b/>
          <w:color w:val="000000" w:themeColor="text1"/>
          <w:sz w:val="28"/>
          <w:szCs w:val="28"/>
        </w:rPr>
      </w:pPr>
      <w:r w:rsidRPr="00646BC4">
        <w:rPr>
          <w:sz w:val="28"/>
          <w:szCs w:val="28"/>
        </w:rPr>
        <w:t>Fuentes de Luz</w:t>
      </w:r>
      <w:r w:rsidR="00653EBB" w:rsidRPr="00646BC4">
        <w:rPr>
          <w:sz w:val="28"/>
          <w:szCs w:val="28"/>
        </w:rPr>
        <w:t xml:space="preserve"> </w:t>
      </w:r>
    </w:p>
    <w:p w14:paraId="722CA338" w14:textId="63062863" w:rsidR="00653EBB" w:rsidRPr="000542A5" w:rsidRDefault="00646BC4" w:rsidP="00653EBB">
      <w:pPr>
        <w:pStyle w:val="Prrafodelista"/>
        <w:numPr>
          <w:ilvl w:val="1"/>
          <w:numId w:val="14"/>
        </w:numPr>
        <w:tabs>
          <w:tab w:val="left" w:pos="10260"/>
        </w:tabs>
        <w:spacing w:line="360" w:lineRule="auto"/>
        <w:ind w:left="1649"/>
        <w:rPr>
          <w:b/>
          <w:color w:val="000000" w:themeColor="text1"/>
          <w:sz w:val="28"/>
          <w:szCs w:val="28"/>
        </w:rPr>
      </w:pPr>
      <w:r w:rsidRPr="00646BC4">
        <w:rPr>
          <w:sz w:val="28"/>
          <w:szCs w:val="28"/>
        </w:rPr>
        <w:t>Diodos emisores de luz</w:t>
      </w:r>
      <w:r w:rsidRPr="00646BC4">
        <w:rPr>
          <w:sz w:val="28"/>
          <w:szCs w:val="28"/>
        </w:rPr>
        <w:t xml:space="preserve"> </w:t>
      </w:r>
    </w:p>
    <w:p w14:paraId="357E7E66" w14:textId="2870B83D" w:rsidR="00653EBB" w:rsidRPr="00584AD1" w:rsidRDefault="00646BC4" w:rsidP="00653EBB">
      <w:pPr>
        <w:pStyle w:val="Prrafodelista"/>
        <w:numPr>
          <w:ilvl w:val="1"/>
          <w:numId w:val="14"/>
        </w:numPr>
        <w:tabs>
          <w:tab w:val="left" w:pos="10260"/>
        </w:tabs>
        <w:spacing w:line="360" w:lineRule="auto"/>
        <w:ind w:left="1649"/>
        <w:rPr>
          <w:b/>
          <w:color w:val="000000" w:themeColor="text1"/>
          <w:sz w:val="28"/>
          <w:szCs w:val="28"/>
        </w:rPr>
      </w:pPr>
      <w:r w:rsidRPr="00646BC4">
        <w:rPr>
          <w:sz w:val="28"/>
          <w:szCs w:val="28"/>
        </w:rPr>
        <w:t>Diodos laser de inyección ILD</w:t>
      </w:r>
      <w:r w:rsidR="00653EBB" w:rsidRPr="00584AD1">
        <w:rPr>
          <w:sz w:val="28"/>
          <w:szCs w:val="28"/>
        </w:rPr>
        <w:t xml:space="preserve"> </w:t>
      </w:r>
    </w:p>
    <w:p w14:paraId="50C3EDFD" w14:textId="20FEF775" w:rsidR="00653EBB" w:rsidRPr="00584AD1" w:rsidRDefault="00646BC4" w:rsidP="00653EBB">
      <w:pPr>
        <w:pStyle w:val="Prrafodelista"/>
        <w:numPr>
          <w:ilvl w:val="1"/>
          <w:numId w:val="14"/>
        </w:numPr>
        <w:tabs>
          <w:tab w:val="left" w:pos="10260"/>
        </w:tabs>
        <w:spacing w:line="360" w:lineRule="auto"/>
        <w:ind w:left="1649"/>
        <w:rPr>
          <w:b/>
          <w:color w:val="000000" w:themeColor="text1"/>
          <w:sz w:val="28"/>
          <w:szCs w:val="28"/>
        </w:rPr>
      </w:pPr>
      <w:r w:rsidRPr="00646BC4">
        <w:rPr>
          <w:sz w:val="28"/>
          <w:szCs w:val="28"/>
        </w:rPr>
        <w:t>Comparativa Laser Emisor de Luz</w:t>
      </w:r>
      <w:r w:rsidR="00653EBB" w:rsidRPr="000542A5">
        <w:rPr>
          <w:sz w:val="28"/>
          <w:szCs w:val="28"/>
        </w:rPr>
        <w:t xml:space="preserve"> </w:t>
      </w:r>
    </w:p>
    <w:p w14:paraId="078DE213" w14:textId="5C39DF64" w:rsidR="00653EBB" w:rsidRPr="00584AD1" w:rsidRDefault="00646BC4" w:rsidP="00653EBB">
      <w:pPr>
        <w:pStyle w:val="Prrafodelista"/>
        <w:numPr>
          <w:ilvl w:val="1"/>
          <w:numId w:val="14"/>
        </w:numPr>
        <w:tabs>
          <w:tab w:val="left" w:pos="10260"/>
        </w:tabs>
        <w:spacing w:line="360" w:lineRule="auto"/>
        <w:ind w:left="1649"/>
        <w:rPr>
          <w:b/>
          <w:color w:val="000000" w:themeColor="text1"/>
          <w:sz w:val="28"/>
          <w:szCs w:val="28"/>
        </w:rPr>
      </w:pPr>
      <w:r w:rsidRPr="00646BC4">
        <w:rPr>
          <w:sz w:val="28"/>
          <w:szCs w:val="28"/>
        </w:rPr>
        <w:t>Detectores ópticos</w:t>
      </w:r>
      <w:r w:rsidR="00653EBB" w:rsidRPr="000542A5">
        <w:rPr>
          <w:sz w:val="28"/>
          <w:szCs w:val="28"/>
        </w:rPr>
        <w:t xml:space="preserve"> </w:t>
      </w:r>
    </w:p>
    <w:p w14:paraId="69269A3D" w14:textId="1C8F2623" w:rsidR="00653EBB" w:rsidRPr="00584AD1" w:rsidRDefault="00646BC4" w:rsidP="00653EBB">
      <w:pPr>
        <w:pStyle w:val="Prrafodelista"/>
        <w:numPr>
          <w:ilvl w:val="1"/>
          <w:numId w:val="14"/>
        </w:numPr>
        <w:tabs>
          <w:tab w:val="left" w:pos="10260"/>
        </w:tabs>
        <w:spacing w:line="360" w:lineRule="auto"/>
        <w:ind w:left="1649"/>
        <w:rPr>
          <w:b/>
          <w:color w:val="000000" w:themeColor="text1"/>
          <w:sz w:val="28"/>
          <w:szCs w:val="28"/>
        </w:rPr>
      </w:pPr>
      <w:r w:rsidRPr="00646BC4">
        <w:rPr>
          <w:sz w:val="28"/>
          <w:szCs w:val="28"/>
        </w:rPr>
        <w:t>Características de los detectores de luz</w:t>
      </w:r>
      <w:r w:rsidR="00653EBB" w:rsidRPr="000542A5">
        <w:rPr>
          <w:sz w:val="28"/>
          <w:szCs w:val="28"/>
        </w:rPr>
        <w:t xml:space="preserve"> </w:t>
      </w:r>
    </w:p>
    <w:p w14:paraId="08F7FDDD" w14:textId="61768682" w:rsidR="00653EBB" w:rsidRPr="00584AD1" w:rsidRDefault="00646BC4" w:rsidP="00653EBB">
      <w:pPr>
        <w:pStyle w:val="Prrafodelista"/>
        <w:numPr>
          <w:ilvl w:val="1"/>
          <w:numId w:val="14"/>
        </w:numPr>
        <w:tabs>
          <w:tab w:val="left" w:pos="10260"/>
        </w:tabs>
        <w:spacing w:line="360" w:lineRule="auto"/>
        <w:ind w:left="1649"/>
        <w:rPr>
          <w:b/>
          <w:color w:val="000000" w:themeColor="text1"/>
          <w:sz w:val="28"/>
          <w:szCs w:val="28"/>
        </w:rPr>
      </w:pPr>
      <w:r>
        <w:rPr>
          <w:sz w:val="28"/>
          <w:szCs w:val="28"/>
        </w:rPr>
        <w:t>D</w:t>
      </w:r>
      <w:r w:rsidRPr="00646BC4">
        <w:rPr>
          <w:sz w:val="28"/>
          <w:szCs w:val="28"/>
        </w:rPr>
        <w:t>iagrama</w:t>
      </w:r>
      <w:r w:rsidRPr="00646BC4">
        <w:rPr>
          <w:sz w:val="28"/>
          <w:szCs w:val="28"/>
        </w:rPr>
        <w:t xml:space="preserve"> de flujo de receptor ópti</w:t>
      </w:r>
      <w:r>
        <w:rPr>
          <w:sz w:val="28"/>
          <w:szCs w:val="28"/>
        </w:rPr>
        <w:t>co</w:t>
      </w:r>
    </w:p>
    <w:p w14:paraId="2CD2C9C0" w14:textId="4A6B6081" w:rsidR="00653EBB" w:rsidRPr="00584AD1" w:rsidRDefault="00646BC4" w:rsidP="00653EBB">
      <w:pPr>
        <w:pStyle w:val="Prrafodelista"/>
        <w:numPr>
          <w:ilvl w:val="1"/>
          <w:numId w:val="14"/>
        </w:numPr>
        <w:tabs>
          <w:tab w:val="left" w:pos="10260"/>
        </w:tabs>
        <w:spacing w:line="360" w:lineRule="auto"/>
        <w:ind w:left="1649"/>
        <w:rPr>
          <w:bCs/>
          <w:color w:val="000000" w:themeColor="text1"/>
          <w:sz w:val="28"/>
          <w:szCs w:val="28"/>
        </w:rPr>
      </w:pPr>
      <w:r w:rsidRPr="00646BC4">
        <w:rPr>
          <w:bCs/>
          <w:color w:val="000000" w:themeColor="text1"/>
          <w:sz w:val="28"/>
          <w:szCs w:val="28"/>
        </w:rPr>
        <w:t>Diagrama de flujo de transmisor óptico</w:t>
      </w:r>
      <w:r w:rsidR="00653EBB" w:rsidRPr="000542A5">
        <w:rPr>
          <w:bCs/>
          <w:color w:val="000000" w:themeColor="text1"/>
          <w:sz w:val="28"/>
          <w:szCs w:val="28"/>
        </w:rPr>
        <w:t xml:space="preserve"> </w:t>
      </w:r>
    </w:p>
    <w:p w14:paraId="2D9282A6" w14:textId="50700007" w:rsidR="00653EBB" w:rsidRPr="000A3766" w:rsidRDefault="00646BC4" w:rsidP="00653EBB">
      <w:pPr>
        <w:pStyle w:val="Prrafodelista"/>
        <w:numPr>
          <w:ilvl w:val="1"/>
          <w:numId w:val="14"/>
        </w:numPr>
        <w:tabs>
          <w:tab w:val="left" w:pos="10260"/>
        </w:tabs>
        <w:spacing w:line="360" w:lineRule="auto"/>
        <w:ind w:left="1649"/>
        <w:rPr>
          <w:sz w:val="28"/>
          <w:szCs w:val="28"/>
        </w:rPr>
      </w:pPr>
      <w:r w:rsidRPr="00646BC4">
        <w:rPr>
          <w:sz w:val="28"/>
          <w:szCs w:val="28"/>
        </w:rPr>
        <w:t>Bibliografí</w:t>
      </w:r>
      <w:r>
        <w:rPr>
          <w:sz w:val="28"/>
          <w:szCs w:val="28"/>
        </w:rPr>
        <w:t>a</w:t>
      </w:r>
      <w:r w:rsidR="00653EBB" w:rsidRPr="000542A5">
        <w:rPr>
          <w:sz w:val="28"/>
          <w:szCs w:val="28"/>
        </w:rPr>
        <w:t xml:space="preserve"> </w:t>
      </w:r>
    </w:p>
    <w:p w14:paraId="7CACE087" w14:textId="44B3DC80" w:rsidR="004A73BF" w:rsidRPr="00BF5680" w:rsidRDefault="004A73BF" w:rsidP="00646BC4">
      <w:pPr>
        <w:pStyle w:val="Prrafodelista"/>
        <w:tabs>
          <w:tab w:val="left" w:pos="10260"/>
        </w:tabs>
        <w:spacing w:line="360" w:lineRule="auto"/>
        <w:ind w:left="1649"/>
      </w:pPr>
    </w:p>
    <w:p w14:paraId="0F2EA4FD" w14:textId="57AB9CB9" w:rsidR="004A73BF" w:rsidRPr="00BF5680" w:rsidRDefault="004A73BF" w:rsidP="00BF5680">
      <w:pPr>
        <w:tabs>
          <w:tab w:val="left" w:pos="10260"/>
        </w:tabs>
        <w:spacing w:line="276" w:lineRule="auto"/>
      </w:pPr>
    </w:p>
    <w:p w14:paraId="0B7C40D3" w14:textId="2306557C" w:rsidR="004A73BF" w:rsidRPr="00BF5680" w:rsidRDefault="004A73BF" w:rsidP="00BF5680">
      <w:pPr>
        <w:tabs>
          <w:tab w:val="left" w:pos="10260"/>
        </w:tabs>
        <w:spacing w:line="276" w:lineRule="auto"/>
      </w:pPr>
    </w:p>
    <w:p w14:paraId="38CF99FF" w14:textId="75000B2E" w:rsidR="004A73BF" w:rsidRPr="00BF5680" w:rsidRDefault="004A73BF" w:rsidP="00BF5680">
      <w:pPr>
        <w:tabs>
          <w:tab w:val="left" w:pos="10260"/>
        </w:tabs>
        <w:spacing w:line="276" w:lineRule="auto"/>
      </w:pPr>
    </w:p>
    <w:p w14:paraId="0F53A016" w14:textId="04998003" w:rsidR="004A73BF" w:rsidRPr="00BF5680" w:rsidRDefault="004A73BF" w:rsidP="00BF5680">
      <w:pPr>
        <w:tabs>
          <w:tab w:val="left" w:pos="10260"/>
        </w:tabs>
        <w:spacing w:line="276" w:lineRule="auto"/>
      </w:pPr>
    </w:p>
    <w:p w14:paraId="1631144E" w14:textId="4E77CA7B" w:rsidR="004A73BF" w:rsidRPr="00BF5680" w:rsidRDefault="004A73BF" w:rsidP="00BF5680">
      <w:pPr>
        <w:tabs>
          <w:tab w:val="left" w:pos="10260"/>
        </w:tabs>
        <w:spacing w:line="276" w:lineRule="auto"/>
      </w:pPr>
    </w:p>
    <w:p w14:paraId="73E4C388" w14:textId="3FB9D84B" w:rsidR="004A73BF" w:rsidRPr="00BF5680" w:rsidRDefault="004A73BF" w:rsidP="00BF5680">
      <w:pPr>
        <w:tabs>
          <w:tab w:val="left" w:pos="10260"/>
        </w:tabs>
        <w:spacing w:line="276" w:lineRule="auto"/>
      </w:pPr>
    </w:p>
    <w:p w14:paraId="2A2E3863" w14:textId="66448A3A" w:rsidR="004A73BF" w:rsidRPr="00BF5680" w:rsidRDefault="004A73BF" w:rsidP="00BF5680">
      <w:pPr>
        <w:tabs>
          <w:tab w:val="left" w:pos="10260"/>
        </w:tabs>
        <w:spacing w:line="276" w:lineRule="auto"/>
      </w:pPr>
    </w:p>
    <w:p w14:paraId="4A35EABB" w14:textId="3574F584" w:rsidR="004A73BF" w:rsidRPr="00BF5680" w:rsidRDefault="004A73BF" w:rsidP="00BF5680">
      <w:pPr>
        <w:tabs>
          <w:tab w:val="left" w:pos="10260"/>
        </w:tabs>
        <w:spacing w:line="276" w:lineRule="auto"/>
      </w:pPr>
    </w:p>
    <w:p w14:paraId="33FD460A" w14:textId="29DA88AB" w:rsidR="004A73BF" w:rsidRPr="00BF5680" w:rsidRDefault="004A73BF" w:rsidP="00BF5680">
      <w:pPr>
        <w:tabs>
          <w:tab w:val="left" w:pos="10260"/>
        </w:tabs>
        <w:spacing w:line="276" w:lineRule="auto"/>
      </w:pPr>
    </w:p>
    <w:p w14:paraId="1674C3F4" w14:textId="118494A9" w:rsidR="004A73BF" w:rsidRPr="00BF5680" w:rsidRDefault="004A73BF" w:rsidP="00BF5680">
      <w:pPr>
        <w:tabs>
          <w:tab w:val="left" w:pos="10260"/>
        </w:tabs>
        <w:spacing w:line="276" w:lineRule="auto"/>
      </w:pPr>
    </w:p>
    <w:p w14:paraId="188E24B6" w14:textId="68F210DE" w:rsidR="004A73BF" w:rsidRPr="00BF5680" w:rsidRDefault="00D06810" w:rsidP="00BF5680">
      <w:pPr>
        <w:tabs>
          <w:tab w:val="left" w:pos="1368"/>
        </w:tabs>
        <w:spacing w:line="276" w:lineRule="auto"/>
      </w:pPr>
      <w:r w:rsidRPr="00BF5680">
        <w:tab/>
      </w:r>
    </w:p>
    <w:p w14:paraId="20230F05" w14:textId="79085AB4" w:rsidR="004A73BF" w:rsidRPr="00BF5680" w:rsidRDefault="00D06810" w:rsidP="00BF5680">
      <w:pPr>
        <w:tabs>
          <w:tab w:val="left" w:pos="8664"/>
        </w:tabs>
        <w:spacing w:line="276" w:lineRule="auto"/>
      </w:pPr>
      <w:r w:rsidRPr="00BF5680">
        <w:tab/>
      </w:r>
    </w:p>
    <w:p w14:paraId="7C03EF6E" w14:textId="0720DFBA" w:rsidR="001C3E2F" w:rsidRPr="00BF5680" w:rsidRDefault="001C3E2F" w:rsidP="00BF5680">
      <w:pPr>
        <w:tabs>
          <w:tab w:val="left" w:pos="10260"/>
        </w:tabs>
        <w:spacing w:line="276" w:lineRule="auto"/>
      </w:pPr>
    </w:p>
    <w:p w14:paraId="3E054D24" w14:textId="1D1DF895" w:rsidR="004A73BF" w:rsidRPr="00BF5680" w:rsidRDefault="004A73BF" w:rsidP="00BF5680">
      <w:pPr>
        <w:tabs>
          <w:tab w:val="left" w:pos="10260"/>
        </w:tabs>
        <w:spacing w:line="276" w:lineRule="auto"/>
      </w:pPr>
    </w:p>
    <w:p w14:paraId="6C6D336B" w14:textId="353432A5" w:rsidR="004A73BF" w:rsidRPr="00BF5680" w:rsidRDefault="00D06810" w:rsidP="00BF5680">
      <w:pPr>
        <w:tabs>
          <w:tab w:val="left" w:pos="960"/>
        </w:tabs>
        <w:spacing w:line="276" w:lineRule="auto"/>
      </w:pPr>
      <w:r w:rsidRPr="00BF5680">
        <w:tab/>
      </w:r>
    </w:p>
    <w:p w14:paraId="345A8BCE" w14:textId="5495D06A" w:rsidR="004A73BF" w:rsidRPr="00BF5680" w:rsidRDefault="004A73BF" w:rsidP="00BF5680">
      <w:pPr>
        <w:tabs>
          <w:tab w:val="left" w:pos="10260"/>
        </w:tabs>
        <w:spacing w:line="276" w:lineRule="auto"/>
      </w:pPr>
    </w:p>
    <w:p w14:paraId="10B22219" w14:textId="2001D626" w:rsidR="004A73BF" w:rsidRPr="00BF5680" w:rsidRDefault="004A73BF" w:rsidP="00BF5680">
      <w:pPr>
        <w:tabs>
          <w:tab w:val="left" w:pos="10260"/>
        </w:tabs>
        <w:spacing w:line="276" w:lineRule="auto"/>
      </w:pPr>
    </w:p>
    <w:p w14:paraId="1CD2DEC5" w14:textId="1BAD374D" w:rsidR="00B70876" w:rsidRPr="00BF5680" w:rsidRDefault="00D06810" w:rsidP="00BF5680">
      <w:pPr>
        <w:tabs>
          <w:tab w:val="left" w:pos="2268"/>
        </w:tabs>
        <w:spacing w:line="276" w:lineRule="auto"/>
      </w:pPr>
      <w:r w:rsidRPr="00BF5680">
        <w:tab/>
      </w:r>
    </w:p>
    <w:p w14:paraId="57D595D2" w14:textId="5C81B13A" w:rsidR="009F4E1A" w:rsidRPr="00BF5680" w:rsidRDefault="001351ED" w:rsidP="00BF5680">
      <w:pPr>
        <w:spacing w:line="276" w:lineRule="auto"/>
      </w:pPr>
      <w:r w:rsidRPr="00BF5680">
        <w:br w:type="page"/>
      </w:r>
    </w:p>
    <w:p w14:paraId="34D6BCCB" w14:textId="77777777" w:rsidR="00A87BD2" w:rsidRPr="00BF5680" w:rsidRDefault="00A87BD2" w:rsidP="00BF5680">
      <w:pPr>
        <w:pStyle w:val="MyHeadtitle"/>
        <w:spacing w:before="0" w:after="0" w:line="276" w:lineRule="auto"/>
        <w:jc w:val="both"/>
        <w:rPr>
          <w:rFonts w:ascii="Times New Roman" w:hAnsi="Times New Roman" w:cs="Times New Roman"/>
          <w:color w:val="B2B2B2" w:themeColor="accent2"/>
          <w:sz w:val="40"/>
          <w:szCs w:val="24"/>
        </w:rPr>
        <w:sectPr w:rsidR="00A87BD2" w:rsidRPr="00BF5680" w:rsidSect="00A87BD2">
          <w:footerReference w:type="default" r:id="rId9"/>
          <w:pgSz w:w="12240" w:h="15840" w:code="1"/>
          <w:pgMar w:top="810" w:right="990" w:bottom="1620" w:left="990" w:header="360" w:footer="371" w:gutter="0"/>
          <w:cols w:space="708"/>
          <w:docGrid w:linePitch="360"/>
        </w:sectPr>
      </w:pPr>
    </w:p>
    <w:p w14:paraId="5B7E6BE4" w14:textId="6668314E" w:rsidR="00F02D42" w:rsidRDefault="00C87947" w:rsidP="00F02D42">
      <w:r>
        <w:rPr>
          <w:noProof/>
        </w:rPr>
        <w:lastRenderedPageBreak/>
        <w:drawing>
          <wp:anchor distT="0" distB="0" distL="114300" distR="114300" simplePos="0" relativeHeight="251865600" behindDoc="0" locked="0" layoutInCell="1" allowOverlap="1" wp14:anchorId="0AD43C94" wp14:editId="2A14228C">
            <wp:simplePos x="0" y="0"/>
            <wp:positionH relativeFrom="margin">
              <wp:posOffset>-549275</wp:posOffset>
            </wp:positionH>
            <wp:positionV relativeFrom="paragraph">
              <wp:posOffset>-984326</wp:posOffset>
            </wp:positionV>
            <wp:extent cx="10112272" cy="7479106"/>
            <wp:effectExtent l="0" t="0" r="3810" b="7620"/>
            <wp:wrapNone/>
            <wp:docPr id="1" name="Imagen 1" descr="Imagen que contiene Escala de tiemp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Imagen que contiene Escala de tiemp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duotone>
                        <a:prstClr val="black"/>
                        <a:srgbClr val="00B0F0">
                          <a:tint val="45000"/>
                          <a:satMod val="400000"/>
                        </a:srgbClr>
                      </a:duotone>
                      <a:extLst>
                        <a:ext uri="{BEBA8EAE-BF5A-486C-A8C5-ECC9F3942E4B}">
                          <a14:imgProps xmlns:a14="http://schemas.microsoft.com/office/drawing/2010/main">
                            <a14:imgLayer r:embed="rId11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28965" cy="74914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sdt>
        <w:sdtPr>
          <w:id w:val="-1501043048"/>
          <w:citation/>
        </w:sdtPr>
        <w:sdtContent>
          <w:r w:rsidR="00F02D42">
            <w:fldChar w:fldCharType="begin"/>
          </w:r>
          <w:r w:rsidR="00F02D42">
            <w:instrText xml:space="preserve"> CITATION Pal211 \l 3082 </w:instrText>
          </w:r>
          <w:r w:rsidR="00F02D42">
            <w:fldChar w:fldCharType="separate"/>
          </w:r>
          <w:r w:rsidR="00CB51ED">
            <w:rPr>
              <w:noProof/>
            </w:rPr>
            <w:t xml:space="preserve"> </w:t>
          </w:r>
          <w:r w:rsidR="00CB51ED" w:rsidRPr="00CB51ED">
            <w:rPr>
              <w:noProof/>
            </w:rPr>
            <w:t>[1]</w:t>
          </w:r>
          <w:r w:rsidR="00F02D42">
            <w:fldChar w:fldCharType="end"/>
          </w:r>
        </w:sdtContent>
      </w:sdt>
    </w:p>
    <w:p w14:paraId="753F325C" w14:textId="59798A89" w:rsidR="00C87947" w:rsidRPr="00620D9B" w:rsidRDefault="00F02D42" w:rsidP="00F02D42">
      <w:pPr>
        <w:sectPr w:rsidR="00C87947" w:rsidRPr="00620D9B" w:rsidSect="00F02D42">
          <w:type w:val="continuous"/>
          <w:pgSz w:w="16838" w:h="11906" w:orient="landscape"/>
          <w:pgMar w:top="1701" w:right="1417" w:bottom="1701" w:left="1417" w:header="708" w:footer="708" w:gutter="0"/>
          <w:cols w:space="708"/>
          <w:docGrid w:linePitch="360"/>
        </w:sect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76864" behindDoc="0" locked="0" layoutInCell="1" allowOverlap="1" wp14:anchorId="1B3EDC5E" wp14:editId="5598C38F">
                <wp:simplePos x="0" y="0"/>
                <wp:positionH relativeFrom="column">
                  <wp:posOffset>-547255</wp:posOffset>
                </wp:positionH>
                <wp:positionV relativeFrom="paragraph">
                  <wp:posOffset>-881143</wp:posOffset>
                </wp:positionV>
                <wp:extent cx="2137272" cy="446107"/>
                <wp:effectExtent l="0" t="0" r="0" b="0"/>
                <wp:wrapNone/>
                <wp:docPr id="4" name="Rectángul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37272" cy="44610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5DBC039" w14:textId="4957C72A" w:rsidR="00F02D42" w:rsidRPr="002F4727" w:rsidRDefault="00F02D42" w:rsidP="00F02D42">
                            <w:pPr>
                              <w:pStyle w:val="Ttulo1"/>
                              <w:numPr>
                                <w:ilvl w:val="0"/>
                                <w:numId w:val="7"/>
                              </w:numPr>
                              <w:rPr>
                                <w:color w:val="FFFFFF" w:themeColor="background1"/>
                              </w:rPr>
                            </w:pPr>
                            <w:bookmarkStart w:id="1" w:name="_Toc95336388"/>
                            <w:r w:rsidRPr="002F4727">
                              <w:rPr>
                                <w:color w:val="FFFFFF" w:themeColor="background1"/>
                              </w:rPr>
                              <w:t>Fuentes de Luz</w:t>
                            </w:r>
                            <w:bookmarkEnd w:id="1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B3EDC5E" id="Rectángulo 4" o:spid="_x0000_s1028" style="position:absolute;margin-left:-43.1pt;margin-top:-69.4pt;width:168.3pt;height:35.15pt;z-index:25187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" filled="f" stroked="f">
                <v:textbox>
                  <w:txbxContent>
                    <w:p w14:paraId="55DBC039" w14:textId="4957C72A" w:rsidR="00F02D42" w:rsidRPr="002F4727" w:rsidRDefault="00F02D42" w:rsidP="00F02D42">
                      <w:pPr>
                        <w:pStyle w:val="Ttulo1"/>
                        <w:numPr>
                          <w:ilvl w:val="0"/>
                          <w:numId w:val="7"/>
                        </w:numPr>
                        <w:rPr>
                          <w:color w:val="FFFFFF" w:themeColor="background1"/>
                        </w:rPr>
                      </w:pPr>
                      <w:bookmarkStart w:id="2" w:name="_Toc95336388"/>
                      <w:r w:rsidRPr="002F4727">
                        <w:rPr>
                          <w:color w:val="FFFFFF" w:themeColor="background1"/>
                        </w:rPr>
                        <w:t>Fuentes de Luz</w:t>
                      </w:r>
                      <w:bookmarkEnd w:id="2"/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73792" behindDoc="0" locked="0" layoutInCell="1" allowOverlap="1" wp14:anchorId="609334BE" wp14:editId="0A5B372A">
                <wp:simplePos x="0" y="0"/>
                <wp:positionH relativeFrom="column">
                  <wp:posOffset>8900553</wp:posOffset>
                </wp:positionH>
                <wp:positionV relativeFrom="paragraph">
                  <wp:posOffset>5865168</wp:posOffset>
                </wp:positionV>
                <wp:extent cx="426346" cy="258051"/>
                <wp:effectExtent l="0" t="0" r="0" b="8890"/>
                <wp:wrapNone/>
                <wp:docPr id="15" name="Rectángulo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6346" cy="25805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A6A3BFF" w14:textId="21405D01" w:rsidR="00F02D42" w:rsidRPr="00B35BE7" w:rsidRDefault="00000000" w:rsidP="00F02D42">
                            <w:pPr>
                              <w:rPr>
                                <w:color w:val="FFFFFF" w:themeColor="background1"/>
                              </w:rPr>
                            </w:pPr>
                            <w:sdt>
                              <w:sdtPr>
                                <w:id w:val="-1266140293"/>
                                <w:citation/>
                              </w:sdtPr>
                              <w:sdtEndPr>
                                <w:rPr>
                                  <w:color w:val="FFFFFF" w:themeColor="background1"/>
                                </w:rPr>
                              </w:sdtEndPr>
                              <w:sdtContent>
                                <w:r w:rsidR="00F02D42" w:rsidRPr="00B35BE7">
                                  <w:rPr>
                                    <w:color w:val="FFFFFF" w:themeColor="background1"/>
                                  </w:rPr>
                                  <w:fldChar w:fldCharType="begin"/>
                                </w:r>
                                <w:r w:rsidR="00F02D42" w:rsidRPr="00B35BE7">
                                  <w:rPr>
                                    <w:color w:val="FFFFFF" w:themeColor="background1"/>
                                  </w:rPr>
                                  <w:instrText xml:space="preserve"> CITATION Pal211 \l 3082 </w:instrText>
                                </w:r>
                                <w:r w:rsidR="00F02D42" w:rsidRPr="00B35BE7">
                                  <w:rPr>
                                    <w:color w:val="FFFFFF" w:themeColor="background1"/>
                                  </w:rPr>
                                  <w:fldChar w:fldCharType="separate"/>
                                </w:r>
                                <w:r w:rsidR="00CB51ED" w:rsidRPr="00CB51ED">
                                  <w:rPr>
                                    <w:noProof/>
                                    <w:color w:val="FFFFFF" w:themeColor="background1"/>
                                  </w:rPr>
                                  <w:t>[1]</w:t>
                                </w:r>
                                <w:r w:rsidR="00F02D42" w:rsidRPr="00B35BE7">
                                  <w:rPr>
                                    <w:color w:val="FFFFFF" w:themeColor="background1"/>
                                  </w:rPr>
                                  <w:fldChar w:fldCharType="end"/>
                                </w:r>
                              </w:sdtContent>
                            </w:sdt>
                          </w:p>
                          <w:p w14:paraId="088C980E" w14:textId="77777777" w:rsidR="00F02D42" w:rsidRPr="00B35BE7" w:rsidRDefault="00F02D42" w:rsidP="00F02D42">
                            <w:pPr>
                              <w:jc w:val="center"/>
                              <w:rPr>
                                <w:color w:val="FFFFFF" w:themeColor="background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09334BE" id="Rectángulo 15" o:spid="_x0000_s1029" style="position:absolute;margin-left:700.85pt;margin-top:461.8pt;width:33.55pt;height:20.3pt;z-index:251873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" filled="f" stroked="f">
                <v:textbox>
                  <w:txbxContent>
                    <w:p w14:paraId="6A6A3BFF" w14:textId="21405D01" w:rsidR="00F02D42" w:rsidRPr="00B35BE7" w:rsidRDefault="00000000" w:rsidP="00F02D42">
                      <w:pPr>
                        <w:rPr>
                          <w:color w:val="FFFFFF" w:themeColor="background1"/>
                        </w:rPr>
                      </w:pPr>
                      <w:sdt>
                        <w:sdtPr>
                          <w:id w:val="-1266140293"/>
                          <w:citation/>
                        </w:sdtPr>
                        <w:sdtEndPr>
                          <w:rPr>
                            <w:color w:val="FFFFFF" w:themeColor="background1"/>
                          </w:rPr>
                        </w:sdtEndPr>
                        <w:sdtContent>
                          <w:r w:rsidR="00F02D42" w:rsidRPr="00B35BE7">
                            <w:rPr>
                              <w:color w:val="FFFFFF" w:themeColor="background1"/>
                            </w:rPr>
                            <w:fldChar w:fldCharType="begin"/>
                          </w:r>
                          <w:r w:rsidR="00F02D42" w:rsidRPr="00B35BE7">
                            <w:rPr>
                              <w:color w:val="FFFFFF" w:themeColor="background1"/>
                            </w:rPr>
                            <w:instrText xml:space="preserve"> CITATION Pal211 \l 3082 </w:instrText>
                          </w:r>
                          <w:r w:rsidR="00F02D42" w:rsidRPr="00B35BE7">
                            <w:rPr>
                              <w:color w:val="FFFFFF" w:themeColor="background1"/>
                            </w:rPr>
                            <w:fldChar w:fldCharType="separate"/>
                          </w:r>
                          <w:r w:rsidR="00CB51ED" w:rsidRPr="00CB51ED">
                            <w:rPr>
                              <w:noProof/>
                              <w:color w:val="FFFFFF" w:themeColor="background1"/>
                            </w:rPr>
                            <w:t>[1]</w:t>
                          </w:r>
                          <w:r w:rsidR="00F02D42" w:rsidRPr="00B35BE7">
                            <w:rPr>
                              <w:color w:val="FFFFFF" w:themeColor="background1"/>
                            </w:rPr>
                            <w:fldChar w:fldCharType="end"/>
                          </w:r>
                        </w:sdtContent>
                      </w:sdt>
                    </w:p>
                    <w:p w14:paraId="088C980E" w14:textId="77777777" w:rsidR="00F02D42" w:rsidRPr="00B35BE7" w:rsidRDefault="00F02D42" w:rsidP="00F02D42">
                      <w:pPr>
                        <w:jc w:val="center"/>
                        <w:rPr>
                          <w:color w:val="FFFFFF" w:themeColor="background1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br w:type="page"/>
      </w:r>
    </w:p>
    <w:p w14:paraId="147BF13B" w14:textId="5C1C38D0" w:rsidR="00F02D42" w:rsidRDefault="00620D9B" w:rsidP="00F02D42">
      <w:pPr>
        <w:ind w:hanging="1276"/>
      </w:pPr>
      <w:r w:rsidRPr="004D1B98">
        <w:rPr>
          <w:noProof/>
          <w:sz w:val="23"/>
          <w:szCs w:val="23"/>
        </w:rPr>
        <w:lastRenderedPageBreak/>
        <w:drawing>
          <wp:anchor distT="0" distB="0" distL="114300" distR="114300" simplePos="0" relativeHeight="251866624" behindDoc="0" locked="0" layoutInCell="1" allowOverlap="1" wp14:anchorId="0E1733A4" wp14:editId="74B6A2B7">
            <wp:simplePos x="0" y="0"/>
            <wp:positionH relativeFrom="margin">
              <wp:posOffset>3512820</wp:posOffset>
            </wp:positionH>
            <wp:positionV relativeFrom="paragraph">
              <wp:posOffset>2608580</wp:posOffset>
            </wp:positionV>
            <wp:extent cx="2390436" cy="921935"/>
            <wp:effectExtent l="0" t="0" r="0" b="0"/>
            <wp:wrapNone/>
            <wp:docPr id="3" name="Imagen 3" descr="Un conjunto de letras blancas en un fondo blanc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Un conjunto de letras blancas en un fondo blanco&#10;&#10;Descripción generada automáticamente con confianza media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83" r="1713"/>
                    <a:stretch/>
                  </pic:blipFill>
                  <pic:spPr bwMode="auto">
                    <a:xfrm>
                      <a:off x="0" y="0"/>
                      <a:ext cx="2390436" cy="9219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D1B98">
        <w:rPr>
          <w:noProof/>
        </w:rPr>
        <w:drawing>
          <wp:anchor distT="0" distB="0" distL="114300" distR="114300" simplePos="0" relativeHeight="251867648" behindDoc="0" locked="0" layoutInCell="1" allowOverlap="1" wp14:anchorId="475EFE44" wp14:editId="64DF6131">
            <wp:simplePos x="0" y="0"/>
            <wp:positionH relativeFrom="margin">
              <wp:align>right</wp:align>
            </wp:positionH>
            <wp:positionV relativeFrom="paragraph">
              <wp:posOffset>3933825</wp:posOffset>
            </wp:positionV>
            <wp:extent cx="1873250" cy="1036013"/>
            <wp:effectExtent l="0" t="0" r="0" b="0"/>
            <wp:wrapNone/>
            <wp:docPr id="40" name="Imagen 40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Diagrama&#10;&#10;Descripción generada automáticamente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803" r="10765"/>
                    <a:stretch/>
                  </pic:blipFill>
                  <pic:spPr bwMode="auto">
                    <a:xfrm>
                      <a:off x="0" y="0"/>
                      <a:ext cx="1873250" cy="10360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15434">
        <w:rPr>
          <w:noProof/>
        </w:rPr>
        <w:drawing>
          <wp:anchor distT="0" distB="0" distL="114300" distR="114300" simplePos="0" relativeHeight="251868672" behindDoc="0" locked="0" layoutInCell="1" allowOverlap="1" wp14:anchorId="78E7174D" wp14:editId="4797A2E8">
            <wp:simplePos x="0" y="0"/>
            <wp:positionH relativeFrom="column">
              <wp:posOffset>3466465</wp:posOffset>
            </wp:positionH>
            <wp:positionV relativeFrom="paragraph">
              <wp:posOffset>5346065</wp:posOffset>
            </wp:positionV>
            <wp:extent cx="2571750" cy="1036320"/>
            <wp:effectExtent l="0" t="0" r="0" b="0"/>
            <wp:wrapNone/>
            <wp:docPr id="11" name="Imagen 1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 descr="Diagrama&#10;&#10;Descripción generada automáticamente"/>
                    <pic:cNvPicPr/>
                  </pic:nvPicPr>
                  <pic:blipFill>
                    <a:blip r:embed="rId14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5">
                              <a14:imgEffect>
                                <a14:brightnessContrast bright="20000"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1750" cy="10363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15434">
        <w:rPr>
          <w:noProof/>
        </w:rPr>
        <w:drawing>
          <wp:anchor distT="0" distB="0" distL="114300" distR="114300" simplePos="0" relativeHeight="251869696" behindDoc="0" locked="0" layoutInCell="1" allowOverlap="1" wp14:anchorId="6E2A36BA" wp14:editId="7ECE0FDF">
            <wp:simplePos x="0" y="0"/>
            <wp:positionH relativeFrom="margin">
              <wp:posOffset>3460750</wp:posOffset>
            </wp:positionH>
            <wp:positionV relativeFrom="paragraph">
              <wp:posOffset>6791960</wp:posOffset>
            </wp:positionV>
            <wp:extent cx="2389077" cy="830652"/>
            <wp:effectExtent l="0" t="0" r="0" b="7620"/>
            <wp:wrapNone/>
            <wp:docPr id="7" name="Imagen 7" descr="Diagrama, Dibujo de ingenierí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 descr="Diagrama, Dibujo de ingeniería&#10;&#10;Descripción generada automáticamente"/>
                    <pic:cNvPicPr/>
                  </pic:nvPicPr>
                  <pic:blipFill>
                    <a:blip r:embed="rId16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7">
                              <a14:imgEffect>
                                <a14:brightnessContrast bright="20000"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9077" cy="83065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02D42">
        <w:rPr>
          <w:noProof/>
        </w:rPr>
        <mc:AlternateContent>
          <mc:Choice Requires="wps">
            <w:drawing>
              <wp:anchor distT="0" distB="0" distL="114300" distR="114300" simplePos="0" relativeHeight="251877888" behindDoc="0" locked="0" layoutInCell="1" allowOverlap="1" wp14:anchorId="68600D70" wp14:editId="34C91FE9">
                <wp:simplePos x="0" y="0"/>
                <wp:positionH relativeFrom="column">
                  <wp:posOffset>-650477</wp:posOffset>
                </wp:positionH>
                <wp:positionV relativeFrom="paragraph">
                  <wp:posOffset>-536873</wp:posOffset>
                </wp:positionV>
                <wp:extent cx="2627523" cy="446107"/>
                <wp:effectExtent l="0" t="0" r="0" b="0"/>
                <wp:wrapNone/>
                <wp:docPr id="19" name="Rectángulo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27523" cy="44610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4B21294" w14:textId="1704DCDA" w:rsidR="00F02D42" w:rsidRPr="00620D9B" w:rsidRDefault="00F02D42" w:rsidP="00F02D42">
                            <w:pPr>
                              <w:pStyle w:val="Ttulo1"/>
                              <w:numPr>
                                <w:ilvl w:val="0"/>
                                <w:numId w:val="8"/>
                              </w:numPr>
                              <w:rPr>
                                <w:rFonts w:ascii="Times New Roman" w:hAnsi="Times New Roman" w:cs="Times New Roman"/>
                                <w:color w:val="0070C0"/>
                              </w:rPr>
                            </w:pPr>
                            <w:bookmarkStart w:id="3" w:name="_Toc95336389"/>
                            <w:r w:rsidRPr="00620D9B">
                              <w:rPr>
                                <w:rFonts w:ascii="Times New Roman" w:hAnsi="Times New Roman" w:cs="Times New Roman"/>
                                <w:color w:val="0070C0"/>
                              </w:rPr>
                              <w:t>Diodos emisores de luz</w:t>
                            </w:r>
                            <w:bookmarkEnd w:id="3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8600D70" id="Rectángulo 19" o:spid="_x0000_s1030" style="position:absolute;margin-left:-51.2pt;margin-top:-42.25pt;width:206.9pt;height:35.15pt;z-index:25187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" filled="f" stroked="f">
                <v:textbox>
                  <w:txbxContent>
                    <w:p w14:paraId="14B21294" w14:textId="1704DCDA" w:rsidR="00F02D42" w:rsidRPr="00620D9B" w:rsidRDefault="00F02D42" w:rsidP="00F02D42">
                      <w:pPr>
                        <w:pStyle w:val="Ttulo1"/>
                        <w:numPr>
                          <w:ilvl w:val="0"/>
                          <w:numId w:val="8"/>
                        </w:numPr>
                        <w:rPr>
                          <w:rFonts w:ascii="Times New Roman" w:hAnsi="Times New Roman" w:cs="Times New Roman"/>
                          <w:color w:val="0070C0"/>
                        </w:rPr>
                      </w:pPr>
                      <w:bookmarkStart w:id="4" w:name="_Toc95336389"/>
                      <w:r w:rsidRPr="00620D9B">
                        <w:rPr>
                          <w:rFonts w:ascii="Times New Roman" w:hAnsi="Times New Roman" w:cs="Times New Roman"/>
                          <w:color w:val="0070C0"/>
                        </w:rPr>
                        <w:t>Diodos emisores de luz</w:t>
                      </w:r>
                      <w:bookmarkEnd w:id="4"/>
                    </w:p>
                  </w:txbxContent>
                </v:textbox>
              </v:rect>
            </w:pict>
          </mc:Fallback>
        </mc:AlternateContent>
      </w:r>
      <w:r w:rsidR="00F02D42">
        <w:rPr>
          <w:noProof/>
        </w:rPr>
        <w:drawing>
          <wp:inline distT="0" distB="0" distL="0" distR="0" wp14:anchorId="3FC50C74" wp14:editId="500960DD">
            <wp:extent cx="6004560" cy="7840980"/>
            <wp:effectExtent l="38100" t="38100" r="53340" b="64770"/>
            <wp:docPr id="41" name="Diagrama 41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8" r:lo="rId19" r:qs="rId20" r:cs="rId21"/>
              </a:graphicData>
            </a:graphic>
          </wp:inline>
        </w:drawing>
      </w:r>
      <w:r w:rsidR="00F02D42" w:rsidRPr="00015434">
        <w:rPr>
          <w:noProof/>
        </w:rPr>
        <w:t xml:space="preserve"> </w:t>
      </w:r>
    </w:p>
    <w:p w14:paraId="71E21702" w14:textId="6D5B1B63" w:rsidR="00F02D42" w:rsidRDefault="00000000" w:rsidP="00F02D42">
      <w:sdt>
        <w:sdtPr>
          <w:id w:val="585030241"/>
          <w:citation/>
        </w:sdtPr>
        <w:sdtContent>
          <w:r w:rsidR="00F02D42">
            <w:fldChar w:fldCharType="begin"/>
          </w:r>
          <w:r w:rsidR="00F02D42">
            <w:instrText xml:space="preserve"> CITATION Tom031 \l 3082 </w:instrText>
          </w:r>
          <w:r w:rsidR="00F02D42">
            <w:fldChar w:fldCharType="separate"/>
          </w:r>
          <w:r w:rsidR="00CB51ED" w:rsidRPr="00CB51ED">
            <w:rPr>
              <w:noProof/>
            </w:rPr>
            <w:t>[2]</w:t>
          </w:r>
          <w:r w:rsidR="00F02D42">
            <w:fldChar w:fldCharType="end"/>
          </w:r>
        </w:sdtContent>
      </w:sdt>
    </w:p>
    <w:p w14:paraId="099998DF" w14:textId="77777777" w:rsidR="00F02D42" w:rsidRDefault="00F02D42" w:rsidP="00F02D42"/>
    <w:p w14:paraId="648A6146" w14:textId="77777777" w:rsidR="00F02D42" w:rsidRDefault="00F02D42" w:rsidP="00F02D42"/>
    <w:p w14:paraId="6066B13D" w14:textId="77777777" w:rsidR="00F02D42" w:rsidRDefault="00F02D42" w:rsidP="00F02D42">
      <w:r>
        <w:br w:type="page"/>
      </w:r>
    </w:p>
    <w:p w14:paraId="5EAA5AE2" w14:textId="77777777" w:rsidR="00F02D42" w:rsidRDefault="00F02D42" w:rsidP="00F02D42">
      <w:pPr>
        <w:sectPr w:rsidR="00F02D42" w:rsidSect="00471849">
          <w:pgSz w:w="11906" w:h="16838"/>
          <w:pgMar w:top="1418" w:right="1701" w:bottom="1418" w:left="1701" w:header="709" w:footer="709" w:gutter="0"/>
          <w:cols w:space="708"/>
          <w:docGrid w:linePitch="360"/>
        </w:sectPr>
      </w:pPr>
    </w:p>
    <w:p w14:paraId="486D7541" w14:textId="77777777" w:rsidR="00F02D42" w:rsidRDefault="00F02D42" w:rsidP="00F02D42">
      <w:pPr>
        <w:ind w:hanging="851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78912" behindDoc="0" locked="0" layoutInCell="1" allowOverlap="1" wp14:anchorId="723761B5" wp14:editId="51AC3F0F">
                <wp:simplePos x="0" y="0"/>
                <wp:positionH relativeFrom="page">
                  <wp:align>left</wp:align>
                </wp:positionH>
                <wp:positionV relativeFrom="paragraph">
                  <wp:posOffset>-385670</wp:posOffset>
                </wp:positionV>
                <wp:extent cx="3451253" cy="445770"/>
                <wp:effectExtent l="0" t="0" r="0" b="0"/>
                <wp:wrapNone/>
                <wp:docPr id="5" name="Rectángulo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51253" cy="4457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E7F61CE" w14:textId="03C487A9" w:rsidR="00F02D42" w:rsidRDefault="00F02D42" w:rsidP="00F02D42">
                            <w:pPr>
                              <w:pStyle w:val="Ttulo1"/>
                              <w:numPr>
                                <w:ilvl w:val="0"/>
                                <w:numId w:val="9"/>
                              </w:numPr>
                            </w:pPr>
                            <w:bookmarkStart w:id="5" w:name="_Toc95336390"/>
                            <w:r w:rsidRPr="007E2982">
                              <w:rPr>
                                <w:rFonts w:ascii="Times New Roman" w:hAnsi="Times New Roman" w:cs="Times New Roman"/>
                                <w:color w:val="0070C0"/>
                              </w:rPr>
                              <w:t>Diodos laser de inyección ILD</w:t>
                            </w:r>
                            <w:bookmarkEnd w:id="5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23761B5" id="Rectángulo 5" o:spid="_x0000_s1031" style="position:absolute;margin-left:0;margin-top:-30.35pt;width:271.75pt;height:35.1pt;z-index:251878912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" filled="f" stroked="f">
                <v:textbox>
                  <w:txbxContent>
                    <w:p w14:paraId="0E7F61CE" w14:textId="03C487A9" w:rsidR="00F02D42" w:rsidRDefault="00F02D42" w:rsidP="00F02D42">
                      <w:pPr>
                        <w:pStyle w:val="Ttulo1"/>
                        <w:numPr>
                          <w:ilvl w:val="0"/>
                          <w:numId w:val="9"/>
                        </w:numPr>
                      </w:pPr>
                      <w:bookmarkStart w:id="6" w:name="_Toc95336390"/>
                      <w:r w:rsidRPr="007E2982">
                        <w:rPr>
                          <w:rFonts w:ascii="Times New Roman" w:hAnsi="Times New Roman" w:cs="Times New Roman"/>
                          <w:color w:val="0070C0"/>
                        </w:rPr>
                        <w:t>Diodos laser de inyección ILD</w:t>
                      </w:r>
                      <w:bookmarkEnd w:id="6"/>
                    </w:p>
                  </w:txbxContent>
                </v:textbox>
                <w10:wrap anchorx="pag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72768" behindDoc="0" locked="0" layoutInCell="1" allowOverlap="1" wp14:anchorId="57FC0847" wp14:editId="7AD65FDC">
                <wp:simplePos x="0" y="0"/>
                <wp:positionH relativeFrom="column">
                  <wp:posOffset>8641867</wp:posOffset>
                </wp:positionH>
                <wp:positionV relativeFrom="paragraph">
                  <wp:posOffset>6158147</wp:posOffset>
                </wp:positionV>
                <wp:extent cx="718056" cy="403907"/>
                <wp:effectExtent l="0" t="0" r="0" b="0"/>
                <wp:wrapNone/>
                <wp:docPr id="9" name="Rectángulo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8056" cy="40390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7D7CB7D" w14:textId="2A7CCF2D" w:rsidR="00F02D42" w:rsidRDefault="00000000" w:rsidP="00F02D42">
                            <w:pPr>
                              <w:jc w:val="center"/>
                            </w:pPr>
                            <w:sdt>
                              <w:sdtPr>
                                <w:id w:val="1834868127"/>
                                <w:citation/>
                              </w:sdtPr>
                              <w:sdtContent>
                                <w:r w:rsidR="00F02D42">
                                  <w:fldChar w:fldCharType="begin"/>
                                </w:r>
                                <w:r w:rsidR="00F02D42">
                                  <w:instrText xml:space="preserve"> CITATION Pin14 \l 3082 </w:instrText>
                                </w:r>
                                <w:r w:rsidR="00F02D42">
                                  <w:fldChar w:fldCharType="separate"/>
                                </w:r>
                                <w:r w:rsidR="00CB51ED">
                                  <w:rPr>
                                    <w:b/>
                                    <w:bCs/>
                                    <w:noProof/>
                                    <w:lang w:val="es-ES"/>
                                  </w:rPr>
                                  <w:t>Fuente especificada no válida.</w:t>
                                </w:r>
                                <w:r w:rsidR="00F02D42">
                                  <w:fldChar w:fldCharType="end"/>
                                </w:r>
                              </w:sdtContent>
                            </w:sdt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7FC0847" id="Rectángulo 9" o:spid="_x0000_s1032" style="position:absolute;margin-left:680.45pt;margin-top:484.9pt;width:56.55pt;height:31.8pt;z-index:25187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" filled="f" stroked="f">
                <v:textbox>
                  <w:txbxContent>
                    <w:p w14:paraId="47D7CB7D" w14:textId="2A7CCF2D" w:rsidR="00F02D42" w:rsidRDefault="00000000" w:rsidP="00F02D42">
                      <w:pPr>
                        <w:jc w:val="center"/>
                      </w:pPr>
                      <w:sdt>
                        <w:sdtPr>
                          <w:id w:val="1834868127"/>
                          <w:citation/>
                        </w:sdtPr>
                        <w:sdtContent>
                          <w:r w:rsidR="00F02D42">
                            <w:fldChar w:fldCharType="begin"/>
                          </w:r>
                          <w:r w:rsidR="00F02D42">
                            <w:instrText xml:space="preserve"> CITATION Pin14 \l 3082 </w:instrText>
                          </w:r>
                          <w:r w:rsidR="00F02D42">
                            <w:fldChar w:fldCharType="separate"/>
                          </w:r>
                          <w:r w:rsidR="00CB51ED">
                            <w:rPr>
                              <w:b/>
                              <w:bCs/>
                              <w:noProof/>
                              <w:lang w:val="es-ES"/>
                            </w:rPr>
                            <w:t>Fuente especificada no válida.</w:t>
                          </w:r>
                          <w:r w:rsidR="00F02D42">
                            <w:fldChar w:fldCharType="end"/>
                          </w:r>
                        </w:sdtContent>
                      </w:sdt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0D28737C" wp14:editId="457D7C3E">
            <wp:extent cx="9880600" cy="6598920"/>
            <wp:effectExtent l="76200" t="0" r="63500" b="0"/>
            <wp:docPr id="42" name="Diagrama 42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3" r:lo="rId24" r:qs="rId25" r:cs="rId26"/>
              </a:graphicData>
            </a:graphic>
          </wp:inline>
        </w:drawing>
      </w:r>
    </w:p>
    <w:p w14:paraId="2A3820B2" w14:textId="77777777" w:rsidR="00F02D42" w:rsidRDefault="00F02D42" w:rsidP="00F02D42">
      <w:pPr>
        <w:ind w:hanging="851"/>
        <w:sectPr w:rsidR="00F02D42" w:rsidSect="00471849">
          <w:pgSz w:w="16838" w:h="11906" w:orient="landscape"/>
          <w:pgMar w:top="709" w:right="1418" w:bottom="1701" w:left="1418" w:header="709" w:footer="709" w:gutter="0"/>
          <w:cols w:space="708"/>
          <w:docGrid w:linePitch="360"/>
        </w:sectPr>
      </w:pPr>
    </w:p>
    <w:tbl>
      <w:tblPr>
        <w:tblStyle w:val="Tablaconcuadrcula"/>
        <w:tblW w:w="11057" w:type="dxa"/>
        <w:tblInd w:w="-1139" w:type="dxa"/>
        <w:tblLook w:val="04A0" w:firstRow="1" w:lastRow="0" w:firstColumn="1" w:lastColumn="0" w:noHBand="0" w:noVBand="1"/>
      </w:tblPr>
      <w:tblGrid>
        <w:gridCol w:w="2786"/>
        <w:gridCol w:w="4116"/>
        <w:gridCol w:w="4155"/>
      </w:tblGrid>
      <w:tr w:rsidR="00F02D42" w:rsidRPr="00DF1318" w14:paraId="577F1357" w14:textId="77777777" w:rsidTr="00215BFC">
        <w:trPr>
          <w:trHeight w:val="638"/>
        </w:trPr>
        <w:tc>
          <w:tcPr>
            <w:tcW w:w="2835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  <w:tl2br w:val="single" w:sz="4" w:space="0" w:color="FFFFFF" w:themeColor="background1"/>
            </w:tcBorders>
            <w:shd w:val="clear" w:color="auto" w:fill="92D050"/>
          </w:tcPr>
          <w:p w14:paraId="464B1D96" w14:textId="77777777" w:rsidR="00F02D42" w:rsidRPr="00DF1318" w:rsidRDefault="00F02D42" w:rsidP="008929B5">
            <w:pPr>
              <w:rPr>
                <w:rFonts w:ascii="Candara" w:hAnsi="Candara"/>
                <w:b/>
                <w:bCs/>
                <w:color w:val="FFFFFF" w:themeColor="background1"/>
                <w:sz w:val="28"/>
                <w:szCs w:val="28"/>
              </w:rPr>
            </w:pPr>
            <w:r w:rsidRPr="00DF1318">
              <w:rPr>
                <w:rFonts w:ascii="Candara" w:hAnsi="Candara"/>
                <w:b/>
                <w:bCs/>
                <w:color w:val="FFFFFF" w:themeColor="background1"/>
                <w:sz w:val="28"/>
                <w:szCs w:val="28"/>
              </w:rPr>
              <w:lastRenderedPageBreak/>
              <w:t xml:space="preserve">      </w:t>
            </w:r>
            <w:r>
              <w:rPr>
                <w:rFonts w:ascii="Candara" w:hAnsi="Candara"/>
                <w:b/>
                <w:bCs/>
                <w:color w:val="FFFFFF" w:themeColor="background1"/>
                <w:sz w:val="28"/>
                <w:szCs w:val="28"/>
              </w:rPr>
              <w:t xml:space="preserve">   </w:t>
            </w:r>
            <w:r w:rsidRPr="00DF1318">
              <w:rPr>
                <w:rFonts w:ascii="Candara" w:hAnsi="Candara"/>
                <w:b/>
                <w:bCs/>
                <w:color w:val="FFFFFF" w:themeColor="background1"/>
                <w:sz w:val="28"/>
                <w:szCs w:val="28"/>
              </w:rPr>
              <w:t>TIPO DE EMISOR</w:t>
            </w:r>
          </w:p>
          <w:p w14:paraId="4ABAE3ED" w14:textId="77777777" w:rsidR="00F02D42" w:rsidRPr="00DF1318" w:rsidRDefault="00F02D42" w:rsidP="008929B5">
            <w:pPr>
              <w:rPr>
                <w:rFonts w:ascii="Candara" w:hAnsi="Candara"/>
                <w:b/>
                <w:bCs/>
                <w:color w:val="FFFFFF" w:themeColor="background1"/>
                <w:sz w:val="28"/>
                <w:szCs w:val="28"/>
              </w:rPr>
            </w:pPr>
            <w:r w:rsidRPr="00DF1318">
              <w:rPr>
                <w:rFonts w:ascii="Candara" w:hAnsi="Candara"/>
                <w:b/>
                <w:bCs/>
                <w:color w:val="FFFFFF" w:themeColor="background1"/>
                <w:sz w:val="28"/>
                <w:szCs w:val="28"/>
              </w:rPr>
              <w:t xml:space="preserve">                       </w:t>
            </w:r>
          </w:p>
          <w:p w14:paraId="7EC6CC2B" w14:textId="77777777" w:rsidR="00F02D42" w:rsidRPr="00DF1318" w:rsidRDefault="00F02D42" w:rsidP="008929B5">
            <w:pPr>
              <w:rPr>
                <w:rFonts w:ascii="Candara" w:hAnsi="Candara"/>
                <w:b/>
                <w:bCs/>
                <w:color w:val="FFFFFF" w:themeColor="background1"/>
                <w:sz w:val="28"/>
                <w:szCs w:val="28"/>
              </w:rPr>
            </w:pPr>
            <w:r w:rsidRPr="00DF1318">
              <w:rPr>
                <w:rFonts w:ascii="Candara" w:hAnsi="Candara"/>
                <w:b/>
                <w:bCs/>
                <w:color w:val="FFFFFF" w:themeColor="background1"/>
                <w:sz w:val="28"/>
                <w:szCs w:val="28"/>
              </w:rPr>
              <w:t>PARÁMETRO</w:t>
            </w:r>
          </w:p>
        </w:tc>
        <w:tc>
          <w:tcPr>
            <w:tcW w:w="391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00B050"/>
          </w:tcPr>
          <w:p w14:paraId="2B937BFE" w14:textId="77777777" w:rsidR="00F02D42" w:rsidRDefault="00F02D42" w:rsidP="008929B5">
            <w:pPr>
              <w:jc w:val="center"/>
              <w:rPr>
                <w:rFonts w:ascii="Candara" w:hAnsi="Candara"/>
                <w:b/>
                <w:bCs/>
                <w:color w:val="FFFFFF" w:themeColor="background1"/>
                <w:sz w:val="28"/>
                <w:szCs w:val="28"/>
              </w:rPr>
            </w:pPr>
            <w:r w:rsidRPr="00DF1318">
              <w:rPr>
                <w:rFonts w:ascii="Candara" w:hAnsi="Candara"/>
                <w:b/>
                <w:bCs/>
                <w:color w:val="FFFFFF" w:themeColor="background1"/>
                <w:sz w:val="28"/>
                <w:szCs w:val="28"/>
              </w:rPr>
              <w:t xml:space="preserve">LASER DE INYECCIÓN O DIODO LASER </w:t>
            </w:r>
          </w:p>
          <w:p w14:paraId="5408882E" w14:textId="77777777" w:rsidR="00F02D42" w:rsidRPr="00DF1318" w:rsidRDefault="00F02D42" w:rsidP="008929B5">
            <w:pPr>
              <w:jc w:val="center"/>
              <w:rPr>
                <w:rFonts w:ascii="Candara" w:hAnsi="Candara"/>
                <w:b/>
                <w:bCs/>
                <w:color w:val="FFFFFF" w:themeColor="background1"/>
                <w:sz w:val="28"/>
                <w:szCs w:val="28"/>
              </w:rPr>
            </w:pPr>
            <w:r w:rsidRPr="00DF1318">
              <w:rPr>
                <w:rFonts w:ascii="Candara" w:hAnsi="Candara"/>
                <w:b/>
                <w:bCs/>
                <w:color w:val="FFFFFF" w:themeColor="background1"/>
                <w:sz w:val="28"/>
                <w:szCs w:val="28"/>
              </w:rPr>
              <w:t>(LD)</w:t>
            </w:r>
          </w:p>
        </w:tc>
        <w:tc>
          <w:tcPr>
            <w:tcW w:w="431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</w:tcBorders>
            <w:shd w:val="clear" w:color="auto" w:fill="00B050"/>
          </w:tcPr>
          <w:p w14:paraId="665D1C6F" w14:textId="77777777" w:rsidR="00F02D42" w:rsidRDefault="00F02D42" w:rsidP="008929B5">
            <w:pPr>
              <w:jc w:val="center"/>
              <w:rPr>
                <w:rFonts w:ascii="Candara" w:hAnsi="Candara"/>
                <w:b/>
                <w:bCs/>
                <w:color w:val="FFFFFF" w:themeColor="background1"/>
                <w:sz w:val="28"/>
                <w:szCs w:val="28"/>
              </w:rPr>
            </w:pPr>
            <w:r w:rsidRPr="00DF1318">
              <w:rPr>
                <w:rFonts w:ascii="Candara" w:hAnsi="Candara"/>
                <w:b/>
                <w:bCs/>
                <w:color w:val="FFFFFF" w:themeColor="background1"/>
                <w:sz w:val="28"/>
                <w:szCs w:val="28"/>
              </w:rPr>
              <w:t xml:space="preserve">FOTODIODO EMISOR DE LUZ </w:t>
            </w:r>
          </w:p>
          <w:p w14:paraId="1D18B25B" w14:textId="77777777" w:rsidR="00F02D42" w:rsidRPr="00DF1318" w:rsidRDefault="00F02D42" w:rsidP="008929B5">
            <w:pPr>
              <w:jc w:val="center"/>
              <w:rPr>
                <w:rFonts w:ascii="Candara" w:hAnsi="Candara"/>
                <w:b/>
                <w:bCs/>
                <w:color w:val="FFFFFF" w:themeColor="background1"/>
                <w:sz w:val="28"/>
                <w:szCs w:val="28"/>
              </w:rPr>
            </w:pPr>
            <w:r w:rsidRPr="00DF1318">
              <w:rPr>
                <w:rFonts w:ascii="Candara" w:hAnsi="Candara"/>
                <w:b/>
                <w:bCs/>
                <w:color w:val="FFFFFF" w:themeColor="background1"/>
                <w:sz w:val="28"/>
                <w:szCs w:val="28"/>
              </w:rPr>
              <w:t>(LED)</w:t>
            </w:r>
          </w:p>
        </w:tc>
      </w:tr>
      <w:tr w:rsidR="00F02D42" w:rsidRPr="00DF1318" w14:paraId="558E073D" w14:textId="77777777" w:rsidTr="00215BFC">
        <w:trPr>
          <w:trHeight w:val="345"/>
        </w:trPr>
        <w:tc>
          <w:tcPr>
            <w:tcW w:w="2835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00B0F0"/>
          </w:tcPr>
          <w:p w14:paraId="4115D8FB" w14:textId="77777777" w:rsidR="00F02D42" w:rsidRPr="00DF1318" w:rsidRDefault="00F02D42" w:rsidP="008929B5">
            <w:pPr>
              <w:pStyle w:val="Default"/>
              <w:rPr>
                <w:b/>
                <w:bCs/>
                <w:color w:val="FFFFFF" w:themeColor="background1"/>
                <w:sz w:val="28"/>
                <w:szCs w:val="28"/>
              </w:rPr>
            </w:pPr>
            <w:r w:rsidRPr="00DF1318">
              <w:rPr>
                <w:b/>
                <w:bCs/>
                <w:color w:val="FFFFFF" w:themeColor="background1"/>
                <w:sz w:val="28"/>
                <w:szCs w:val="28"/>
              </w:rPr>
              <w:t>DIAGRAMA</w:t>
            </w:r>
          </w:p>
        </w:tc>
        <w:tc>
          <w:tcPr>
            <w:tcW w:w="3911" w:type="dxa"/>
            <w:tcBorders>
              <w:top w:val="single" w:sz="4" w:space="0" w:color="FFFFFF" w:themeColor="background1"/>
              <w:left w:val="single" w:sz="4" w:space="0" w:color="FFFFFF" w:themeColor="background1"/>
            </w:tcBorders>
          </w:tcPr>
          <w:p w14:paraId="7E31EFFE" w14:textId="77777777" w:rsidR="00F02D42" w:rsidRPr="00DF1318" w:rsidRDefault="00F02D42" w:rsidP="008929B5">
            <w:pPr>
              <w:rPr>
                <w:rFonts w:ascii="Candara" w:hAnsi="Candara"/>
              </w:rPr>
            </w:pPr>
            <w:r w:rsidRPr="00DF1318">
              <w:rPr>
                <w:rFonts w:ascii="Candara" w:hAnsi="Candara"/>
                <w:noProof/>
              </w:rPr>
              <w:drawing>
                <wp:inline distT="0" distB="0" distL="0" distR="0" wp14:anchorId="1A588806" wp14:editId="5167186F">
                  <wp:extent cx="2469547" cy="1084978"/>
                  <wp:effectExtent l="0" t="0" r="6985" b="1270"/>
                  <wp:docPr id="43" name="Imagen 43" descr="Laser Diode Working Principle - Inst Tool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Laser Diode Working Principle - Inst Tool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01017" cy="10988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11" w:type="dxa"/>
            <w:tcBorders>
              <w:top w:val="single" w:sz="4" w:space="0" w:color="FFFFFF" w:themeColor="background1"/>
            </w:tcBorders>
          </w:tcPr>
          <w:p w14:paraId="5CD0E92B" w14:textId="77777777" w:rsidR="00F02D42" w:rsidRPr="00DF1318" w:rsidRDefault="00F02D42" w:rsidP="008929B5">
            <w:pPr>
              <w:jc w:val="center"/>
              <w:rPr>
                <w:rFonts w:ascii="Candara" w:hAnsi="Candara"/>
              </w:rPr>
            </w:pPr>
            <w:r w:rsidRPr="00DF1318">
              <w:rPr>
                <w:rFonts w:ascii="Candara" w:hAnsi="Candara"/>
                <w:noProof/>
              </w:rPr>
              <w:drawing>
                <wp:inline distT="0" distB="0" distL="0" distR="0" wp14:anchorId="7B213462" wp14:editId="43E3A08B">
                  <wp:extent cx="1789358" cy="1072020"/>
                  <wp:effectExtent l="0" t="0" r="1905" b="0"/>
                  <wp:docPr id="44" name="Imagen 44" descr="Photodiode Sensor Physi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Photodiode Sensor Physics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908" t="12653"/>
                          <a:stretch/>
                        </pic:blipFill>
                        <pic:spPr bwMode="auto">
                          <a:xfrm>
                            <a:off x="0" y="0"/>
                            <a:ext cx="1817280" cy="10887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02D42" w:rsidRPr="00DF1318" w14:paraId="4DB4D935" w14:textId="77777777" w:rsidTr="00215BFC">
        <w:trPr>
          <w:trHeight w:val="332"/>
        </w:trPr>
        <w:tc>
          <w:tcPr>
            <w:tcW w:w="2835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00B0F0"/>
          </w:tcPr>
          <w:p w14:paraId="44B88939" w14:textId="77777777" w:rsidR="00F02D42" w:rsidRPr="00DF1318" w:rsidRDefault="00F02D42" w:rsidP="008929B5">
            <w:pPr>
              <w:rPr>
                <w:rFonts w:ascii="Candara" w:hAnsi="Candara"/>
                <w:b/>
                <w:bCs/>
                <w:color w:val="FFFFFF" w:themeColor="background1"/>
                <w:sz w:val="28"/>
                <w:szCs w:val="28"/>
              </w:rPr>
            </w:pPr>
            <w:r w:rsidRPr="00DF1318">
              <w:rPr>
                <w:rFonts w:ascii="Candara" w:hAnsi="Candara"/>
                <w:b/>
                <w:bCs/>
                <w:color w:val="FFFFFF" w:themeColor="background1"/>
                <w:sz w:val="28"/>
                <w:szCs w:val="28"/>
              </w:rPr>
              <w:t>USO</w:t>
            </w:r>
          </w:p>
        </w:tc>
        <w:tc>
          <w:tcPr>
            <w:tcW w:w="3911" w:type="dxa"/>
          </w:tcPr>
          <w:p w14:paraId="76753648" w14:textId="77777777" w:rsidR="00F02D42" w:rsidRPr="00DF1318" w:rsidRDefault="00F02D42" w:rsidP="008929B5">
            <w:pPr>
              <w:rPr>
                <w:rFonts w:ascii="Candara" w:hAnsi="Candara"/>
                <w:sz w:val="28"/>
                <w:szCs w:val="28"/>
              </w:rPr>
            </w:pPr>
            <w:r w:rsidRPr="00DF1318">
              <w:rPr>
                <w:rFonts w:ascii="Candara" w:hAnsi="Candara"/>
                <w:sz w:val="28"/>
                <w:szCs w:val="28"/>
              </w:rPr>
              <w:t>Fibras monomodo</w:t>
            </w:r>
          </w:p>
        </w:tc>
        <w:tc>
          <w:tcPr>
            <w:tcW w:w="4311" w:type="dxa"/>
          </w:tcPr>
          <w:p w14:paraId="09B05B8D" w14:textId="77777777" w:rsidR="00F02D42" w:rsidRPr="00DF1318" w:rsidRDefault="00F02D42" w:rsidP="008929B5">
            <w:pPr>
              <w:rPr>
                <w:rFonts w:ascii="Candara" w:hAnsi="Candara"/>
                <w:sz w:val="28"/>
                <w:szCs w:val="28"/>
              </w:rPr>
            </w:pPr>
            <w:r w:rsidRPr="00DF1318">
              <w:rPr>
                <w:rFonts w:ascii="Candara" w:hAnsi="Candara"/>
                <w:sz w:val="28"/>
                <w:szCs w:val="28"/>
              </w:rPr>
              <w:t>Fibras multimodo</w:t>
            </w:r>
          </w:p>
        </w:tc>
      </w:tr>
      <w:tr w:rsidR="00F02D42" w:rsidRPr="00DF1318" w14:paraId="5089712D" w14:textId="77777777" w:rsidTr="00215BFC">
        <w:trPr>
          <w:trHeight w:val="318"/>
        </w:trPr>
        <w:tc>
          <w:tcPr>
            <w:tcW w:w="2835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00B0F0"/>
          </w:tcPr>
          <w:p w14:paraId="2DFDADCE" w14:textId="77777777" w:rsidR="00F02D42" w:rsidRPr="00DF1318" w:rsidRDefault="00F02D42" w:rsidP="008929B5">
            <w:pPr>
              <w:rPr>
                <w:rFonts w:ascii="Candara" w:hAnsi="Candara"/>
                <w:b/>
                <w:bCs/>
                <w:color w:val="FFFFFF" w:themeColor="background1"/>
                <w:sz w:val="28"/>
                <w:szCs w:val="28"/>
              </w:rPr>
            </w:pPr>
            <w:r w:rsidRPr="00DF1318">
              <w:rPr>
                <w:rFonts w:ascii="Candara" w:hAnsi="Candara"/>
                <w:b/>
                <w:bCs/>
                <w:color w:val="FFFFFF" w:themeColor="background1"/>
                <w:sz w:val="28"/>
                <w:szCs w:val="28"/>
              </w:rPr>
              <w:t>POTENCIA DE SALIDA</w:t>
            </w:r>
          </w:p>
        </w:tc>
        <w:tc>
          <w:tcPr>
            <w:tcW w:w="3911" w:type="dxa"/>
          </w:tcPr>
          <w:p w14:paraId="780192B9" w14:textId="77777777" w:rsidR="00F02D42" w:rsidRPr="00DF1318" w:rsidRDefault="00F02D42" w:rsidP="008929B5">
            <w:pPr>
              <w:rPr>
                <w:rFonts w:ascii="Candara" w:hAnsi="Candara"/>
                <w:sz w:val="28"/>
                <w:szCs w:val="28"/>
              </w:rPr>
            </w:pPr>
            <w:r w:rsidRPr="00DF1318">
              <w:rPr>
                <w:rFonts w:ascii="Candara" w:hAnsi="Candara"/>
                <w:sz w:val="28"/>
                <w:szCs w:val="28"/>
              </w:rPr>
              <w:t>20 mW</w:t>
            </w:r>
          </w:p>
        </w:tc>
        <w:tc>
          <w:tcPr>
            <w:tcW w:w="4311" w:type="dxa"/>
          </w:tcPr>
          <w:p w14:paraId="6F66A9B5" w14:textId="77777777" w:rsidR="00F02D42" w:rsidRPr="00DF1318" w:rsidRDefault="00F02D42" w:rsidP="008929B5">
            <w:pPr>
              <w:rPr>
                <w:rFonts w:ascii="Candara" w:hAnsi="Candara"/>
                <w:sz w:val="28"/>
                <w:szCs w:val="28"/>
              </w:rPr>
            </w:pPr>
            <w:r w:rsidRPr="00DF1318">
              <w:rPr>
                <w:rFonts w:ascii="Candara" w:hAnsi="Candara"/>
                <w:sz w:val="28"/>
                <w:szCs w:val="28"/>
              </w:rPr>
              <w:t>1 mW</w:t>
            </w:r>
          </w:p>
        </w:tc>
      </w:tr>
      <w:tr w:rsidR="00F02D42" w:rsidRPr="00DF1318" w14:paraId="73A6A481" w14:textId="77777777" w:rsidTr="00215BFC">
        <w:trPr>
          <w:trHeight w:val="345"/>
        </w:trPr>
        <w:tc>
          <w:tcPr>
            <w:tcW w:w="2835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00B0F0"/>
          </w:tcPr>
          <w:p w14:paraId="43C79EE5" w14:textId="77777777" w:rsidR="00F02D42" w:rsidRPr="00DF1318" w:rsidRDefault="00F02D42" w:rsidP="008929B5">
            <w:pPr>
              <w:rPr>
                <w:rFonts w:ascii="Candara" w:hAnsi="Candara"/>
                <w:b/>
                <w:bCs/>
                <w:color w:val="FFFFFF" w:themeColor="background1"/>
                <w:sz w:val="28"/>
                <w:szCs w:val="28"/>
              </w:rPr>
            </w:pPr>
            <w:r w:rsidRPr="00DF1318">
              <w:rPr>
                <w:rFonts w:ascii="Candara" w:hAnsi="Candara"/>
                <w:b/>
                <w:bCs/>
                <w:color w:val="FFFFFF" w:themeColor="background1"/>
                <w:sz w:val="28"/>
                <w:szCs w:val="28"/>
              </w:rPr>
              <w:t>FRECUENCIA DE MODULACIÓN</w:t>
            </w:r>
          </w:p>
        </w:tc>
        <w:tc>
          <w:tcPr>
            <w:tcW w:w="3911" w:type="dxa"/>
          </w:tcPr>
          <w:p w14:paraId="5C277EF9" w14:textId="77777777" w:rsidR="00F02D42" w:rsidRPr="00DF1318" w:rsidRDefault="00F02D42" w:rsidP="008929B5">
            <w:pPr>
              <w:rPr>
                <w:rFonts w:ascii="Candara" w:hAnsi="Candara"/>
                <w:sz w:val="28"/>
                <w:szCs w:val="28"/>
              </w:rPr>
            </w:pPr>
            <w:r w:rsidRPr="00DF1318">
              <w:rPr>
                <w:rFonts w:ascii="Candara" w:hAnsi="Candara"/>
                <w:sz w:val="28"/>
                <w:szCs w:val="28"/>
              </w:rPr>
              <w:t>Hasta 10 GHz.</w:t>
            </w:r>
          </w:p>
        </w:tc>
        <w:tc>
          <w:tcPr>
            <w:tcW w:w="4311" w:type="dxa"/>
          </w:tcPr>
          <w:p w14:paraId="723EF0BE" w14:textId="77777777" w:rsidR="00F02D42" w:rsidRPr="00DF1318" w:rsidRDefault="00F02D42" w:rsidP="008929B5">
            <w:pPr>
              <w:rPr>
                <w:rFonts w:ascii="Candara" w:hAnsi="Candara"/>
                <w:sz w:val="28"/>
                <w:szCs w:val="28"/>
              </w:rPr>
            </w:pPr>
            <w:r w:rsidRPr="00DF1318">
              <w:rPr>
                <w:rFonts w:ascii="Candara" w:hAnsi="Candara"/>
                <w:sz w:val="28"/>
                <w:szCs w:val="28"/>
              </w:rPr>
              <w:t>Hasta 50 MHz</w:t>
            </w:r>
          </w:p>
        </w:tc>
      </w:tr>
      <w:tr w:rsidR="00F02D42" w:rsidRPr="00DF1318" w14:paraId="1A6C36D9" w14:textId="77777777" w:rsidTr="00215BFC">
        <w:trPr>
          <w:trHeight w:val="332"/>
        </w:trPr>
        <w:tc>
          <w:tcPr>
            <w:tcW w:w="2835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00B0F0"/>
          </w:tcPr>
          <w:p w14:paraId="5B01CFE3" w14:textId="77777777" w:rsidR="00F02D42" w:rsidRPr="00DF1318" w:rsidRDefault="00F02D42" w:rsidP="008929B5">
            <w:pPr>
              <w:rPr>
                <w:rFonts w:ascii="Candara" w:hAnsi="Candara"/>
                <w:b/>
                <w:bCs/>
                <w:color w:val="FFFFFF" w:themeColor="background1"/>
                <w:sz w:val="28"/>
                <w:szCs w:val="28"/>
              </w:rPr>
            </w:pPr>
            <w:r w:rsidRPr="00DF1318">
              <w:rPr>
                <w:rFonts w:ascii="Candara" w:hAnsi="Candara"/>
                <w:b/>
                <w:bCs/>
                <w:color w:val="FFFFFF" w:themeColor="background1"/>
                <w:sz w:val="28"/>
                <w:szCs w:val="28"/>
              </w:rPr>
              <w:t>ANCHURA ESPECTRAL</w:t>
            </w:r>
          </w:p>
        </w:tc>
        <w:tc>
          <w:tcPr>
            <w:tcW w:w="3911" w:type="dxa"/>
          </w:tcPr>
          <w:p w14:paraId="6F912E60" w14:textId="77777777" w:rsidR="00F02D42" w:rsidRPr="00DF1318" w:rsidRDefault="00F02D42" w:rsidP="008929B5">
            <w:pPr>
              <w:rPr>
                <w:rFonts w:ascii="Candara" w:hAnsi="Candara"/>
                <w:sz w:val="28"/>
                <w:szCs w:val="28"/>
              </w:rPr>
            </w:pPr>
            <w:r w:rsidRPr="00DF1318">
              <w:rPr>
                <w:rFonts w:ascii="Candara" w:hAnsi="Candara"/>
                <w:sz w:val="28"/>
                <w:szCs w:val="28"/>
              </w:rPr>
              <w:t>0.7 nm</w:t>
            </w:r>
          </w:p>
        </w:tc>
        <w:tc>
          <w:tcPr>
            <w:tcW w:w="4311" w:type="dxa"/>
          </w:tcPr>
          <w:p w14:paraId="2FACFCD5" w14:textId="77777777" w:rsidR="00F02D42" w:rsidRPr="00DF1318" w:rsidRDefault="00F02D42" w:rsidP="008929B5">
            <w:pPr>
              <w:rPr>
                <w:rFonts w:ascii="Candara" w:hAnsi="Candara"/>
                <w:sz w:val="28"/>
                <w:szCs w:val="28"/>
              </w:rPr>
            </w:pPr>
            <w:r w:rsidRPr="00DF1318">
              <w:rPr>
                <w:rFonts w:ascii="Candara" w:hAnsi="Candara"/>
                <w:sz w:val="28"/>
                <w:szCs w:val="28"/>
              </w:rPr>
              <w:t>50 nm</w:t>
            </w:r>
          </w:p>
        </w:tc>
      </w:tr>
      <w:tr w:rsidR="00F02D42" w:rsidRPr="00DF1318" w14:paraId="2D480388" w14:textId="77777777" w:rsidTr="00215BFC">
        <w:trPr>
          <w:trHeight w:val="332"/>
        </w:trPr>
        <w:tc>
          <w:tcPr>
            <w:tcW w:w="2835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00B0F0"/>
          </w:tcPr>
          <w:p w14:paraId="4480D08A" w14:textId="77777777" w:rsidR="00F02D42" w:rsidRPr="00DF1318" w:rsidRDefault="00F02D42" w:rsidP="008929B5">
            <w:pPr>
              <w:rPr>
                <w:rFonts w:ascii="Candara" w:hAnsi="Candara"/>
                <w:b/>
                <w:bCs/>
                <w:color w:val="FFFFFF" w:themeColor="background1"/>
                <w:sz w:val="28"/>
                <w:szCs w:val="28"/>
              </w:rPr>
            </w:pPr>
            <w:r w:rsidRPr="00DF1318">
              <w:rPr>
                <w:rFonts w:ascii="Candara" w:hAnsi="Candara"/>
                <w:b/>
                <w:bCs/>
                <w:color w:val="FFFFFF" w:themeColor="background1"/>
                <w:sz w:val="28"/>
                <w:szCs w:val="28"/>
              </w:rPr>
              <w:t xml:space="preserve">VENTANAS DE OPERACIÓN </w:t>
            </w:r>
          </w:p>
        </w:tc>
        <w:tc>
          <w:tcPr>
            <w:tcW w:w="3911" w:type="dxa"/>
          </w:tcPr>
          <w:p w14:paraId="1CCD1055" w14:textId="77777777" w:rsidR="00F02D42" w:rsidRPr="00DF1318" w:rsidRDefault="00F02D42" w:rsidP="008929B5">
            <w:pPr>
              <w:rPr>
                <w:rFonts w:ascii="Candara" w:hAnsi="Candara"/>
                <w:sz w:val="28"/>
                <w:szCs w:val="28"/>
              </w:rPr>
            </w:pPr>
            <w:r w:rsidRPr="00DF1318">
              <w:rPr>
                <w:rFonts w:ascii="Candara" w:hAnsi="Candara"/>
                <w:sz w:val="28"/>
                <w:szCs w:val="28"/>
              </w:rPr>
              <w:t>1310 y 1550 nm.</w:t>
            </w:r>
          </w:p>
        </w:tc>
        <w:tc>
          <w:tcPr>
            <w:tcW w:w="4311" w:type="dxa"/>
          </w:tcPr>
          <w:p w14:paraId="01F84A53" w14:textId="77777777" w:rsidR="00F02D42" w:rsidRPr="00DF1318" w:rsidRDefault="00F02D42" w:rsidP="008929B5">
            <w:pPr>
              <w:rPr>
                <w:rFonts w:ascii="Candara" w:hAnsi="Candara"/>
                <w:sz w:val="28"/>
                <w:szCs w:val="28"/>
              </w:rPr>
            </w:pPr>
            <w:r w:rsidRPr="00DF1318">
              <w:rPr>
                <w:rFonts w:ascii="Candara" w:hAnsi="Candara"/>
                <w:sz w:val="28"/>
                <w:szCs w:val="28"/>
              </w:rPr>
              <w:t>850 y 1310 nm.</w:t>
            </w:r>
          </w:p>
        </w:tc>
      </w:tr>
      <w:tr w:rsidR="00F02D42" w:rsidRPr="00DF1318" w14:paraId="33DE1C3E" w14:textId="77777777" w:rsidTr="00215BFC">
        <w:trPr>
          <w:trHeight w:val="318"/>
        </w:trPr>
        <w:tc>
          <w:tcPr>
            <w:tcW w:w="2835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00B0F0"/>
          </w:tcPr>
          <w:p w14:paraId="3EBC46C9" w14:textId="77777777" w:rsidR="00F02D42" w:rsidRPr="00DF1318" w:rsidRDefault="00F02D42" w:rsidP="008929B5">
            <w:pPr>
              <w:rPr>
                <w:rFonts w:ascii="Candara" w:hAnsi="Candara"/>
                <w:b/>
                <w:bCs/>
                <w:color w:val="FFFFFF" w:themeColor="background1"/>
                <w:sz w:val="28"/>
                <w:szCs w:val="28"/>
              </w:rPr>
            </w:pPr>
            <w:r w:rsidRPr="00DF1318">
              <w:rPr>
                <w:rFonts w:ascii="Candara" w:hAnsi="Candara"/>
                <w:b/>
                <w:bCs/>
                <w:color w:val="FFFFFF" w:themeColor="background1"/>
                <w:sz w:val="28"/>
                <w:szCs w:val="28"/>
              </w:rPr>
              <w:t>FUENTE</w:t>
            </w:r>
          </w:p>
        </w:tc>
        <w:tc>
          <w:tcPr>
            <w:tcW w:w="3911" w:type="dxa"/>
          </w:tcPr>
          <w:p w14:paraId="57F45759" w14:textId="77777777" w:rsidR="00F02D42" w:rsidRPr="00DF1318" w:rsidRDefault="00F02D42" w:rsidP="008929B5">
            <w:pPr>
              <w:rPr>
                <w:rFonts w:ascii="Candara" w:hAnsi="Candara"/>
                <w:sz w:val="28"/>
                <w:szCs w:val="28"/>
              </w:rPr>
            </w:pPr>
            <w:r w:rsidRPr="00DF1318">
              <w:rPr>
                <w:rFonts w:ascii="Candara" w:hAnsi="Candara"/>
                <w:sz w:val="28"/>
                <w:szCs w:val="28"/>
              </w:rPr>
              <w:t>Coherente</w:t>
            </w:r>
          </w:p>
        </w:tc>
        <w:tc>
          <w:tcPr>
            <w:tcW w:w="4311" w:type="dxa"/>
          </w:tcPr>
          <w:p w14:paraId="53C7D25D" w14:textId="77777777" w:rsidR="00F02D42" w:rsidRPr="00DF1318" w:rsidRDefault="00F02D42" w:rsidP="008929B5">
            <w:pPr>
              <w:rPr>
                <w:rFonts w:ascii="Candara" w:hAnsi="Candara"/>
                <w:sz w:val="28"/>
                <w:szCs w:val="28"/>
              </w:rPr>
            </w:pPr>
            <w:r w:rsidRPr="00DF1318">
              <w:rPr>
                <w:rFonts w:ascii="Candara" w:hAnsi="Candara"/>
                <w:sz w:val="28"/>
                <w:szCs w:val="28"/>
              </w:rPr>
              <w:t>Incoherente</w:t>
            </w:r>
          </w:p>
        </w:tc>
      </w:tr>
      <w:tr w:rsidR="00F02D42" w:rsidRPr="00DF1318" w14:paraId="10C873C3" w14:textId="77777777" w:rsidTr="00215BFC">
        <w:trPr>
          <w:trHeight w:val="332"/>
        </w:trPr>
        <w:tc>
          <w:tcPr>
            <w:tcW w:w="2835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00B0F0"/>
          </w:tcPr>
          <w:p w14:paraId="6AEE43EC" w14:textId="77777777" w:rsidR="00F02D42" w:rsidRPr="00DF1318" w:rsidRDefault="00F02D42" w:rsidP="008929B5">
            <w:pPr>
              <w:rPr>
                <w:rFonts w:ascii="Candara" w:hAnsi="Candara"/>
                <w:b/>
                <w:bCs/>
                <w:color w:val="FFFFFF" w:themeColor="background1"/>
                <w:sz w:val="28"/>
                <w:szCs w:val="28"/>
              </w:rPr>
            </w:pPr>
            <w:r w:rsidRPr="00DF1318">
              <w:rPr>
                <w:rFonts w:ascii="Candara" w:hAnsi="Candara"/>
                <w:b/>
                <w:bCs/>
                <w:color w:val="FFFFFF" w:themeColor="background1"/>
                <w:sz w:val="28"/>
                <w:szCs w:val="28"/>
              </w:rPr>
              <w:t>VIDA ESTIMADA</w:t>
            </w:r>
          </w:p>
        </w:tc>
        <w:tc>
          <w:tcPr>
            <w:tcW w:w="3911" w:type="dxa"/>
          </w:tcPr>
          <w:p w14:paraId="51B0A6ED" w14:textId="77777777" w:rsidR="00F02D42" w:rsidRPr="00DF1318" w:rsidRDefault="00F02D42" w:rsidP="008929B5">
            <w:pPr>
              <w:pStyle w:val="Default"/>
              <w:rPr>
                <w:sz w:val="28"/>
                <w:szCs w:val="28"/>
              </w:rPr>
            </w:pPr>
            <w:r w:rsidRPr="00DF1318">
              <w:rPr>
                <w:sz w:val="28"/>
                <w:szCs w:val="28"/>
              </w:rPr>
              <w:t>100 000 horas.</w:t>
            </w:r>
          </w:p>
        </w:tc>
        <w:tc>
          <w:tcPr>
            <w:tcW w:w="4311" w:type="dxa"/>
          </w:tcPr>
          <w:p w14:paraId="0100A50C" w14:textId="77777777" w:rsidR="00F02D42" w:rsidRPr="00DF1318" w:rsidRDefault="00F02D42" w:rsidP="008929B5">
            <w:pPr>
              <w:rPr>
                <w:rFonts w:ascii="Candara" w:hAnsi="Candara"/>
                <w:sz w:val="28"/>
                <w:szCs w:val="28"/>
              </w:rPr>
            </w:pPr>
            <w:r w:rsidRPr="00DF1318">
              <w:rPr>
                <w:rFonts w:ascii="Candara" w:hAnsi="Candara"/>
                <w:sz w:val="28"/>
                <w:szCs w:val="28"/>
              </w:rPr>
              <w:t>1 000 000 horas.</w:t>
            </w:r>
          </w:p>
        </w:tc>
      </w:tr>
      <w:tr w:rsidR="00F02D42" w:rsidRPr="00DF1318" w14:paraId="30D944F4" w14:textId="77777777" w:rsidTr="00215BFC">
        <w:trPr>
          <w:trHeight w:val="332"/>
        </w:trPr>
        <w:tc>
          <w:tcPr>
            <w:tcW w:w="2835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00B0F0"/>
          </w:tcPr>
          <w:p w14:paraId="750DAE5E" w14:textId="77777777" w:rsidR="00F02D42" w:rsidRPr="00DF1318" w:rsidRDefault="00F02D42" w:rsidP="008929B5">
            <w:pPr>
              <w:rPr>
                <w:rFonts w:ascii="Candara" w:hAnsi="Candara"/>
                <w:b/>
                <w:bCs/>
                <w:color w:val="FFFFFF" w:themeColor="background1"/>
                <w:sz w:val="28"/>
                <w:szCs w:val="28"/>
              </w:rPr>
            </w:pPr>
            <w:r w:rsidRPr="00DF1318">
              <w:rPr>
                <w:rFonts w:ascii="Candara" w:hAnsi="Candara"/>
                <w:b/>
                <w:bCs/>
                <w:color w:val="FFFFFF" w:themeColor="background1"/>
                <w:sz w:val="28"/>
                <w:szCs w:val="28"/>
              </w:rPr>
              <w:t>COSTO</w:t>
            </w:r>
          </w:p>
        </w:tc>
        <w:tc>
          <w:tcPr>
            <w:tcW w:w="3911" w:type="dxa"/>
          </w:tcPr>
          <w:p w14:paraId="28E75023" w14:textId="77777777" w:rsidR="00F02D42" w:rsidRPr="00DF1318" w:rsidRDefault="00F02D42" w:rsidP="008929B5">
            <w:pPr>
              <w:pStyle w:val="Default"/>
              <w:rPr>
                <w:sz w:val="28"/>
                <w:szCs w:val="28"/>
              </w:rPr>
            </w:pPr>
            <w:r w:rsidRPr="00DF1318">
              <w:rPr>
                <w:sz w:val="28"/>
                <w:szCs w:val="28"/>
              </w:rPr>
              <w:t>Elevado</w:t>
            </w:r>
          </w:p>
        </w:tc>
        <w:tc>
          <w:tcPr>
            <w:tcW w:w="4311" w:type="dxa"/>
          </w:tcPr>
          <w:p w14:paraId="4CFA13E0" w14:textId="77777777" w:rsidR="00F02D42" w:rsidRPr="00DF1318" w:rsidRDefault="00F02D42" w:rsidP="008929B5">
            <w:pPr>
              <w:rPr>
                <w:rFonts w:ascii="Candara" w:hAnsi="Candara"/>
                <w:sz w:val="28"/>
                <w:szCs w:val="28"/>
              </w:rPr>
            </w:pPr>
            <w:r w:rsidRPr="00DF1318">
              <w:rPr>
                <w:rFonts w:ascii="Candara" w:hAnsi="Candara"/>
                <w:sz w:val="28"/>
                <w:szCs w:val="28"/>
              </w:rPr>
              <w:t>Bajo</w:t>
            </w:r>
          </w:p>
        </w:tc>
      </w:tr>
      <w:tr w:rsidR="00F02D42" w:rsidRPr="00DF1318" w14:paraId="69F9FEDF" w14:textId="77777777" w:rsidTr="00215BFC">
        <w:trPr>
          <w:trHeight w:val="2340"/>
        </w:trPr>
        <w:tc>
          <w:tcPr>
            <w:tcW w:w="2835" w:type="dxa"/>
            <w:tcBorders>
              <w:top w:val="single" w:sz="4" w:space="0" w:color="FFFFFF" w:themeColor="background1"/>
            </w:tcBorders>
            <w:shd w:val="clear" w:color="auto" w:fill="00B0F0"/>
          </w:tcPr>
          <w:p w14:paraId="1A37108C" w14:textId="77777777" w:rsidR="00F02D42" w:rsidRPr="00DF1318" w:rsidRDefault="00F02D42" w:rsidP="008929B5">
            <w:pPr>
              <w:rPr>
                <w:rFonts w:ascii="Candara" w:hAnsi="Candara"/>
                <w:b/>
                <w:bCs/>
                <w:color w:val="FFFFFF" w:themeColor="background1"/>
                <w:sz w:val="28"/>
                <w:szCs w:val="28"/>
              </w:rPr>
            </w:pPr>
            <w:r w:rsidRPr="00DF1318">
              <w:rPr>
                <w:rFonts w:ascii="Candara" w:hAnsi="Candara"/>
                <w:b/>
                <w:bCs/>
                <w:color w:val="FFFFFF" w:themeColor="background1"/>
                <w:sz w:val="28"/>
                <w:szCs w:val="28"/>
              </w:rPr>
              <w:t>CARACTERÍSTICAS</w:t>
            </w:r>
          </w:p>
        </w:tc>
        <w:tc>
          <w:tcPr>
            <w:tcW w:w="3911" w:type="dxa"/>
          </w:tcPr>
          <w:p w14:paraId="4D827E69" w14:textId="77777777" w:rsidR="00F02D42" w:rsidRPr="00DF1318" w:rsidRDefault="00F02D42" w:rsidP="008929B5">
            <w:pPr>
              <w:pStyle w:val="Default"/>
              <w:rPr>
                <w:sz w:val="28"/>
                <w:szCs w:val="28"/>
              </w:rPr>
            </w:pPr>
            <w:r w:rsidRPr="00DF1318">
              <w:rPr>
                <w:sz w:val="28"/>
                <w:szCs w:val="28"/>
              </w:rPr>
              <w:t>-   Manejo de velocidades binarias mayores.</w:t>
            </w:r>
          </w:p>
          <w:p w14:paraId="22385AC9" w14:textId="77777777" w:rsidR="00F02D42" w:rsidRPr="00DF1318" w:rsidRDefault="00F02D42" w:rsidP="008929B5">
            <w:pPr>
              <w:pStyle w:val="Default"/>
              <w:rPr>
                <w:sz w:val="28"/>
                <w:szCs w:val="28"/>
              </w:rPr>
            </w:pPr>
            <w:r w:rsidRPr="00DF1318">
              <w:rPr>
                <w:sz w:val="28"/>
                <w:szCs w:val="28"/>
              </w:rPr>
              <w:t>-  Mayor eficiencia de acoplamiento a la fibra.</w:t>
            </w:r>
          </w:p>
          <w:p w14:paraId="66FFA649" w14:textId="77777777" w:rsidR="00F02D42" w:rsidRPr="00DF1318" w:rsidRDefault="00F02D42" w:rsidP="008929B5">
            <w:pPr>
              <w:pStyle w:val="Default"/>
              <w:rPr>
                <w:sz w:val="28"/>
                <w:szCs w:val="28"/>
              </w:rPr>
            </w:pPr>
            <w:r w:rsidRPr="00DF1318">
              <w:rPr>
                <w:sz w:val="28"/>
                <w:szCs w:val="28"/>
              </w:rPr>
              <w:t>-  Requiere enfriamiento y control de potencia</w:t>
            </w:r>
          </w:p>
          <w:p w14:paraId="789B337B" w14:textId="77777777" w:rsidR="00F02D42" w:rsidRPr="00DF1318" w:rsidRDefault="00F02D42" w:rsidP="008929B5">
            <w:pPr>
              <w:pStyle w:val="Default"/>
              <w:rPr>
                <w:sz w:val="28"/>
                <w:szCs w:val="28"/>
              </w:rPr>
            </w:pPr>
          </w:p>
        </w:tc>
        <w:tc>
          <w:tcPr>
            <w:tcW w:w="4311" w:type="dxa"/>
          </w:tcPr>
          <w:p w14:paraId="7512E446" w14:textId="77777777" w:rsidR="00F02D42" w:rsidRPr="00DF1318" w:rsidRDefault="00F02D42" w:rsidP="008929B5">
            <w:pPr>
              <w:rPr>
                <w:rFonts w:ascii="Candara" w:hAnsi="Candara"/>
                <w:sz w:val="28"/>
                <w:szCs w:val="28"/>
              </w:rPr>
            </w:pPr>
            <w:r w:rsidRPr="00DF1318">
              <w:rPr>
                <w:rFonts w:ascii="Candara" w:hAnsi="Candara"/>
                <w:sz w:val="28"/>
                <w:szCs w:val="28"/>
              </w:rPr>
              <w:t>-  Potencia baja acoplada</w:t>
            </w:r>
          </w:p>
          <w:p w14:paraId="70CC5587" w14:textId="77777777" w:rsidR="00F02D42" w:rsidRPr="00DF1318" w:rsidRDefault="00F02D42" w:rsidP="008929B5">
            <w:pPr>
              <w:rPr>
                <w:rFonts w:ascii="Candara" w:hAnsi="Candara"/>
                <w:sz w:val="28"/>
                <w:szCs w:val="28"/>
              </w:rPr>
            </w:pPr>
            <w:r w:rsidRPr="00DF1318">
              <w:rPr>
                <w:rFonts w:ascii="Candara" w:hAnsi="Candara"/>
                <w:sz w:val="28"/>
                <w:szCs w:val="28"/>
              </w:rPr>
              <w:t>-  Mejor linealidad, mayor confiabilidad</w:t>
            </w:r>
          </w:p>
        </w:tc>
      </w:tr>
    </w:tbl>
    <w:p w14:paraId="36B3A155" w14:textId="77777777" w:rsidR="00F02D42" w:rsidRDefault="00F02D42" w:rsidP="00F02D42">
      <w:pPr>
        <w:ind w:hanging="851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79936" behindDoc="0" locked="0" layoutInCell="1" allowOverlap="1" wp14:anchorId="0E92C19A" wp14:editId="2F19E0E7">
                <wp:simplePos x="0" y="0"/>
                <wp:positionH relativeFrom="column">
                  <wp:posOffset>-809052</wp:posOffset>
                </wp:positionH>
                <wp:positionV relativeFrom="paragraph">
                  <wp:posOffset>-6384526</wp:posOffset>
                </wp:positionV>
                <wp:extent cx="3961052" cy="446107"/>
                <wp:effectExtent l="0" t="0" r="0" b="0"/>
                <wp:wrapNone/>
                <wp:docPr id="17" name="Rectángulo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61052" cy="44610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CA66855" w14:textId="6B71D12B" w:rsidR="00F02D42" w:rsidRPr="00215BFC" w:rsidRDefault="00F02D42" w:rsidP="00F02D42">
                            <w:pPr>
                              <w:pStyle w:val="Ttulo1"/>
                              <w:numPr>
                                <w:ilvl w:val="0"/>
                                <w:numId w:val="10"/>
                              </w:numPr>
                              <w:rPr>
                                <w:rFonts w:ascii="Times New Roman" w:hAnsi="Times New Roman" w:cs="Times New Roman"/>
                                <w:color w:val="0070C0"/>
                              </w:rPr>
                            </w:pPr>
                            <w:bookmarkStart w:id="7" w:name="_Toc95336391"/>
                            <w:r w:rsidRPr="00215BFC">
                              <w:rPr>
                                <w:rFonts w:ascii="Times New Roman" w:hAnsi="Times New Roman" w:cs="Times New Roman"/>
                                <w:color w:val="0070C0"/>
                              </w:rPr>
                              <w:t>Comparativa Laser Emisor de Luz</w:t>
                            </w:r>
                            <w:bookmarkEnd w:id="7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E92C19A" id="Rectángulo 17" o:spid="_x0000_s1033" style="position:absolute;margin-left:-63.7pt;margin-top:-502.7pt;width:311.9pt;height:35.15pt;z-index:25187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" filled="f" stroked="f">
                <v:textbox>
                  <w:txbxContent>
                    <w:p w14:paraId="3CA66855" w14:textId="6B71D12B" w:rsidR="00F02D42" w:rsidRPr="00215BFC" w:rsidRDefault="00F02D42" w:rsidP="00F02D42">
                      <w:pPr>
                        <w:pStyle w:val="Ttulo1"/>
                        <w:numPr>
                          <w:ilvl w:val="0"/>
                          <w:numId w:val="10"/>
                        </w:numPr>
                        <w:rPr>
                          <w:rFonts w:ascii="Times New Roman" w:hAnsi="Times New Roman" w:cs="Times New Roman"/>
                          <w:color w:val="0070C0"/>
                        </w:rPr>
                      </w:pPr>
                      <w:bookmarkStart w:id="8" w:name="_Toc95336391"/>
                      <w:r w:rsidRPr="00215BFC">
                        <w:rPr>
                          <w:rFonts w:ascii="Times New Roman" w:hAnsi="Times New Roman" w:cs="Times New Roman"/>
                          <w:color w:val="0070C0"/>
                        </w:rPr>
                        <w:t>Comparativa Laser Emisor de Luz</w:t>
                      </w:r>
                      <w:bookmarkEnd w:id="8"/>
                    </w:p>
                  </w:txbxContent>
                </v:textbox>
              </v:rect>
            </w:pict>
          </mc:Fallback>
        </mc:AlternateContent>
      </w:r>
    </w:p>
    <w:p w14:paraId="2440F812" w14:textId="77777777" w:rsidR="00F02D42" w:rsidRDefault="00F02D42" w:rsidP="00F02D42">
      <w:pPr>
        <w:ind w:hanging="851"/>
      </w:pPr>
    </w:p>
    <w:p w14:paraId="6B799B3C" w14:textId="77777777" w:rsidR="00F02D42" w:rsidRDefault="00F02D42" w:rsidP="00F02D42">
      <w:pPr>
        <w:ind w:hanging="851"/>
      </w:pPr>
    </w:p>
    <w:p w14:paraId="33453EB0" w14:textId="77777777" w:rsidR="00F02D42" w:rsidRDefault="00F02D42" w:rsidP="00F02D42">
      <w:pPr>
        <w:ind w:hanging="851"/>
      </w:pPr>
    </w:p>
    <w:p w14:paraId="0282C361" w14:textId="77777777" w:rsidR="00F02D42" w:rsidRDefault="00F02D42" w:rsidP="00F02D42">
      <w:pPr>
        <w:ind w:hanging="851"/>
      </w:pPr>
    </w:p>
    <w:p w14:paraId="6D8E00C1" w14:textId="77777777" w:rsidR="00F02D42" w:rsidRDefault="00F02D42" w:rsidP="00F02D42">
      <w:pPr>
        <w:ind w:hanging="851"/>
      </w:pPr>
    </w:p>
    <w:p w14:paraId="7BBFE5DF" w14:textId="77777777" w:rsidR="00F02D42" w:rsidRDefault="00F02D42" w:rsidP="00F02D42">
      <w:pPr>
        <w:ind w:hanging="851"/>
      </w:pPr>
    </w:p>
    <w:p w14:paraId="0BE2933A" w14:textId="77777777" w:rsidR="00F02D42" w:rsidRDefault="00F02D42" w:rsidP="00F02D42">
      <w:pPr>
        <w:ind w:hanging="851"/>
      </w:pPr>
    </w:p>
    <w:p w14:paraId="0E36CB40" w14:textId="77777777" w:rsidR="00F02D42" w:rsidRDefault="00F02D42" w:rsidP="00F02D42">
      <w:pPr>
        <w:ind w:hanging="851"/>
      </w:pPr>
    </w:p>
    <w:p w14:paraId="67200C0C" w14:textId="77777777" w:rsidR="00F02D42" w:rsidRDefault="00F02D42" w:rsidP="00F02D42">
      <w:pPr>
        <w:ind w:hanging="851"/>
      </w:pPr>
    </w:p>
    <w:p w14:paraId="537B123B" w14:textId="77777777" w:rsidR="00F02D42" w:rsidRDefault="00F02D42" w:rsidP="00F02D42">
      <w:pPr>
        <w:ind w:hanging="851"/>
        <w:sectPr w:rsidR="00F02D42" w:rsidSect="00471849">
          <w:pgSz w:w="11906" w:h="16838"/>
          <w:pgMar w:top="1418" w:right="709" w:bottom="1418" w:left="1701" w:header="709" w:footer="709" w:gutter="0"/>
          <w:cols w:space="708"/>
          <w:docGrid w:linePitch="360"/>
        </w:sectPr>
      </w:pPr>
    </w:p>
    <w:p w14:paraId="072029FE" w14:textId="77679E1C" w:rsidR="00F02D42" w:rsidRDefault="00FC5834" w:rsidP="00FC5834">
      <w:pPr>
        <w:ind w:hanging="851"/>
      </w:pPr>
      <w:r>
        <w:rPr>
          <w:noProof/>
        </w:rPr>
        <w:lastRenderedPageBreak/>
        <w:drawing>
          <wp:inline distT="0" distB="0" distL="0" distR="0" wp14:anchorId="0E4A382A" wp14:editId="59E86BBD">
            <wp:extent cx="8891270" cy="5931214"/>
            <wp:effectExtent l="76200" t="0" r="62230" b="0"/>
            <wp:docPr id="20" name="Diagrama 20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30" r:lo="rId31" r:qs="rId32" r:cs="rId33"/>
              </a:graphicData>
            </a:graphic>
          </wp:inline>
        </w:drawing>
      </w:r>
      <w:r w:rsidR="00F02D42">
        <w:rPr>
          <w:noProof/>
        </w:rPr>
        <mc:AlternateContent>
          <mc:Choice Requires="wps">
            <w:drawing>
              <wp:anchor distT="0" distB="0" distL="114300" distR="114300" simplePos="0" relativeHeight="251875840" behindDoc="0" locked="0" layoutInCell="1" allowOverlap="1" wp14:anchorId="5EB57462" wp14:editId="723ECF88">
                <wp:simplePos x="0" y="0"/>
                <wp:positionH relativeFrom="column">
                  <wp:posOffset>9210597</wp:posOffset>
                </wp:positionH>
                <wp:positionV relativeFrom="paragraph">
                  <wp:posOffset>5898780</wp:posOffset>
                </wp:positionV>
                <wp:extent cx="499960" cy="401283"/>
                <wp:effectExtent l="0" t="0" r="0" b="0"/>
                <wp:wrapNone/>
                <wp:docPr id="37" name="Rectángulo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9960" cy="40128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3"/>
                        </a:fontRef>
                      </wps:style>
                      <wps:txbx>
                        <w:txbxContent>
                          <w:p w14:paraId="4E16CDD2" w14:textId="3B822158" w:rsidR="00F02D42" w:rsidRDefault="00000000" w:rsidP="00F02D42">
                            <w:pPr>
                              <w:jc w:val="center"/>
                            </w:pPr>
                            <w:sdt>
                              <w:sdtPr>
                                <w:id w:val="-884489777"/>
                                <w:citation/>
                              </w:sdtPr>
                              <w:sdtContent>
                                <w:r w:rsidR="00F02D42">
                                  <w:fldChar w:fldCharType="begin"/>
                                </w:r>
                                <w:r w:rsidR="00F02D42">
                                  <w:instrText xml:space="preserve"> CITATION Pin14 \l 3082 </w:instrText>
                                </w:r>
                                <w:r w:rsidR="00F02D42">
                                  <w:fldChar w:fldCharType="separate"/>
                                </w:r>
                                <w:r w:rsidR="00CB51ED">
                                  <w:rPr>
                                    <w:b/>
                                    <w:bCs/>
                                    <w:noProof/>
                                    <w:lang w:val="es-ES"/>
                                  </w:rPr>
                                  <w:t>Fuente especificada no válida.</w:t>
                                </w:r>
                                <w:r w:rsidR="00F02D42">
                                  <w:fldChar w:fldCharType="end"/>
                                </w:r>
                              </w:sdtContent>
                            </w:sdt>
                          </w:p>
                          <w:p w14:paraId="5BE2D731" w14:textId="77777777" w:rsidR="00F02D42" w:rsidRDefault="00F02D42" w:rsidP="00F02D42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EB57462" id="Rectángulo 37" o:spid="_x0000_s1034" style="position:absolute;margin-left:725.25pt;margin-top:464.45pt;width:39.35pt;height:31.6pt;z-index:251875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" filled="f" stroked="f">
                <v:textbox>
                  <w:txbxContent>
                    <w:p w14:paraId="4E16CDD2" w14:textId="3B822158" w:rsidR="00F02D42" w:rsidRDefault="00000000" w:rsidP="00F02D42">
                      <w:pPr>
                        <w:jc w:val="center"/>
                      </w:pPr>
                      <w:sdt>
                        <w:sdtPr>
                          <w:id w:val="-884489777"/>
                          <w:citation/>
                        </w:sdtPr>
                        <w:sdtContent>
                          <w:r w:rsidR="00F02D42">
                            <w:fldChar w:fldCharType="begin"/>
                          </w:r>
                          <w:r w:rsidR="00F02D42">
                            <w:instrText xml:space="preserve"> CITATION Pin14 \l 3082 </w:instrText>
                          </w:r>
                          <w:r w:rsidR="00F02D42">
                            <w:fldChar w:fldCharType="separate"/>
                          </w:r>
                          <w:r w:rsidR="00CB51ED">
                            <w:rPr>
                              <w:b/>
                              <w:bCs/>
                              <w:noProof/>
                              <w:lang w:val="es-ES"/>
                            </w:rPr>
                            <w:t>Fuente especificada no válida.</w:t>
                          </w:r>
                          <w:r w:rsidR="00F02D42">
                            <w:fldChar w:fldCharType="end"/>
                          </w:r>
                        </w:sdtContent>
                      </w:sdt>
                    </w:p>
                    <w:p w14:paraId="5BE2D731" w14:textId="77777777" w:rsidR="00F02D42" w:rsidRDefault="00F02D42" w:rsidP="00F02D42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 w:rsidR="00F02D42">
        <w:br w:type="page"/>
      </w:r>
    </w:p>
    <w:p w14:paraId="77F7A84C" w14:textId="6018A59D" w:rsidR="00F02D42" w:rsidRDefault="00F02D42" w:rsidP="00F02D42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74816" behindDoc="0" locked="0" layoutInCell="1" allowOverlap="1" wp14:anchorId="25AF5303" wp14:editId="2C96638F">
                <wp:simplePos x="0" y="0"/>
                <wp:positionH relativeFrom="column">
                  <wp:posOffset>8789579</wp:posOffset>
                </wp:positionH>
                <wp:positionV relativeFrom="paragraph">
                  <wp:posOffset>6562378</wp:posOffset>
                </wp:positionV>
                <wp:extent cx="539430" cy="348656"/>
                <wp:effectExtent l="0" t="0" r="0" b="0"/>
                <wp:wrapNone/>
                <wp:docPr id="39" name="Rectángulo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9430" cy="34865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3"/>
                        </a:fontRef>
                      </wps:style>
                      <wps:txbx>
                        <w:txbxContent>
                          <w:p w14:paraId="77C4FF2D" w14:textId="24D00760" w:rsidR="00F02D42" w:rsidRDefault="00000000" w:rsidP="00F02D42">
                            <w:sdt>
                              <w:sdtPr>
                                <w:id w:val="727499856"/>
                                <w:citation/>
                              </w:sdtPr>
                              <w:sdtContent>
                                <w:r w:rsidR="00F02D42">
                                  <w:fldChar w:fldCharType="begin"/>
                                </w:r>
                                <w:r w:rsidR="00F02D42">
                                  <w:instrText xml:space="preserve"> CITATION Tom031 \l 3082 </w:instrText>
                                </w:r>
                                <w:r w:rsidR="00F02D42">
                                  <w:fldChar w:fldCharType="separate"/>
                                </w:r>
                                <w:r w:rsidR="00CB51ED" w:rsidRPr="00CB51ED">
                                  <w:rPr>
                                    <w:noProof/>
                                  </w:rPr>
                                  <w:t>[2]</w:t>
                                </w:r>
                                <w:r w:rsidR="00F02D42">
                                  <w:fldChar w:fldCharType="end"/>
                                </w:r>
                              </w:sdtContent>
                            </w:sdt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5AF5303" id="Rectángulo 39" o:spid="_x0000_s1035" style="position:absolute;margin-left:692.1pt;margin-top:516.7pt;width:42.45pt;height:27.45pt;z-index:25187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" filled="f" stroked="f">
                <v:textbox>
                  <w:txbxContent>
                    <w:p w14:paraId="77C4FF2D" w14:textId="24D00760" w:rsidR="00F02D42" w:rsidRDefault="00000000" w:rsidP="00F02D42">
                      <w:sdt>
                        <w:sdtPr>
                          <w:id w:val="727499856"/>
                          <w:citation/>
                        </w:sdtPr>
                        <w:sdtContent>
                          <w:r w:rsidR="00F02D42">
                            <w:fldChar w:fldCharType="begin"/>
                          </w:r>
                          <w:r w:rsidR="00F02D42">
                            <w:instrText xml:space="preserve"> CITATION Tom031 \l 3082 </w:instrText>
                          </w:r>
                          <w:r w:rsidR="00F02D42">
                            <w:fldChar w:fldCharType="separate"/>
                          </w:r>
                          <w:r w:rsidR="00CB51ED" w:rsidRPr="00CB51ED">
                            <w:rPr>
                              <w:noProof/>
                            </w:rPr>
                            <w:t>[2]</w:t>
                          </w:r>
                          <w:r w:rsidR="00F02D42">
                            <w:fldChar w:fldCharType="end"/>
                          </w:r>
                        </w:sdtContent>
                      </w:sdt>
                    </w:p>
                  </w:txbxContent>
                </v:textbox>
              </v:rect>
            </w:pict>
          </mc:Fallback>
        </mc:AlternateContent>
      </w:r>
      <w:r w:rsidR="000B4B8C">
        <w:rPr>
          <w:noProof/>
        </w:rPr>
        <w:drawing>
          <wp:inline distT="0" distB="0" distL="0" distR="0" wp14:anchorId="53B23850" wp14:editId="71BFA48D">
            <wp:extent cx="8785860" cy="5832978"/>
            <wp:effectExtent l="0" t="0" r="0" b="0"/>
            <wp:docPr id="1482521256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95198" cy="58391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page"/>
      </w:r>
    </w:p>
    <w:p w14:paraId="73006032" w14:textId="77777777" w:rsidR="00F02D42" w:rsidRDefault="00F02D42" w:rsidP="007C265D">
      <w:pPr>
        <w:sectPr w:rsidR="00F02D42" w:rsidSect="00471849">
          <w:pgSz w:w="16838" w:h="11906" w:orient="landscape"/>
          <w:pgMar w:top="709" w:right="1418" w:bottom="1701" w:left="1418" w:header="709" w:footer="709" w:gutter="0"/>
          <w:cols w:space="708"/>
          <w:docGrid w:linePitch="360"/>
        </w:sectPr>
      </w:pPr>
    </w:p>
    <w:p w14:paraId="5B6A150C" w14:textId="5675EED1" w:rsidR="007C265D" w:rsidRPr="000505D2" w:rsidRDefault="007C265D" w:rsidP="007C265D">
      <w:pPr>
        <w:pStyle w:val="Ttulo1"/>
        <w:rPr>
          <w:rFonts w:ascii="Times New Roman" w:hAnsi="Times New Roman" w:cs="Times New Roman"/>
          <w:color w:val="0070C0"/>
        </w:rPr>
      </w:pPr>
      <w:r w:rsidRPr="000505D2">
        <w:rPr>
          <w:rFonts w:ascii="Times New Roman" w:hAnsi="Times New Roman" w:cs="Times New Roman"/>
          <w:color w:val="0070C0"/>
        </w:rPr>
        <w:lastRenderedPageBreak/>
        <w:t>7. D</w:t>
      </w:r>
      <w:r w:rsidR="00CB51ED" w:rsidRPr="000505D2">
        <w:rPr>
          <w:rFonts w:ascii="Times New Roman" w:hAnsi="Times New Roman" w:cs="Times New Roman"/>
          <w:color w:val="0070C0"/>
        </w:rPr>
        <w:t>iagrama de flujo de receptor óptico</w:t>
      </w:r>
    </w:p>
    <w:p w14:paraId="04B74490" w14:textId="77777777" w:rsidR="00F02D42" w:rsidRPr="00F02D42" w:rsidRDefault="00F02D42" w:rsidP="00F02D42"/>
    <w:p w14:paraId="0DC7611C" w14:textId="77777777" w:rsidR="007C265D" w:rsidRDefault="007C265D" w:rsidP="00F02D42">
      <w:pPr>
        <w:ind w:hanging="851"/>
        <w:jc w:val="center"/>
        <w:rPr>
          <w:noProof/>
        </w:rPr>
      </w:pPr>
    </w:p>
    <w:p w14:paraId="541CB8DD" w14:textId="77777777" w:rsidR="00604AA0" w:rsidRDefault="00F02D42" w:rsidP="00F02D42">
      <w:pPr>
        <w:ind w:hanging="851"/>
        <w:jc w:val="center"/>
      </w:pPr>
      <w:r>
        <w:rPr>
          <w:noProof/>
        </w:rPr>
        <w:drawing>
          <wp:inline distT="0" distB="0" distL="0" distR="0" wp14:anchorId="19FDB8F7" wp14:editId="436508F6">
            <wp:extent cx="3831590" cy="6024880"/>
            <wp:effectExtent l="0" t="0" r="0" b="0"/>
            <wp:docPr id="13" name="Imagen 13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 descr="Diagram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7">
                              <a14:imgEffect>
                                <a14:sharpenSoften amount="50000"/>
                              </a14:imgEffect>
                              <a14:imgEffect>
                                <a14:colorTemperature colorTemp="47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1590" cy="6024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4FA636" w14:textId="188A2E3F" w:rsidR="00F02D42" w:rsidRDefault="00000000" w:rsidP="00F02D42">
      <w:pPr>
        <w:ind w:hanging="851"/>
        <w:jc w:val="center"/>
      </w:pPr>
      <w:sdt>
        <w:sdtPr>
          <w:id w:val="2084186307"/>
          <w:citation/>
        </w:sdtPr>
        <w:sdtContent>
          <w:r w:rsidR="00F02D42">
            <w:fldChar w:fldCharType="begin"/>
          </w:r>
          <w:r w:rsidR="00F02D42">
            <w:instrText xml:space="preserve"> CITATION Pal211 \l 3082 </w:instrText>
          </w:r>
          <w:r w:rsidR="00F02D42">
            <w:fldChar w:fldCharType="separate"/>
          </w:r>
          <w:r w:rsidR="00CB51ED" w:rsidRPr="00CB51ED">
            <w:rPr>
              <w:noProof/>
            </w:rPr>
            <w:t>[1]</w:t>
          </w:r>
          <w:r w:rsidR="00F02D42">
            <w:fldChar w:fldCharType="end"/>
          </w:r>
        </w:sdtContent>
      </w:sdt>
    </w:p>
    <w:p w14:paraId="06A8272F" w14:textId="77777777" w:rsidR="00F02D42" w:rsidRDefault="00F02D42" w:rsidP="00F02D42">
      <w:pPr>
        <w:ind w:hanging="851"/>
      </w:pPr>
    </w:p>
    <w:p w14:paraId="7BF3E713" w14:textId="77777777" w:rsidR="00F02D42" w:rsidRDefault="00F02D42" w:rsidP="00F02D42">
      <w:pPr>
        <w:ind w:hanging="851"/>
      </w:pPr>
    </w:p>
    <w:p w14:paraId="56F4BC29" w14:textId="77777777" w:rsidR="00F02D42" w:rsidRDefault="00F02D42" w:rsidP="00F02D42">
      <w:pPr>
        <w:ind w:hanging="851"/>
      </w:pPr>
    </w:p>
    <w:p w14:paraId="05E35F45" w14:textId="77777777" w:rsidR="00F02D42" w:rsidRDefault="00F02D42" w:rsidP="00F02D42">
      <w:pPr>
        <w:ind w:hanging="851"/>
      </w:pPr>
    </w:p>
    <w:p w14:paraId="7ECA7C88" w14:textId="77777777" w:rsidR="00F02D42" w:rsidRDefault="00F02D42" w:rsidP="00F02D42">
      <w:pPr>
        <w:ind w:hanging="851"/>
      </w:pPr>
    </w:p>
    <w:p w14:paraId="39185C87" w14:textId="77777777" w:rsidR="00F02D42" w:rsidRDefault="00F02D42" w:rsidP="00F02D42">
      <w:pPr>
        <w:ind w:hanging="851"/>
      </w:pPr>
    </w:p>
    <w:p w14:paraId="76A268E7" w14:textId="77777777" w:rsidR="00F02D42" w:rsidRDefault="00F02D42" w:rsidP="00F02D42">
      <w:pPr>
        <w:ind w:hanging="851"/>
      </w:pPr>
    </w:p>
    <w:p w14:paraId="4F9F5928" w14:textId="77777777" w:rsidR="00F02D42" w:rsidRDefault="00F02D42" w:rsidP="00F02D42">
      <w:pPr>
        <w:ind w:hanging="851"/>
      </w:pPr>
    </w:p>
    <w:p w14:paraId="2F2C3B75" w14:textId="77777777" w:rsidR="00F02D42" w:rsidRPr="000505D2" w:rsidRDefault="00F02D42" w:rsidP="00F02D42">
      <w:pPr>
        <w:ind w:hanging="851"/>
        <w:rPr>
          <w:color w:val="0070C0"/>
        </w:rPr>
      </w:pPr>
    </w:p>
    <w:p w14:paraId="4EF1CEDF" w14:textId="7E85462F" w:rsidR="00F02D42" w:rsidRPr="000505D2" w:rsidRDefault="00F02D42" w:rsidP="00F02D42">
      <w:pPr>
        <w:pStyle w:val="Ttulo1"/>
        <w:rPr>
          <w:rFonts w:ascii="Times New Roman" w:hAnsi="Times New Roman" w:cs="Times New Roman"/>
          <w:b w:val="0"/>
          <w:bCs w:val="0"/>
          <w:color w:val="0070C0"/>
        </w:rPr>
      </w:pPr>
      <w:bookmarkStart w:id="9" w:name="_Toc95336395"/>
      <w:r w:rsidRPr="000505D2">
        <w:rPr>
          <w:rFonts w:ascii="Times New Roman" w:hAnsi="Times New Roman" w:cs="Times New Roman"/>
          <w:color w:val="0070C0"/>
        </w:rPr>
        <w:t xml:space="preserve">8. </w:t>
      </w:r>
      <w:r w:rsidR="00F86BA0" w:rsidRPr="000505D2">
        <w:rPr>
          <w:rFonts w:ascii="Times New Roman" w:hAnsi="Times New Roman" w:cs="Times New Roman"/>
          <w:color w:val="0070C0"/>
        </w:rPr>
        <w:t>D</w:t>
      </w:r>
      <w:r w:rsidR="000505D2" w:rsidRPr="000505D2">
        <w:rPr>
          <w:rFonts w:ascii="Times New Roman" w:hAnsi="Times New Roman" w:cs="Times New Roman"/>
          <w:color w:val="0070C0"/>
        </w:rPr>
        <w:t>iagrama de flujo de transmisor óptico.</w:t>
      </w:r>
      <w:bookmarkEnd w:id="9"/>
    </w:p>
    <w:p w14:paraId="50032663" w14:textId="77777777" w:rsidR="00604AA0" w:rsidRDefault="00F02D42" w:rsidP="00604AA0">
      <w:pPr>
        <w:ind w:hanging="851"/>
        <w:jc w:val="center"/>
      </w:pPr>
      <w:r>
        <w:rPr>
          <w:noProof/>
        </w:rPr>
        <w:drawing>
          <wp:inline distT="0" distB="0" distL="0" distR="0" wp14:anchorId="611BF63D" wp14:editId="3BE6EB5F">
            <wp:extent cx="5581650" cy="6688455"/>
            <wp:effectExtent l="0" t="0" r="0" b="0"/>
            <wp:docPr id="46" name="Imagen 46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 descr="Diagrama&#10;&#10;Descripción generada automá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38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9">
                              <a14:imgEffect>
                                <a14:sharpenSoften amount="50000"/>
                              </a14:imgEffect>
                              <a14:imgEffect>
                                <a14:colorTemperature colorTemp="47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7"/>
                    <a:stretch/>
                  </pic:blipFill>
                  <pic:spPr bwMode="auto">
                    <a:xfrm>
                      <a:off x="0" y="0"/>
                      <a:ext cx="5581650" cy="6688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9A12E9" w14:textId="66D97A45" w:rsidR="00F02D42" w:rsidRDefault="00000000" w:rsidP="00604AA0">
      <w:pPr>
        <w:ind w:hanging="851"/>
        <w:jc w:val="center"/>
      </w:pPr>
      <w:sdt>
        <w:sdtPr>
          <w:id w:val="1800182408"/>
          <w:citation/>
        </w:sdtPr>
        <w:sdtContent>
          <w:r w:rsidR="00F02D42">
            <w:fldChar w:fldCharType="begin"/>
          </w:r>
          <w:r w:rsidR="00F02D42">
            <w:instrText xml:space="preserve"> CITATION Pal211 \l 3082 </w:instrText>
          </w:r>
          <w:r w:rsidR="00F02D42">
            <w:fldChar w:fldCharType="separate"/>
          </w:r>
          <w:r w:rsidR="00CB51ED" w:rsidRPr="00CB51ED">
            <w:rPr>
              <w:noProof/>
            </w:rPr>
            <w:t>[1]</w:t>
          </w:r>
          <w:r w:rsidR="00F02D42">
            <w:fldChar w:fldCharType="end"/>
          </w:r>
        </w:sdtContent>
      </w:sdt>
    </w:p>
    <w:p w14:paraId="5F5D658A" w14:textId="054CBC8F" w:rsidR="00BF5680" w:rsidRDefault="00BF5680" w:rsidP="00BF5680"/>
    <w:p w14:paraId="6BEA73F1" w14:textId="1C6ED505" w:rsidR="007C265D" w:rsidRDefault="007C265D" w:rsidP="00BF5680"/>
    <w:p w14:paraId="62EEED04" w14:textId="0307A83F" w:rsidR="007C265D" w:rsidRDefault="007C265D" w:rsidP="00BF5680"/>
    <w:p w14:paraId="57CE1AAE" w14:textId="77777777" w:rsidR="007C265D" w:rsidRPr="00BF5680" w:rsidRDefault="007C265D" w:rsidP="00BF5680"/>
    <w:sdt>
      <w:sdtPr>
        <w:rPr>
          <w:rFonts w:ascii="Times New Roman" w:hAnsi="Times New Roman" w:cs="Times New Roman"/>
          <w:b w:val="0"/>
          <w:bCs w:val="0"/>
          <w:kern w:val="0"/>
          <w:sz w:val="24"/>
          <w:szCs w:val="24"/>
          <w:lang w:val="es-ES"/>
        </w:rPr>
        <w:id w:val="-583300413"/>
        <w:docPartObj>
          <w:docPartGallery w:val="Bibliographies"/>
          <w:docPartUnique/>
        </w:docPartObj>
      </w:sdtPr>
      <w:sdtEndPr>
        <w:rPr>
          <w:lang w:val="es-EC"/>
        </w:rPr>
      </w:sdtEndPr>
      <w:sdtContent>
        <w:p w14:paraId="1B7154B9" w14:textId="65CD72BD" w:rsidR="00021E7D" w:rsidRPr="00BF5680" w:rsidRDefault="007C265D" w:rsidP="00BF5680">
          <w:pPr>
            <w:pStyle w:val="Ttulo1"/>
            <w:spacing w:line="276" w:lineRule="auto"/>
            <w:rPr>
              <w:rFonts w:ascii="Times New Roman" w:hAnsi="Times New Roman" w:cs="Times New Roman"/>
            </w:rPr>
          </w:pPr>
          <w:r>
            <w:rPr>
              <w:rFonts w:ascii="Times New Roman" w:hAnsi="Times New Roman" w:cs="Times New Roman"/>
              <w:b w:val="0"/>
              <w:bCs w:val="0"/>
              <w:kern w:val="0"/>
              <w:sz w:val="24"/>
              <w:szCs w:val="24"/>
              <w:lang w:val="es-ES"/>
            </w:rPr>
            <w:t xml:space="preserve">9. </w:t>
          </w:r>
          <w:r w:rsidR="00BF5680" w:rsidRPr="00BF5680">
            <w:rPr>
              <w:rFonts w:ascii="Times New Roman" w:hAnsi="Times New Roman" w:cs="Times New Roman"/>
              <w:kern w:val="0"/>
              <w:sz w:val="24"/>
              <w:szCs w:val="24"/>
              <w:lang w:val="es-ES"/>
            </w:rPr>
            <w:t>BIBLIOGRAFIA</w:t>
          </w:r>
        </w:p>
        <w:sdt>
          <w:sdtPr>
            <w:id w:val="-573587230"/>
            <w:bibliography/>
          </w:sdtPr>
          <w:sdtContent>
            <w:p w14:paraId="531B057A" w14:textId="77777777" w:rsidR="00CB51ED" w:rsidRDefault="00021E7D" w:rsidP="00BF5680">
              <w:pPr>
                <w:spacing w:line="276" w:lineRule="auto"/>
                <w:rPr>
                  <w:noProof/>
                  <w:sz w:val="20"/>
                  <w:szCs w:val="20"/>
                  <w:lang w:val="en-US" w:eastAsia="en-US"/>
                </w:rPr>
              </w:pPr>
              <w:r w:rsidRPr="00BF5680">
                <w:fldChar w:fldCharType="begin"/>
              </w:r>
              <w:r w:rsidRPr="00BF5680">
                <w:instrText>BIBLIOGRAPHY</w:instrText>
              </w:r>
              <w:r w:rsidRPr="00BF5680">
                <w:fldChar w:fldCharType="separate"/>
              </w:r>
            </w:p>
            <w:tbl>
              <w:tblPr>
                <w:tblW w:w="5000" w:type="pct"/>
                <w:tblCellSpacing w:w="15" w:type="dxa"/>
                <w:tblCellMar>
                  <w:top w:w="15" w:type="dxa"/>
                  <w:left w:w="15" w:type="dxa"/>
                  <w:bottom w:w="15" w:type="dxa"/>
                  <w:right w:w="15" w:type="dxa"/>
                </w:tblCellMar>
                <w:tblLook w:val="04A0" w:firstRow="1" w:lastRow="0" w:firstColumn="1" w:lastColumn="0" w:noHBand="0" w:noVBand="1"/>
              </w:tblPr>
              <w:tblGrid>
                <w:gridCol w:w="475"/>
                <w:gridCol w:w="9781"/>
              </w:tblGrid>
              <w:tr w:rsidR="00CB51ED" w14:paraId="397DA364" w14:textId="77777777">
                <w:trPr>
                  <w:divId w:val="1370763697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751730C8" w14:textId="73F32D3A" w:rsidR="00CB51ED" w:rsidRDefault="00CB51ED">
                    <w:pPr>
                      <w:pStyle w:val="Bibliografa"/>
                      <w:rPr>
                        <w:noProof/>
                        <w:lang w:val="es-ES"/>
                      </w:rPr>
                    </w:pPr>
                    <w:r>
                      <w:rPr>
                        <w:noProof/>
                        <w:lang w:val="es-ES"/>
                      </w:rPr>
                      <w:t xml:space="preserve">[1]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15B7712E" w14:textId="77777777" w:rsidR="00CB51ED" w:rsidRDefault="00CB51ED">
                    <w:pPr>
                      <w:pStyle w:val="Bibliografa"/>
                      <w:rPr>
                        <w:noProof/>
                        <w:lang w:val="es-ES"/>
                      </w:rPr>
                    </w:pPr>
                    <w:r>
                      <w:rPr>
                        <w:noProof/>
                        <w:lang w:val="es-ES"/>
                      </w:rPr>
                      <w:t xml:space="preserve">J. Pallo, FUENTES Y DETECTORES ÓPTICOS, Amabto: Universidad Técnica de Ambato, 2021. </w:t>
                    </w:r>
                  </w:p>
                </w:tc>
              </w:tr>
              <w:tr w:rsidR="00CB51ED" w14:paraId="361770AC" w14:textId="77777777">
                <w:trPr>
                  <w:divId w:val="1370763697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23F1F737" w14:textId="77777777" w:rsidR="00CB51ED" w:rsidRDefault="00CB51ED">
                    <w:pPr>
                      <w:pStyle w:val="Bibliografa"/>
                      <w:rPr>
                        <w:noProof/>
                        <w:lang w:val="es-ES"/>
                      </w:rPr>
                    </w:pPr>
                    <w:r>
                      <w:rPr>
                        <w:noProof/>
                        <w:lang w:val="es-ES"/>
                      </w:rPr>
                      <w:t xml:space="preserve">[2]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14A5C230" w14:textId="77777777" w:rsidR="00CB51ED" w:rsidRDefault="00CB51ED">
                    <w:pPr>
                      <w:pStyle w:val="Bibliografa"/>
                      <w:rPr>
                        <w:noProof/>
                        <w:lang w:val="es-ES"/>
                      </w:rPr>
                    </w:pPr>
                    <w:r>
                      <w:rPr>
                        <w:noProof/>
                        <w:lang w:val="es-ES"/>
                      </w:rPr>
                      <w:t xml:space="preserve">W. Tomasi, Sistemas de comunicaciones electrónicas. Capítulo 11: Comunicaciones por fibra óptica, Ciudad de México: Prentice Hall, 2003. </w:t>
                    </w:r>
                  </w:p>
                </w:tc>
              </w:tr>
              <w:tr w:rsidR="00CB51ED" w14:paraId="674D2639" w14:textId="77777777">
                <w:trPr>
                  <w:divId w:val="1370763697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3C4A4A08" w14:textId="77777777" w:rsidR="00CB51ED" w:rsidRDefault="00CB51ED">
                    <w:pPr>
                      <w:pStyle w:val="Bibliografa"/>
                      <w:rPr>
                        <w:noProof/>
                        <w:lang w:val="es-ES"/>
                      </w:rPr>
                    </w:pPr>
                    <w:r>
                      <w:rPr>
                        <w:noProof/>
                        <w:lang w:val="es-ES"/>
                      </w:rPr>
                      <w:t xml:space="preserve">[3]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0906DCB1" w14:textId="77777777" w:rsidR="00CB51ED" w:rsidRDefault="00CB51ED">
                    <w:pPr>
                      <w:pStyle w:val="Bibliografa"/>
                      <w:rPr>
                        <w:noProof/>
                        <w:lang w:val="es-ES"/>
                      </w:rPr>
                    </w:pPr>
                    <w:r>
                      <w:rPr>
                        <w:noProof/>
                        <w:lang w:val="es-ES"/>
                      </w:rPr>
                      <w:t xml:space="preserve">W. Tomasi, Sistemas de Comunicaciones Electronicas, Mexico: Pearson Education, 2003. </w:t>
                    </w:r>
                  </w:p>
                </w:tc>
              </w:tr>
              <w:tr w:rsidR="00CB51ED" w14:paraId="2B0151B4" w14:textId="77777777">
                <w:trPr>
                  <w:divId w:val="1370763697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15C05431" w14:textId="77777777" w:rsidR="00CB51ED" w:rsidRDefault="00CB51ED">
                    <w:pPr>
                      <w:pStyle w:val="Bibliografa"/>
                      <w:rPr>
                        <w:noProof/>
                        <w:lang w:val="es-ES"/>
                      </w:rPr>
                    </w:pPr>
                    <w:r>
                      <w:rPr>
                        <w:noProof/>
                        <w:lang w:val="es-ES"/>
                      </w:rPr>
                      <w:t xml:space="preserve">[4]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0E6A9C78" w14:textId="77777777" w:rsidR="00CB51ED" w:rsidRDefault="00CB51ED">
                    <w:pPr>
                      <w:pStyle w:val="Bibliografa"/>
                      <w:rPr>
                        <w:noProof/>
                        <w:lang w:val="es-ES"/>
                      </w:rPr>
                    </w:pPr>
                    <w:r>
                      <w:rPr>
                        <w:noProof/>
                        <w:lang w:val="es-ES"/>
                      </w:rPr>
                      <w:t xml:space="preserve">J. M. y. A. L. C. Vega, Sistemas de Telecomunicacion, Cantabria: Universidad de Cantabria, 2007. </w:t>
                    </w:r>
                  </w:p>
                </w:tc>
              </w:tr>
              <w:tr w:rsidR="00CB51ED" w14:paraId="07ECE99C" w14:textId="77777777">
                <w:trPr>
                  <w:divId w:val="1370763697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6CA84360" w14:textId="77777777" w:rsidR="00CB51ED" w:rsidRDefault="00CB51ED">
                    <w:pPr>
                      <w:pStyle w:val="Bibliografa"/>
                      <w:rPr>
                        <w:noProof/>
                        <w:lang w:val="es-ES"/>
                      </w:rPr>
                    </w:pPr>
                    <w:r>
                      <w:rPr>
                        <w:noProof/>
                        <w:lang w:val="es-ES"/>
                      </w:rPr>
                      <w:t xml:space="preserve">[5]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0E2DA3AD" w14:textId="77777777" w:rsidR="00CB51ED" w:rsidRDefault="00CB51ED">
                    <w:pPr>
                      <w:pStyle w:val="Bibliografa"/>
                      <w:rPr>
                        <w:noProof/>
                        <w:lang w:val="es-ES"/>
                      </w:rPr>
                    </w:pPr>
                    <w:r>
                      <w:rPr>
                        <w:noProof/>
                        <w:lang w:val="es-ES"/>
                      </w:rPr>
                      <w:t xml:space="preserve">M. Guerrero, Diseño y desarrollo de practicas de laboratorio para comunicaciones analogicas basadas en modulacion AM, Cuenca: Universidad de Cuenca, 2016. </w:t>
                    </w:r>
                  </w:p>
                </w:tc>
              </w:tr>
              <w:tr w:rsidR="00CB51ED" w:rsidRPr="00CB51ED" w14:paraId="082BB9B3" w14:textId="77777777">
                <w:trPr>
                  <w:divId w:val="1370763697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26CABD45" w14:textId="77777777" w:rsidR="00CB51ED" w:rsidRDefault="00CB51ED">
                    <w:pPr>
                      <w:pStyle w:val="Bibliografa"/>
                      <w:rPr>
                        <w:noProof/>
                        <w:lang w:val="es-ES"/>
                      </w:rPr>
                    </w:pPr>
                    <w:r>
                      <w:rPr>
                        <w:noProof/>
                        <w:lang w:val="es-ES"/>
                      </w:rPr>
                      <w:t xml:space="preserve">[6]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4ACBD15D" w14:textId="77777777" w:rsidR="00CB51ED" w:rsidRPr="00CB51ED" w:rsidRDefault="00CB51ED">
                    <w:pPr>
                      <w:pStyle w:val="Bibliografa"/>
                      <w:rPr>
                        <w:noProof/>
                        <w:lang w:val="en-US"/>
                      </w:rPr>
                    </w:pPr>
                    <w:r w:rsidRPr="00CB51ED">
                      <w:rPr>
                        <w:noProof/>
                        <w:lang w:val="en-US"/>
                      </w:rPr>
                      <w:t>Wikipedia, 4 Agosto 2021. [En línea]. Available: https://en.wikipedia.org/wiki/Double-sideband_suppressed- carrier_transmission#:~:text=Double%2Dsideband%20suppressed%2Dcarrier%20transmission.</w:t>
                    </w:r>
                  </w:p>
                </w:tc>
              </w:tr>
              <w:tr w:rsidR="00CB51ED" w:rsidRPr="00CB51ED" w14:paraId="32CDA50A" w14:textId="77777777">
                <w:trPr>
                  <w:divId w:val="1370763697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107FC47F" w14:textId="77777777" w:rsidR="00CB51ED" w:rsidRDefault="00CB51ED">
                    <w:pPr>
                      <w:pStyle w:val="Bibliografa"/>
                      <w:rPr>
                        <w:noProof/>
                        <w:lang w:val="es-ES"/>
                      </w:rPr>
                    </w:pPr>
                    <w:r>
                      <w:rPr>
                        <w:noProof/>
                        <w:lang w:val="es-ES"/>
                      </w:rPr>
                      <w:t xml:space="preserve">[7]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10A20605" w14:textId="77777777" w:rsidR="00CB51ED" w:rsidRPr="00CB51ED" w:rsidRDefault="00CB51ED">
                    <w:pPr>
                      <w:pStyle w:val="Bibliografa"/>
                      <w:rPr>
                        <w:noProof/>
                        <w:lang w:val="en-US"/>
                      </w:rPr>
                    </w:pPr>
                    <w:r>
                      <w:rPr>
                        <w:noProof/>
                        <w:lang w:val="es-ES"/>
                      </w:rPr>
                      <w:t xml:space="preserve">E. Coach, 04 Agosto 2021. [En línea]. </w:t>
                    </w:r>
                    <w:r w:rsidRPr="00CB51ED">
                      <w:rPr>
                        <w:noProof/>
                        <w:lang w:val="en-US"/>
                      </w:rPr>
                      <w:t>Available: https://electronicscoach.com/single-sideband-modulation.html..</w:t>
                    </w:r>
                  </w:p>
                </w:tc>
              </w:tr>
              <w:tr w:rsidR="00CB51ED" w14:paraId="13ECA435" w14:textId="77777777">
                <w:trPr>
                  <w:divId w:val="1370763697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16414574" w14:textId="77777777" w:rsidR="00CB51ED" w:rsidRDefault="00CB51ED">
                    <w:pPr>
                      <w:pStyle w:val="Bibliografa"/>
                      <w:rPr>
                        <w:noProof/>
                        <w:lang w:val="es-ES"/>
                      </w:rPr>
                    </w:pPr>
                    <w:r>
                      <w:rPr>
                        <w:noProof/>
                        <w:lang w:val="es-ES"/>
                      </w:rPr>
                      <w:t xml:space="preserve">[8]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61123E4B" w14:textId="77777777" w:rsidR="00CB51ED" w:rsidRDefault="00CB51ED">
                    <w:pPr>
                      <w:pStyle w:val="Bibliografa"/>
                      <w:rPr>
                        <w:noProof/>
                        <w:lang w:val="es-ES"/>
                      </w:rPr>
                    </w:pPr>
                    <w:r>
                      <w:rPr>
                        <w:noProof/>
                        <w:lang w:val="es-ES"/>
                      </w:rPr>
                      <w:t xml:space="preserve">M. Zapater, Modulacion y demodulacion lineal, Madrid: Universidad Complutense, 2015. </w:t>
                    </w:r>
                  </w:p>
                </w:tc>
              </w:tr>
              <w:tr w:rsidR="00CB51ED" w14:paraId="4EF9404B" w14:textId="77777777">
                <w:trPr>
                  <w:divId w:val="1370763697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78643A60" w14:textId="77777777" w:rsidR="00CB51ED" w:rsidRDefault="00CB51ED">
                    <w:pPr>
                      <w:pStyle w:val="Bibliografa"/>
                      <w:rPr>
                        <w:noProof/>
                        <w:lang w:val="es-ES"/>
                      </w:rPr>
                    </w:pPr>
                    <w:r>
                      <w:rPr>
                        <w:noProof/>
                        <w:lang w:val="es-ES"/>
                      </w:rPr>
                      <w:t xml:space="preserve">[9]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38206CC3" w14:textId="77777777" w:rsidR="00CB51ED" w:rsidRDefault="00CB51ED">
                    <w:pPr>
                      <w:pStyle w:val="Bibliografa"/>
                      <w:rPr>
                        <w:noProof/>
                        <w:lang w:val="es-ES"/>
                      </w:rPr>
                    </w:pPr>
                    <w:r>
                      <w:rPr>
                        <w:noProof/>
                        <w:lang w:val="es-ES"/>
                      </w:rPr>
                      <w:t xml:space="preserve">A. R. y. E. P. A. Blanco, Amplificadores de pequeña señal RF y FI, Venezuela: UNEFA, 2013. </w:t>
                    </w:r>
                  </w:p>
                </w:tc>
              </w:tr>
              <w:tr w:rsidR="00CB51ED" w14:paraId="2EB18E12" w14:textId="77777777">
                <w:trPr>
                  <w:divId w:val="1370763697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4B2453B7" w14:textId="77777777" w:rsidR="00CB51ED" w:rsidRDefault="00CB51ED">
                    <w:pPr>
                      <w:pStyle w:val="Bibliografa"/>
                      <w:rPr>
                        <w:noProof/>
                        <w:lang w:val="es-ES"/>
                      </w:rPr>
                    </w:pPr>
                    <w:r>
                      <w:rPr>
                        <w:noProof/>
                        <w:lang w:val="es-ES"/>
                      </w:rPr>
                      <w:t xml:space="preserve">[10]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4BAC5E7C" w14:textId="77777777" w:rsidR="00CB51ED" w:rsidRDefault="00CB51ED">
                    <w:pPr>
                      <w:pStyle w:val="Bibliografa"/>
                      <w:rPr>
                        <w:noProof/>
                        <w:lang w:val="es-ES"/>
                      </w:rPr>
                    </w:pPr>
                    <w:r>
                      <w:rPr>
                        <w:noProof/>
                        <w:lang w:val="es-ES"/>
                      </w:rPr>
                      <w:t xml:space="preserve">Anonimo, Transmisores de AM, FACET, 2017. </w:t>
                    </w:r>
                  </w:p>
                </w:tc>
              </w:tr>
              <w:tr w:rsidR="00CB51ED" w14:paraId="2AEEF9BC" w14:textId="77777777">
                <w:trPr>
                  <w:divId w:val="1370763697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6CA405E7" w14:textId="77777777" w:rsidR="00CB51ED" w:rsidRDefault="00CB51ED">
                    <w:pPr>
                      <w:pStyle w:val="Bibliografa"/>
                      <w:rPr>
                        <w:noProof/>
                        <w:lang w:val="es-ES"/>
                      </w:rPr>
                    </w:pPr>
                    <w:r>
                      <w:rPr>
                        <w:noProof/>
                        <w:lang w:val="es-ES"/>
                      </w:rPr>
                      <w:t xml:space="preserve">[11]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6B83660D" w14:textId="77777777" w:rsidR="00CB51ED" w:rsidRDefault="00CB51ED">
                    <w:pPr>
                      <w:pStyle w:val="Bibliografa"/>
                      <w:rPr>
                        <w:noProof/>
                        <w:lang w:val="es-ES"/>
                      </w:rPr>
                    </w:pPr>
                    <w:r>
                      <w:rPr>
                        <w:noProof/>
                        <w:lang w:val="es-ES"/>
                      </w:rPr>
                      <w:t xml:space="preserve">E. Ayarachi, DIAGRAMA A BLOQUES DE UN RECEPTOR DE AM, Academia Edu, 2015. </w:t>
                    </w:r>
                  </w:p>
                </w:tc>
              </w:tr>
              <w:tr w:rsidR="00CB51ED" w14:paraId="7690BEA7" w14:textId="77777777">
                <w:trPr>
                  <w:divId w:val="1370763697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2CEF6243" w14:textId="77777777" w:rsidR="00CB51ED" w:rsidRDefault="00CB51ED">
                    <w:pPr>
                      <w:pStyle w:val="Bibliografa"/>
                      <w:rPr>
                        <w:noProof/>
                        <w:lang w:val="es-ES"/>
                      </w:rPr>
                    </w:pPr>
                    <w:r>
                      <w:rPr>
                        <w:noProof/>
                        <w:lang w:val="es-ES"/>
                      </w:rPr>
                      <w:t xml:space="preserve">[12]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76996A52" w14:textId="77777777" w:rsidR="00CB51ED" w:rsidRDefault="00CB51ED">
                    <w:pPr>
                      <w:pStyle w:val="Bibliografa"/>
                      <w:rPr>
                        <w:noProof/>
                        <w:lang w:val="es-ES"/>
                      </w:rPr>
                    </w:pPr>
                    <w:r>
                      <w:rPr>
                        <w:noProof/>
                        <w:lang w:val="es-ES"/>
                      </w:rPr>
                      <w:t xml:space="preserve">J. Pallo, Multiplexación en fibra óptica, Ambato: Universidad Tecnica de Ambato, 2021. </w:t>
                    </w:r>
                  </w:p>
                </w:tc>
              </w:tr>
            </w:tbl>
            <w:p w14:paraId="29EEF80B" w14:textId="77777777" w:rsidR="00CB51ED" w:rsidRDefault="00CB51ED">
              <w:pPr>
                <w:divId w:val="1370763697"/>
                <w:rPr>
                  <w:rFonts w:eastAsia="Times New Roman"/>
                  <w:noProof/>
                </w:rPr>
              </w:pPr>
            </w:p>
            <w:p w14:paraId="35717469" w14:textId="17344011" w:rsidR="00B252A0" w:rsidRPr="00B252A0" w:rsidRDefault="00021E7D" w:rsidP="00BF5680">
              <w:pPr>
                <w:spacing w:line="276" w:lineRule="auto"/>
              </w:pPr>
              <w:r w:rsidRPr="00BF5680">
                <w:rPr>
                  <w:b/>
                  <w:bCs/>
                </w:rPr>
                <w:fldChar w:fldCharType="end"/>
              </w:r>
              <w:r w:rsidR="00B252A0" w:rsidRPr="00B252A0">
                <w:rPr>
                  <w:noProof/>
                </w:rPr>
                <w:t xml:space="preserve"> J. Pallo, Multiplexación en fibra óptica, Ambato: Universidad Tecnica de Ambato, 2021.</w:t>
              </w:r>
            </w:p>
            <w:tbl>
              <w:tblPr>
                <w:tblW w:w="5000" w:type="pct"/>
                <w:tblCellSpacing w:w="15" w:type="dxa"/>
                <w:tblCellMar>
                  <w:top w:w="15" w:type="dxa"/>
                  <w:left w:w="15" w:type="dxa"/>
                  <w:bottom w:w="15" w:type="dxa"/>
                  <w:right w:w="15" w:type="dxa"/>
                </w:tblCellMar>
                <w:tblLook w:val="04A0" w:firstRow="1" w:lastRow="0" w:firstColumn="1" w:lastColumn="0" w:noHBand="0" w:noVBand="1"/>
              </w:tblPr>
              <w:tblGrid>
                <w:gridCol w:w="147"/>
                <w:gridCol w:w="10109"/>
              </w:tblGrid>
              <w:tr w:rsidR="00B252A0" w:rsidRPr="00600040" w14:paraId="6ABB541E" w14:textId="77777777" w:rsidTr="003D1B79">
                <w:trPr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5C8BB2DD" w14:textId="3B09F835" w:rsidR="00B252A0" w:rsidRPr="00600040" w:rsidRDefault="00B252A0" w:rsidP="003D1B79">
                    <w:pPr>
                      <w:pStyle w:val="Bibliografa"/>
                      <w:rPr>
                        <w:rFonts w:ascii="Candara" w:hAnsi="Candara"/>
                        <w:noProof/>
                      </w:rPr>
                    </w:pPr>
                    <w:r w:rsidRPr="00600040">
                      <w:rPr>
                        <w:rFonts w:ascii="Candara" w:hAnsi="Candara"/>
                        <w:noProof/>
                      </w:rPr>
                      <w:t xml:space="preserve">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7659B680" w14:textId="43676706" w:rsidR="00B252A0" w:rsidRPr="00600040" w:rsidRDefault="00B252A0" w:rsidP="003D1B79">
                    <w:pPr>
                      <w:pStyle w:val="Bibliografa"/>
                      <w:rPr>
                        <w:rFonts w:ascii="Candara" w:hAnsi="Candara"/>
                        <w:noProof/>
                      </w:rPr>
                    </w:pPr>
                  </w:p>
                </w:tc>
              </w:tr>
            </w:tbl>
            <w:p w14:paraId="1AFDD121" w14:textId="385524CC" w:rsidR="00021E7D" w:rsidRPr="00BF5680" w:rsidRDefault="00000000" w:rsidP="00BF5680">
              <w:pPr>
                <w:spacing w:line="276" w:lineRule="auto"/>
              </w:pPr>
            </w:p>
          </w:sdtContent>
        </w:sdt>
      </w:sdtContent>
    </w:sdt>
    <w:p w14:paraId="3580F34A" w14:textId="0D74E8A1" w:rsidR="003A78C1" w:rsidRPr="00BF5680" w:rsidRDefault="003A78C1" w:rsidP="00BF5680">
      <w:pPr>
        <w:tabs>
          <w:tab w:val="left" w:pos="10260"/>
        </w:tabs>
        <w:spacing w:line="276" w:lineRule="auto"/>
        <w:ind w:firstLine="450"/>
        <w:jc w:val="both"/>
      </w:pPr>
    </w:p>
    <w:sectPr w:rsidR="003A78C1" w:rsidRPr="00BF5680" w:rsidSect="00F02D42">
      <w:type w:val="continuous"/>
      <w:pgSz w:w="12240" w:h="15840" w:code="1"/>
      <w:pgMar w:top="992" w:right="992" w:bottom="1622" w:left="992" w:header="357" w:footer="36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151BC20" w14:textId="77777777" w:rsidR="00A72605" w:rsidRDefault="00A72605">
      <w:r>
        <w:separator/>
      </w:r>
    </w:p>
  </w:endnote>
  <w:endnote w:type="continuationSeparator" w:id="0">
    <w:p w14:paraId="14968D0D" w14:textId="77777777" w:rsidR="00A72605" w:rsidRDefault="00A7260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Arial MT">
    <w:altName w:val="Arial"/>
    <w:charset w:val="01"/>
    <w:family w:val="swiss"/>
    <w:pitch w:val="variable"/>
  </w:font>
  <w:font w:name="Candara">
    <w:altName w:val="Candara"/>
    <w:panose1 w:val="020E0502030303020204"/>
    <w:charset w:val="00"/>
    <w:family w:val="swiss"/>
    <w:pitch w:val="variable"/>
    <w:sig w:usb0="A00002EF" w:usb1="4000A44B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2CCCD5D" w14:textId="4566543C" w:rsidR="00F0441F" w:rsidRPr="006D7D65" w:rsidRDefault="00B70876" w:rsidP="00B70876">
    <w:pPr>
      <w:pStyle w:val="Piedepgina"/>
      <w:tabs>
        <w:tab w:val="clear" w:pos="4677"/>
        <w:tab w:val="center" w:pos="2160"/>
      </w:tabs>
      <w:jc w:val="right"/>
      <w:rPr>
        <w:rFonts w:ascii="Arial" w:hAnsi="Arial" w:cs="Arial"/>
        <w:noProof/>
      </w:rPr>
    </w:pPr>
    <w:r>
      <w:rPr>
        <w:rFonts w:ascii="Arial" w:hAnsi="Arial" w:cs="Arial"/>
        <w:noProof/>
        <w:lang w:eastAsia="en-US"/>
      </w:rPr>
      <mc:AlternateContent>
        <mc:Choice Requires="wps">
          <w:drawing>
            <wp:anchor distT="0" distB="0" distL="114300" distR="114300" simplePos="0" relativeHeight="251656192" behindDoc="0" locked="0" layoutInCell="1" allowOverlap="1" wp14:anchorId="37C423B9" wp14:editId="7095F4A6">
              <wp:simplePos x="0" y="0"/>
              <wp:positionH relativeFrom="column">
                <wp:posOffset>-270510</wp:posOffset>
              </wp:positionH>
              <wp:positionV relativeFrom="paragraph">
                <wp:posOffset>-238570</wp:posOffset>
              </wp:positionV>
              <wp:extent cx="7062470" cy="45085"/>
              <wp:effectExtent l="0" t="0" r="5080" b="0"/>
              <wp:wrapNone/>
              <wp:docPr id="12" name="Rectangle 1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062470" cy="45085"/>
                      </a:xfrm>
                      <a:prstGeom prst="rect">
                        <a:avLst/>
                      </a:prstGeom>
                      <a:solidFill>
                        <a:schemeClr val="accent1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3F0633AD" id="Rectangle 12" o:spid="_x0000_s1026" style="position:absolute;margin-left:-21.3pt;margin-top:-18.8pt;width:556.1pt;height:3.55pt;z-index:2516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" fillcolor="#ddd [3204]" stroked="f" strokeweight="2pt"/>
          </w:pict>
        </mc:Fallback>
      </mc:AlternateContent>
    </w:r>
    <w:r w:rsidR="00664743" w:rsidRPr="006D7D65">
      <w:rPr>
        <w:rFonts w:ascii="Arial" w:hAnsi="Arial" w:cs="Arial"/>
        <w:noProof/>
      </w:rPr>
      <w:t xml:space="preserve"> </w:t>
    </w:r>
    <w:r w:rsidR="00664743" w:rsidRPr="006D7D65">
      <w:rPr>
        <w:rFonts w:ascii="Arial" w:hAnsi="Arial" w:cs="Arial"/>
        <w:noProof/>
      </w:rPr>
      <w:fldChar w:fldCharType="begin"/>
    </w:r>
    <w:r w:rsidR="00664743" w:rsidRPr="006D7D65">
      <w:rPr>
        <w:rFonts w:ascii="Arial" w:hAnsi="Arial" w:cs="Arial"/>
        <w:noProof/>
      </w:rPr>
      <w:instrText xml:space="preserve"> PAGE </w:instrText>
    </w:r>
    <w:r w:rsidR="00664743" w:rsidRPr="006D7D65">
      <w:rPr>
        <w:rFonts w:ascii="Arial" w:hAnsi="Arial" w:cs="Arial"/>
        <w:noProof/>
      </w:rPr>
      <w:fldChar w:fldCharType="separate"/>
    </w:r>
    <w:r w:rsidR="00734513">
      <w:rPr>
        <w:rFonts w:ascii="Arial" w:hAnsi="Arial" w:cs="Arial"/>
        <w:noProof/>
      </w:rPr>
      <w:t>1</w:t>
    </w:r>
    <w:r w:rsidR="00664743" w:rsidRPr="006D7D65">
      <w:rPr>
        <w:rFonts w:ascii="Arial" w:hAnsi="Arial" w:cs="Arial"/>
        <w:noProof/>
      </w:rPr>
      <w:fldChar w:fldCharType="end"/>
    </w:r>
    <w:r w:rsidR="00664743" w:rsidRPr="006D7D65">
      <w:rPr>
        <w:rFonts w:ascii="Arial" w:hAnsi="Arial" w:cs="Arial"/>
        <w:noProof/>
      </w:rPr>
      <w:t xml:space="preserve"> </w:t>
    </w:r>
  </w:p>
  <w:p w14:paraId="75EF379B" w14:textId="77777777" w:rsidR="002D2E2F" w:rsidRPr="006D7D65" w:rsidRDefault="002D2E2F" w:rsidP="002D2E2F">
    <w:pPr>
      <w:pStyle w:val="Piedepgina"/>
      <w:tabs>
        <w:tab w:val="clear" w:pos="4677"/>
        <w:tab w:val="center" w:pos="2160"/>
      </w:tabs>
      <w:ind w:left="540" w:right="540"/>
      <w:rPr>
        <w:rFonts w:ascii="Arial" w:hAnsi="Arial" w:cs="Arial"/>
      </w:rPr>
    </w:pPr>
  </w:p>
  <w:p w14:paraId="753538CE" w14:textId="01BA55A5" w:rsidR="00F635DA" w:rsidRDefault="00172C74">
    <w:r>
      <w:rPr>
        <w:noProof/>
        <w:lang w:eastAsia="en-US"/>
      </w:rPr>
      <mc:AlternateContent>
        <mc:Choice Requires="wps">
          <w:drawing>
            <wp:anchor distT="0" distB="0" distL="114300" distR="114300" simplePos="0" relativeHeight="251658240" behindDoc="0" locked="0" layoutInCell="1" allowOverlap="1" wp14:anchorId="10755AD1" wp14:editId="6474583B">
              <wp:simplePos x="0" y="0"/>
              <wp:positionH relativeFrom="margin">
                <wp:align>center</wp:align>
              </wp:positionH>
              <wp:positionV relativeFrom="paragraph">
                <wp:posOffset>-219710</wp:posOffset>
              </wp:positionV>
              <wp:extent cx="5217795" cy="488315"/>
              <wp:effectExtent l="0" t="0" r="0" b="6985"/>
              <wp:wrapNone/>
              <wp:docPr id="21" name="Text Box 16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17795" cy="48831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016E882" w14:textId="344A982D" w:rsidR="001E0398" w:rsidRPr="00297B23" w:rsidRDefault="00297B23" w:rsidP="001E0398">
                          <w:pPr>
                            <w:pStyle w:val="Piedepgina"/>
                            <w:tabs>
                              <w:tab w:val="clear" w:pos="4677"/>
                              <w:tab w:val="center" w:pos="2160"/>
                            </w:tabs>
                            <w:ind w:right="540"/>
                            <w:rPr>
                              <w:rFonts w:ascii="Arial" w:hAnsi="Arial" w:cs="Arial"/>
                            </w:rPr>
                          </w:pPr>
                          <w:r w:rsidRPr="00297B23">
                            <w:rPr>
                              <w:rFonts w:ascii="Arial" w:hAnsi="Arial" w:cs="Arial"/>
                              <w:color w:val="000000"/>
                            </w:rPr>
                            <w:t xml:space="preserve">Universidad Técnica de Ambato </w:t>
                          </w:r>
                          <w:r w:rsidR="00B95232">
                            <w:rPr>
                              <w:rFonts w:ascii="Arial" w:hAnsi="Arial" w:cs="Arial"/>
                              <w:color w:val="000000"/>
                            </w:rPr>
                            <w:t>-</w:t>
                          </w:r>
                          <w:r w:rsidR="001E0398" w:rsidRPr="00297B23">
                            <w:rPr>
                              <w:rFonts w:ascii="Arial" w:hAnsi="Arial" w:cs="Arial"/>
                              <w:color w:val="000000"/>
                            </w:rPr>
                            <w:t xml:space="preserve"> </w:t>
                          </w:r>
                          <w:r w:rsidRPr="00297B23">
                            <w:rPr>
                              <w:rFonts w:ascii="Arial" w:hAnsi="Arial" w:cs="Arial"/>
                              <w:color w:val="000000"/>
                            </w:rPr>
                            <w:t>Carrera de Telecomunicacione</w:t>
                          </w:r>
                          <w:r>
                            <w:rPr>
                              <w:rFonts w:ascii="Arial" w:hAnsi="Arial" w:cs="Arial"/>
                              <w:color w:val="000000"/>
                            </w:rPr>
                            <w:t>s</w:t>
                          </w:r>
                          <w:r w:rsidR="001E0398" w:rsidRPr="00297B23">
                            <w:rPr>
                              <w:rFonts w:ascii="Arial" w:hAnsi="Arial" w:cs="Arial"/>
                              <w:color w:val="000000"/>
                            </w:rPr>
                            <w:t xml:space="preserve"> </w:t>
                          </w:r>
                        </w:p>
                        <w:p w14:paraId="09E26B9E" w14:textId="77777777" w:rsidR="001E0398" w:rsidRPr="00297B23" w:rsidRDefault="001E0398" w:rsidP="001E0398">
                          <w:pPr>
                            <w:rPr>
                              <w:rFonts w:ascii="Arial" w:hAnsi="Arial" w:cs="Arial"/>
                              <w:color w:val="969696" w:themeColor="accent3"/>
                              <w:sz w:val="18"/>
                              <w:szCs w:val="38"/>
                            </w:rPr>
                          </w:pP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10755AD1" id="_x0000_t202" coordsize="21600,21600" o:spt="202" path="m,l,21600r21600,l21600,xe">
              <v:stroke joinstyle="miter"/>
              <v:path gradientshapeok="t" o:connecttype="rect"/>
            </v:shapetype>
            <v:shape id="Text Box 166" o:spid="_x0000_s1036" type="#_x0000_t202" style="position:absolute;margin-left:0;margin-top:-17.3pt;width:410.85pt;height:38.45pt;z-index:25165824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" filled="f" stroked="f">
              <v:textbox>
                <w:txbxContent>
                  <w:p w14:paraId="0016E882" w14:textId="344A982D" w:rsidR="001E0398" w:rsidRPr="00297B23" w:rsidRDefault="00297B23" w:rsidP="001E0398">
                    <w:pPr>
                      <w:pStyle w:val="Piedepgina"/>
                      <w:tabs>
                        <w:tab w:val="clear" w:pos="4677"/>
                        <w:tab w:val="center" w:pos="2160"/>
                      </w:tabs>
                      <w:ind w:right="540"/>
                      <w:rPr>
                        <w:rFonts w:ascii="Arial" w:hAnsi="Arial" w:cs="Arial"/>
                      </w:rPr>
                    </w:pPr>
                    <w:r w:rsidRPr="00297B23">
                      <w:rPr>
                        <w:rFonts w:ascii="Arial" w:hAnsi="Arial" w:cs="Arial"/>
                        <w:color w:val="000000"/>
                      </w:rPr>
                      <w:t xml:space="preserve">Universidad Técnica de Ambato </w:t>
                    </w:r>
                    <w:r w:rsidR="00B95232">
                      <w:rPr>
                        <w:rFonts w:ascii="Arial" w:hAnsi="Arial" w:cs="Arial"/>
                        <w:color w:val="000000"/>
                      </w:rPr>
                      <w:t>-</w:t>
                    </w:r>
                    <w:r w:rsidR="001E0398" w:rsidRPr="00297B23">
                      <w:rPr>
                        <w:rFonts w:ascii="Arial" w:hAnsi="Arial" w:cs="Arial"/>
                        <w:color w:val="000000"/>
                      </w:rPr>
                      <w:t xml:space="preserve"> </w:t>
                    </w:r>
                    <w:r w:rsidRPr="00297B23">
                      <w:rPr>
                        <w:rFonts w:ascii="Arial" w:hAnsi="Arial" w:cs="Arial"/>
                        <w:color w:val="000000"/>
                      </w:rPr>
                      <w:t>Carrera de Telecomunicacione</w:t>
                    </w:r>
                    <w:r>
                      <w:rPr>
                        <w:rFonts w:ascii="Arial" w:hAnsi="Arial" w:cs="Arial"/>
                        <w:color w:val="000000"/>
                      </w:rPr>
                      <w:t>s</w:t>
                    </w:r>
                    <w:r w:rsidR="001E0398" w:rsidRPr="00297B23">
                      <w:rPr>
                        <w:rFonts w:ascii="Arial" w:hAnsi="Arial" w:cs="Arial"/>
                        <w:color w:val="000000"/>
                      </w:rPr>
                      <w:t xml:space="preserve"> </w:t>
                    </w:r>
                  </w:p>
                  <w:p w14:paraId="09E26B9E" w14:textId="77777777" w:rsidR="001E0398" w:rsidRPr="00297B23" w:rsidRDefault="001E0398" w:rsidP="001E0398">
                    <w:pPr>
                      <w:rPr>
                        <w:rFonts w:ascii="Arial" w:hAnsi="Arial" w:cs="Arial"/>
                        <w:color w:val="969696" w:themeColor="accent3"/>
                        <w:sz w:val="18"/>
                        <w:szCs w:val="38"/>
                      </w:rPr>
                    </w:pPr>
                  </w:p>
                </w:txbxContent>
              </v:textbox>
              <w10:wrap anchorx="margin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4E0F99B" w14:textId="77777777" w:rsidR="00A72605" w:rsidRDefault="00A72605">
      <w:r>
        <w:separator/>
      </w:r>
    </w:p>
  </w:footnote>
  <w:footnote w:type="continuationSeparator" w:id="0">
    <w:p w14:paraId="331D4551" w14:textId="77777777" w:rsidR="00A72605" w:rsidRDefault="00A7260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5714D3"/>
    <w:multiLevelType w:val="hybridMultilevel"/>
    <w:tmpl w:val="32066BB0"/>
    <w:lvl w:ilvl="0" w:tplc="300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4044860"/>
    <w:multiLevelType w:val="hybridMultilevel"/>
    <w:tmpl w:val="BE9E29A0"/>
    <w:lvl w:ilvl="0" w:tplc="0C0A000F">
      <w:start w:val="5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8722439"/>
    <w:multiLevelType w:val="hybridMultilevel"/>
    <w:tmpl w:val="E81C25AC"/>
    <w:lvl w:ilvl="0" w:tplc="0C0A000F">
      <w:start w:val="4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8994C5C"/>
    <w:multiLevelType w:val="hybridMultilevel"/>
    <w:tmpl w:val="64F813D6"/>
    <w:lvl w:ilvl="0" w:tplc="B024C4EE">
      <w:start w:val="1"/>
      <w:numFmt w:val="decimal"/>
      <w:lvlText w:val="%1."/>
      <w:lvlJc w:val="left"/>
      <w:pPr>
        <w:ind w:left="720" w:hanging="360"/>
      </w:pPr>
      <w:rPr>
        <w:rFonts w:eastAsia="Batang"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5946536"/>
    <w:multiLevelType w:val="hybridMultilevel"/>
    <w:tmpl w:val="8252E94E"/>
    <w:lvl w:ilvl="0" w:tplc="FB4ADE42">
      <w:start w:val="3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color w:val="0070C0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0980470"/>
    <w:multiLevelType w:val="hybridMultilevel"/>
    <w:tmpl w:val="6526D1FC"/>
    <w:lvl w:ilvl="0" w:tplc="0C0A000F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77F27CE"/>
    <w:multiLevelType w:val="hybridMultilevel"/>
    <w:tmpl w:val="8102B61C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86935D3"/>
    <w:multiLevelType w:val="hybridMultilevel"/>
    <w:tmpl w:val="A7DAC38C"/>
    <w:lvl w:ilvl="0" w:tplc="0C0A0009">
      <w:start w:val="1"/>
      <w:numFmt w:val="bullet"/>
      <w:lvlText w:val=""/>
      <w:lvlJc w:val="left"/>
      <w:rPr>
        <w:rFonts w:ascii="Wingdings" w:hAnsi="Wingdings" w:hint="default"/>
        <w:color w:val="080912"/>
        <w:spacing w:val="1"/>
        <w:w w:val="100"/>
        <w:sz w:val="26"/>
        <w:szCs w:val="26"/>
        <w:lang w:val="es-ES" w:eastAsia="en-US" w:bidi="ar-SA"/>
      </w:rPr>
    </w:lvl>
    <w:lvl w:ilvl="1" w:tplc="FFFFFFFF">
      <w:numFmt w:val="bullet"/>
      <w:lvlText w:val="•"/>
      <w:lvlJc w:val="left"/>
      <w:pPr>
        <w:ind w:left="1389" w:hanging="86"/>
      </w:pPr>
      <w:rPr>
        <w:rFonts w:ascii="Arial MT" w:eastAsia="Arial MT" w:hAnsi="Arial MT" w:cs="Arial MT" w:hint="default"/>
        <w:color w:val="080912"/>
        <w:spacing w:val="-1"/>
        <w:w w:val="100"/>
        <w:sz w:val="22"/>
        <w:szCs w:val="22"/>
        <w:lang w:val="es-ES" w:eastAsia="en-US" w:bidi="ar-SA"/>
      </w:rPr>
    </w:lvl>
    <w:lvl w:ilvl="2" w:tplc="FFFFFFFF">
      <w:numFmt w:val="bullet"/>
      <w:lvlText w:val="•"/>
      <w:lvlJc w:val="left"/>
      <w:pPr>
        <w:ind w:left="3137" w:hanging="152"/>
      </w:pPr>
      <w:rPr>
        <w:rFonts w:ascii="Arial MT" w:eastAsia="Arial MT" w:hAnsi="Arial MT" w:cs="Arial MT" w:hint="default"/>
        <w:color w:val="080912"/>
        <w:w w:val="100"/>
        <w:sz w:val="24"/>
        <w:szCs w:val="24"/>
        <w:lang w:val="es-ES" w:eastAsia="en-US" w:bidi="ar-SA"/>
      </w:rPr>
    </w:lvl>
    <w:lvl w:ilvl="3" w:tplc="FFFFFFFF">
      <w:numFmt w:val="bullet"/>
      <w:lvlText w:val="•"/>
      <w:lvlJc w:val="left"/>
      <w:pPr>
        <w:ind w:left="2694" w:hanging="152"/>
      </w:pPr>
      <w:rPr>
        <w:rFonts w:hint="default"/>
        <w:lang w:val="es-ES" w:eastAsia="en-US" w:bidi="ar-SA"/>
      </w:rPr>
    </w:lvl>
    <w:lvl w:ilvl="4" w:tplc="FFFFFFFF">
      <w:numFmt w:val="bullet"/>
      <w:lvlText w:val="•"/>
      <w:lvlJc w:val="left"/>
      <w:pPr>
        <w:ind w:left="2248" w:hanging="152"/>
      </w:pPr>
      <w:rPr>
        <w:rFonts w:hint="default"/>
        <w:lang w:val="es-ES" w:eastAsia="en-US" w:bidi="ar-SA"/>
      </w:rPr>
    </w:lvl>
    <w:lvl w:ilvl="5" w:tplc="FFFFFFFF">
      <w:numFmt w:val="bullet"/>
      <w:lvlText w:val="•"/>
      <w:lvlJc w:val="left"/>
      <w:pPr>
        <w:ind w:left="1803" w:hanging="152"/>
      </w:pPr>
      <w:rPr>
        <w:rFonts w:hint="default"/>
        <w:lang w:val="es-ES" w:eastAsia="en-US" w:bidi="ar-SA"/>
      </w:rPr>
    </w:lvl>
    <w:lvl w:ilvl="6" w:tplc="FFFFFFFF">
      <w:numFmt w:val="bullet"/>
      <w:lvlText w:val="•"/>
      <w:lvlJc w:val="left"/>
      <w:pPr>
        <w:ind w:left="1357" w:hanging="152"/>
      </w:pPr>
      <w:rPr>
        <w:rFonts w:hint="default"/>
        <w:lang w:val="es-ES" w:eastAsia="en-US" w:bidi="ar-SA"/>
      </w:rPr>
    </w:lvl>
    <w:lvl w:ilvl="7" w:tplc="FFFFFFFF">
      <w:numFmt w:val="bullet"/>
      <w:lvlText w:val="•"/>
      <w:lvlJc w:val="left"/>
      <w:pPr>
        <w:ind w:left="912" w:hanging="152"/>
      </w:pPr>
      <w:rPr>
        <w:rFonts w:hint="default"/>
        <w:lang w:val="es-ES" w:eastAsia="en-US" w:bidi="ar-SA"/>
      </w:rPr>
    </w:lvl>
    <w:lvl w:ilvl="8" w:tplc="FFFFFFFF">
      <w:numFmt w:val="bullet"/>
      <w:lvlText w:val="•"/>
      <w:lvlJc w:val="left"/>
      <w:pPr>
        <w:ind w:left="466" w:hanging="152"/>
      </w:pPr>
      <w:rPr>
        <w:rFonts w:hint="default"/>
        <w:lang w:val="es-ES" w:eastAsia="en-US" w:bidi="ar-SA"/>
      </w:rPr>
    </w:lvl>
  </w:abstractNum>
  <w:abstractNum w:abstractNumId="8" w15:restartNumberingAfterBreak="0">
    <w:nsid w:val="4A3069D7"/>
    <w:multiLevelType w:val="hybridMultilevel"/>
    <w:tmpl w:val="F3CEC6EC"/>
    <w:lvl w:ilvl="0" w:tplc="0C0A000F">
      <w:start w:val="6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14A4677"/>
    <w:multiLevelType w:val="multilevel"/>
    <w:tmpl w:val="1138F1C0"/>
    <w:lvl w:ilvl="0">
      <w:start w:val="1"/>
      <w:numFmt w:val="decimal"/>
      <w:lvlText w:val="%1."/>
      <w:lvlJc w:val="left"/>
      <w:pPr>
        <w:ind w:left="2629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2836" w:hanging="567"/>
      </w:pPr>
      <w:rPr>
        <w:rFonts w:hint="default"/>
        <w:b/>
        <w:bCs w:val="0"/>
      </w:rPr>
    </w:lvl>
    <w:lvl w:ilvl="2">
      <w:start w:val="1"/>
      <w:numFmt w:val="decimal"/>
      <w:lvlText w:val="%1.%2.%3."/>
      <w:lvlJc w:val="left"/>
      <w:pPr>
        <w:ind w:left="4123" w:hanging="720"/>
      </w:pPr>
      <w:rPr>
        <w:rFonts w:hint="default"/>
        <w:b/>
        <w:bCs w:val="0"/>
      </w:rPr>
    </w:lvl>
    <w:lvl w:ilvl="3">
      <w:start w:val="1"/>
      <w:numFmt w:val="decimal"/>
      <w:lvlText w:val="%1.%2.%3.%4."/>
      <w:lvlJc w:val="left"/>
      <w:pPr>
        <w:ind w:left="7309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9109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549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2349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3789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5589" w:hanging="1800"/>
      </w:pPr>
      <w:rPr>
        <w:rFonts w:hint="default"/>
      </w:rPr>
    </w:lvl>
  </w:abstractNum>
  <w:abstractNum w:abstractNumId="10" w15:restartNumberingAfterBreak="0">
    <w:nsid w:val="56EA1560"/>
    <w:multiLevelType w:val="hybridMultilevel"/>
    <w:tmpl w:val="FC24ACF8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73541AF"/>
    <w:multiLevelType w:val="hybridMultilevel"/>
    <w:tmpl w:val="6A940ED0"/>
    <w:lvl w:ilvl="0" w:tplc="97CC1802">
      <w:start w:val="7"/>
      <w:numFmt w:val="bullet"/>
      <w:lvlText w:val="-"/>
      <w:lvlJc w:val="left"/>
      <w:pPr>
        <w:ind w:left="720" w:hanging="360"/>
      </w:pPr>
      <w:rPr>
        <w:rFonts w:ascii="Candara" w:eastAsiaTheme="minorHAnsi" w:hAnsi="Candara" w:cstheme="minorBid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B6574F0"/>
    <w:multiLevelType w:val="hybridMultilevel"/>
    <w:tmpl w:val="8654EF92"/>
    <w:lvl w:ilvl="0" w:tplc="C1CAF5F4">
      <w:start w:val="3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931" w:hanging="360"/>
      </w:pPr>
    </w:lvl>
    <w:lvl w:ilvl="2" w:tplc="0409001B" w:tentative="1">
      <w:start w:val="1"/>
      <w:numFmt w:val="lowerRoman"/>
      <w:lvlText w:val="%3."/>
      <w:lvlJc w:val="right"/>
      <w:pPr>
        <w:ind w:left="2651" w:hanging="180"/>
      </w:pPr>
    </w:lvl>
    <w:lvl w:ilvl="3" w:tplc="0409000F" w:tentative="1">
      <w:start w:val="1"/>
      <w:numFmt w:val="decimal"/>
      <w:lvlText w:val="%4."/>
      <w:lvlJc w:val="left"/>
      <w:pPr>
        <w:ind w:left="3371" w:hanging="360"/>
      </w:pPr>
    </w:lvl>
    <w:lvl w:ilvl="4" w:tplc="04090019" w:tentative="1">
      <w:start w:val="1"/>
      <w:numFmt w:val="lowerLetter"/>
      <w:lvlText w:val="%5."/>
      <w:lvlJc w:val="left"/>
      <w:pPr>
        <w:ind w:left="4091" w:hanging="360"/>
      </w:pPr>
    </w:lvl>
    <w:lvl w:ilvl="5" w:tplc="0409001B" w:tentative="1">
      <w:start w:val="1"/>
      <w:numFmt w:val="lowerRoman"/>
      <w:lvlText w:val="%6."/>
      <w:lvlJc w:val="right"/>
      <w:pPr>
        <w:ind w:left="4811" w:hanging="180"/>
      </w:pPr>
    </w:lvl>
    <w:lvl w:ilvl="6" w:tplc="0409000F" w:tentative="1">
      <w:start w:val="1"/>
      <w:numFmt w:val="decimal"/>
      <w:lvlText w:val="%7."/>
      <w:lvlJc w:val="left"/>
      <w:pPr>
        <w:ind w:left="5531" w:hanging="360"/>
      </w:pPr>
    </w:lvl>
    <w:lvl w:ilvl="7" w:tplc="04090019" w:tentative="1">
      <w:start w:val="1"/>
      <w:numFmt w:val="lowerLetter"/>
      <w:lvlText w:val="%8."/>
      <w:lvlJc w:val="left"/>
      <w:pPr>
        <w:ind w:left="6251" w:hanging="360"/>
      </w:pPr>
    </w:lvl>
    <w:lvl w:ilvl="8" w:tplc="040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13" w15:restartNumberingAfterBreak="0">
    <w:nsid w:val="63521B7B"/>
    <w:multiLevelType w:val="hybridMultilevel"/>
    <w:tmpl w:val="2316518A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A035523"/>
    <w:multiLevelType w:val="hybridMultilevel"/>
    <w:tmpl w:val="B3FE8754"/>
    <w:lvl w:ilvl="0" w:tplc="5446867C">
      <w:numFmt w:val="bullet"/>
      <w:lvlText w:val="-"/>
      <w:lvlJc w:val="left"/>
      <w:pPr>
        <w:ind w:left="725" w:hanging="360"/>
      </w:pPr>
      <w:rPr>
        <w:rFonts w:ascii="Calibri" w:eastAsia="Calibr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5" w:hanging="360"/>
      </w:pPr>
      <w:rPr>
        <w:rFonts w:ascii="Wingdings" w:hAnsi="Wingdings" w:hint="default"/>
      </w:rPr>
    </w:lvl>
  </w:abstractNum>
  <w:num w:numId="1" w16cid:durableId="1814374561">
    <w:abstractNumId w:val="7"/>
  </w:num>
  <w:num w:numId="2" w16cid:durableId="1731731004">
    <w:abstractNumId w:val="11"/>
  </w:num>
  <w:num w:numId="3" w16cid:durableId="461657902">
    <w:abstractNumId w:val="13"/>
  </w:num>
  <w:num w:numId="4" w16cid:durableId="1221401152">
    <w:abstractNumId w:val="3"/>
  </w:num>
  <w:num w:numId="5" w16cid:durableId="1267814210">
    <w:abstractNumId w:val="8"/>
  </w:num>
  <w:num w:numId="6" w16cid:durableId="761923690">
    <w:abstractNumId w:val="10"/>
  </w:num>
  <w:num w:numId="7" w16cid:durableId="1574924269">
    <w:abstractNumId w:val="6"/>
  </w:num>
  <w:num w:numId="8" w16cid:durableId="2108308386">
    <w:abstractNumId w:val="5"/>
  </w:num>
  <w:num w:numId="9" w16cid:durableId="66191861">
    <w:abstractNumId w:val="4"/>
  </w:num>
  <w:num w:numId="10" w16cid:durableId="281883283">
    <w:abstractNumId w:val="2"/>
  </w:num>
  <w:num w:numId="11" w16cid:durableId="1748916446">
    <w:abstractNumId w:val="1"/>
  </w:num>
  <w:num w:numId="12" w16cid:durableId="9113710">
    <w:abstractNumId w:val="0"/>
  </w:num>
  <w:num w:numId="13" w16cid:durableId="2012441879">
    <w:abstractNumId w:val="14"/>
  </w:num>
  <w:num w:numId="14" w16cid:durableId="1618757497">
    <w:abstractNumId w:val="9"/>
  </w:num>
  <w:num w:numId="15" w16cid:durableId="525410881">
    <w:abstractNumId w:val="12"/>
  </w:num>
  <w:numIdMacAtCleanup w:val="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8"/>
  <w:hyphenationZone w:val="425"/>
  <w:characterSpacingControl w:val="doNotCompress"/>
  <w:hdrShapeDefaults>
    <o:shapedefaults v:ext="edit" spidmax="2050">
      <o:colormru v:ext="edit" colors="#eaeaea,#f8f9fd,#f5c30b,#efa82c,#cd9b17,#f7e8c7,#ff8001,#fad431"/>
    </o:shapedefaults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A7A03"/>
    <w:rsid w:val="00000E96"/>
    <w:rsid w:val="000058F1"/>
    <w:rsid w:val="00015D71"/>
    <w:rsid w:val="00021E7D"/>
    <w:rsid w:val="00025F25"/>
    <w:rsid w:val="00035F5B"/>
    <w:rsid w:val="00036088"/>
    <w:rsid w:val="000505D2"/>
    <w:rsid w:val="0005275C"/>
    <w:rsid w:val="000571FA"/>
    <w:rsid w:val="00063C4A"/>
    <w:rsid w:val="000700BE"/>
    <w:rsid w:val="00074C0B"/>
    <w:rsid w:val="00086D56"/>
    <w:rsid w:val="00092409"/>
    <w:rsid w:val="000932B2"/>
    <w:rsid w:val="000963EE"/>
    <w:rsid w:val="00096BDA"/>
    <w:rsid w:val="00097CA5"/>
    <w:rsid w:val="000A0B9C"/>
    <w:rsid w:val="000B1C50"/>
    <w:rsid w:val="000B4B8C"/>
    <w:rsid w:val="000C6CA1"/>
    <w:rsid w:val="000C7B39"/>
    <w:rsid w:val="000D7567"/>
    <w:rsid w:val="000F108E"/>
    <w:rsid w:val="00101BBF"/>
    <w:rsid w:val="0010514A"/>
    <w:rsid w:val="00106747"/>
    <w:rsid w:val="00112B87"/>
    <w:rsid w:val="00112CD1"/>
    <w:rsid w:val="00113A6F"/>
    <w:rsid w:val="001236F9"/>
    <w:rsid w:val="001346A5"/>
    <w:rsid w:val="001351ED"/>
    <w:rsid w:val="001403C8"/>
    <w:rsid w:val="00170756"/>
    <w:rsid w:val="00170DC8"/>
    <w:rsid w:val="00172C74"/>
    <w:rsid w:val="00181597"/>
    <w:rsid w:val="00183A64"/>
    <w:rsid w:val="00193004"/>
    <w:rsid w:val="001955E9"/>
    <w:rsid w:val="001A17BC"/>
    <w:rsid w:val="001A702A"/>
    <w:rsid w:val="001B2E4A"/>
    <w:rsid w:val="001C2B99"/>
    <w:rsid w:val="001C3E2F"/>
    <w:rsid w:val="001D4728"/>
    <w:rsid w:val="001E0398"/>
    <w:rsid w:val="001E2F23"/>
    <w:rsid w:val="001F230C"/>
    <w:rsid w:val="001F3F72"/>
    <w:rsid w:val="00215BFC"/>
    <w:rsid w:val="002208D0"/>
    <w:rsid w:val="00220A22"/>
    <w:rsid w:val="002238EA"/>
    <w:rsid w:val="00223F78"/>
    <w:rsid w:val="0023449B"/>
    <w:rsid w:val="00236B0A"/>
    <w:rsid w:val="00251B35"/>
    <w:rsid w:val="00251FCD"/>
    <w:rsid w:val="00253233"/>
    <w:rsid w:val="00261796"/>
    <w:rsid w:val="0027028D"/>
    <w:rsid w:val="00277ADB"/>
    <w:rsid w:val="002824AE"/>
    <w:rsid w:val="00284CD0"/>
    <w:rsid w:val="002879C4"/>
    <w:rsid w:val="00290938"/>
    <w:rsid w:val="00297B23"/>
    <w:rsid w:val="002A6B1E"/>
    <w:rsid w:val="002B4007"/>
    <w:rsid w:val="002C3188"/>
    <w:rsid w:val="002C7FAA"/>
    <w:rsid w:val="002D2612"/>
    <w:rsid w:val="002D2D77"/>
    <w:rsid w:val="002D2E2F"/>
    <w:rsid w:val="002D5D4B"/>
    <w:rsid w:val="002E226C"/>
    <w:rsid w:val="00321111"/>
    <w:rsid w:val="00325B11"/>
    <w:rsid w:val="00340BF1"/>
    <w:rsid w:val="00343B2E"/>
    <w:rsid w:val="0038057F"/>
    <w:rsid w:val="00386F89"/>
    <w:rsid w:val="00386FC1"/>
    <w:rsid w:val="0039148F"/>
    <w:rsid w:val="00395555"/>
    <w:rsid w:val="003A78C1"/>
    <w:rsid w:val="003A7A03"/>
    <w:rsid w:val="003B06ED"/>
    <w:rsid w:val="003B72DB"/>
    <w:rsid w:val="003C1C1E"/>
    <w:rsid w:val="003C73D8"/>
    <w:rsid w:val="003C746F"/>
    <w:rsid w:val="003C77D8"/>
    <w:rsid w:val="003E46D9"/>
    <w:rsid w:val="003E636F"/>
    <w:rsid w:val="003F320B"/>
    <w:rsid w:val="003F443D"/>
    <w:rsid w:val="004060E8"/>
    <w:rsid w:val="004146AC"/>
    <w:rsid w:val="00416318"/>
    <w:rsid w:val="00417ED0"/>
    <w:rsid w:val="00421A7C"/>
    <w:rsid w:val="004413B9"/>
    <w:rsid w:val="00445D2B"/>
    <w:rsid w:val="004478A2"/>
    <w:rsid w:val="004556E3"/>
    <w:rsid w:val="004569BD"/>
    <w:rsid w:val="00456B8A"/>
    <w:rsid w:val="00457145"/>
    <w:rsid w:val="004612C7"/>
    <w:rsid w:val="00463337"/>
    <w:rsid w:val="004773BF"/>
    <w:rsid w:val="00486629"/>
    <w:rsid w:val="00490C12"/>
    <w:rsid w:val="00497BED"/>
    <w:rsid w:val="004A61C2"/>
    <w:rsid w:val="004A6D6F"/>
    <w:rsid w:val="004A73BF"/>
    <w:rsid w:val="004B48C2"/>
    <w:rsid w:val="004B5F1D"/>
    <w:rsid w:val="004C553F"/>
    <w:rsid w:val="004D6D17"/>
    <w:rsid w:val="004E18FD"/>
    <w:rsid w:val="004E6024"/>
    <w:rsid w:val="004F35D5"/>
    <w:rsid w:val="004F6FD5"/>
    <w:rsid w:val="00501447"/>
    <w:rsid w:val="005245F8"/>
    <w:rsid w:val="00532E6D"/>
    <w:rsid w:val="005372FC"/>
    <w:rsid w:val="00540C47"/>
    <w:rsid w:val="00543F5D"/>
    <w:rsid w:val="005521D8"/>
    <w:rsid w:val="0056063E"/>
    <w:rsid w:val="0056487E"/>
    <w:rsid w:val="005659D2"/>
    <w:rsid w:val="00580A29"/>
    <w:rsid w:val="00582C1D"/>
    <w:rsid w:val="0058581E"/>
    <w:rsid w:val="00592170"/>
    <w:rsid w:val="005A3D74"/>
    <w:rsid w:val="005B0D77"/>
    <w:rsid w:val="005B2BBD"/>
    <w:rsid w:val="005B397D"/>
    <w:rsid w:val="005D39A7"/>
    <w:rsid w:val="005D4644"/>
    <w:rsid w:val="005D5995"/>
    <w:rsid w:val="005E3BF5"/>
    <w:rsid w:val="005F5AE4"/>
    <w:rsid w:val="006001D2"/>
    <w:rsid w:val="00604AA0"/>
    <w:rsid w:val="00612F56"/>
    <w:rsid w:val="00613870"/>
    <w:rsid w:val="00613D04"/>
    <w:rsid w:val="00620AD1"/>
    <w:rsid w:val="00620D9B"/>
    <w:rsid w:val="006226CE"/>
    <w:rsid w:val="00622FDF"/>
    <w:rsid w:val="00634B75"/>
    <w:rsid w:val="00646BC4"/>
    <w:rsid w:val="00652648"/>
    <w:rsid w:val="006526C7"/>
    <w:rsid w:val="00652C74"/>
    <w:rsid w:val="0065314E"/>
    <w:rsid w:val="00653EBB"/>
    <w:rsid w:val="0066154D"/>
    <w:rsid w:val="006642BC"/>
    <w:rsid w:val="00664743"/>
    <w:rsid w:val="0066658E"/>
    <w:rsid w:val="006877B6"/>
    <w:rsid w:val="006B053E"/>
    <w:rsid w:val="006C7324"/>
    <w:rsid w:val="006D1AD3"/>
    <w:rsid w:val="006D3317"/>
    <w:rsid w:val="006D3FB7"/>
    <w:rsid w:val="006D586C"/>
    <w:rsid w:val="006D6A33"/>
    <w:rsid w:val="006D7D65"/>
    <w:rsid w:val="006F598A"/>
    <w:rsid w:val="0071799F"/>
    <w:rsid w:val="00734513"/>
    <w:rsid w:val="00751317"/>
    <w:rsid w:val="00751400"/>
    <w:rsid w:val="00751DDE"/>
    <w:rsid w:val="0075632B"/>
    <w:rsid w:val="00771302"/>
    <w:rsid w:val="00784BF5"/>
    <w:rsid w:val="00785EF6"/>
    <w:rsid w:val="00786C53"/>
    <w:rsid w:val="007A159D"/>
    <w:rsid w:val="007A1ED6"/>
    <w:rsid w:val="007A7004"/>
    <w:rsid w:val="007B1258"/>
    <w:rsid w:val="007B2C7B"/>
    <w:rsid w:val="007B53B8"/>
    <w:rsid w:val="007B7D0C"/>
    <w:rsid w:val="007C265D"/>
    <w:rsid w:val="007C61A8"/>
    <w:rsid w:val="007D2E9F"/>
    <w:rsid w:val="007D47AA"/>
    <w:rsid w:val="007D5AC1"/>
    <w:rsid w:val="007D62A4"/>
    <w:rsid w:val="007D69E5"/>
    <w:rsid w:val="007D7FB6"/>
    <w:rsid w:val="007E2982"/>
    <w:rsid w:val="007F1B43"/>
    <w:rsid w:val="007F2A3A"/>
    <w:rsid w:val="00800DD7"/>
    <w:rsid w:val="00802054"/>
    <w:rsid w:val="0080557E"/>
    <w:rsid w:val="00811F2D"/>
    <w:rsid w:val="00815DCC"/>
    <w:rsid w:val="00826090"/>
    <w:rsid w:val="00827355"/>
    <w:rsid w:val="00832378"/>
    <w:rsid w:val="0083356E"/>
    <w:rsid w:val="00835493"/>
    <w:rsid w:val="00847D6C"/>
    <w:rsid w:val="00850708"/>
    <w:rsid w:val="00861F16"/>
    <w:rsid w:val="008655A2"/>
    <w:rsid w:val="008743CD"/>
    <w:rsid w:val="00891378"/>
    <w:rsid w:val="0089264E"/>
    <w:rsid w:val="008946D5"/>
    <w:rsid w:val="008A29F7"/>
    <w:rsid w:val="008B5493"/>
    <w:rsid w:val="008D5AE9"/>
    <w:rsid w:val="008F1A1E"/>
    <w:rsid w:val="008F206F"/>
    <w:rsid w:val="008F3B12"/>
    <w:rsid w:val="008F493D"/>
    <w:rsid w:val="009065E7"/>
    <w:rsid w:val="00911927"/>
    <w:rsid w:val="00916CC1"/>
    <w:rsid w:val="00923810"/>
    <w:rsid w:val="00930A09"/>
    <w:rsid w:val="00937772"/>
    <w:rsid w:val="00951116"/>
    <w:rsid w:val="00951419"/>
    <w:rsid w:val="00955648"/>
    <w:rsid w:val="00956CAA"/>
    <w:rsid w:val="00957114"/>
    <w:rsid w:val="0096335F"/>
    <w:rsid w:val="00966B65"/>
    <w:rsid w:val="00971CA2"/>
    <w:rsid w:val="0097289A"/>
    <w:rsid w:val="00983AE3"/>
    <w:rsid w:val="00986534"/>
    <w:rsid w:val="009A0EA9"/>
    <w:rsid w:val="009B3C5D"/>
    <w:rsid w:val="009D3274"/>
    <w:rsid w:val="009E0A50"/>
    <w:rsid w:val="009F1CD1"/>
    <w:rsid w:val="009F2CCB"/>
    <w:rsid w:val="009F2DC1"/>
    <w:rsid w:val="009F4E1A"/>
    <w:rsid w:val="00A057F1"/>
    <w:rsid w:val="00A123C9"/>
    <w:rsid w:val="00A15EF4"/>
    <w:rsid w:val="00A21173"/>
    <w:rsid w:val="00A31738"/>
    <w:rsid w:val="00A37E8F"/>
    <w:rsid w:val="00A4752F"/>
    <w:rsid w:val="00A61293"/>
    <w:rsid w:val="00A700D4"/>
    <w:rsid w:val="00A72605"/>
    <w:rsid w:val="00A80198"/>
    <w:rsid w:val="00A826FE"/>
    <w:rsid w:val="00A87BD2"/>
    <w:rsid w:val="00A87CEC"/>
    <w:rsid w:val="00A92C90"/>
    <w:rsid w:val="00A93039"/>
    <w:rsid w:val="00A9436D"/>
    <w:rsid w:val="00AA5127"/>
    <w:rsid w:val="00AE0AB3"/>
    <w:rsid w:val="00AE2F2D"/>
    <w:rsid w:val="00AF3BBF"/>
    <w:rsid w:val="00B11C41"/>
    <w:rsid w:val="00B17236"/>
    <w:rsid w:val="00B20B3E"/>
    <w:rsid w:val="00B24CA3"/>
    <w:rsid w:val="00B252A0"/>
    <w:rsid w:val="00B267F5"/>
    <w:rsid w:val="00B3059B"/>
    <w:rsid w:val="00B30707"/>
    <w:rsid w:val="00B30918"/>
    <w:rsid w:val="00B3542F"/>
    <w:rsid w:val="00B36AAB"/>
    <w:rsid w:val="00B371EE"/>
    <w:rsid w:val="00B4127A"/>
    <w:rsid w:val="00B42CDD"/>
    <w:rsid w:val="00B62F80"/>
    <w:rsid w:val="00B70876"/>
    <w:rsid w:val="00B73862"/>
    <w:rsid w:val="00B83451"/>
    <w:rsid w:val="00B835BE"/>
    <w:rsid w:val="00B923B3"/>
    <w:rsid w:val="00B95232"/>
    <w:rsid w:val="00B9764F"/>
    <w:rsid w:val="00BA018F"/>
    <w:rsid w:val="00BB7100"/>
    <w:rsid w:val="00BC376C"/>
    <w:rsid w:val="00BC6682"/>
    <w:rsid w:val="00BC70B8"/>
    <w:rsid w:val="00BD227C"/>
    <w:rsid w:val="00BD4EB2"/>
    <w:rsid w:val="00BD6627"/>
    <w:rsid w:val="00BE34C5"/>
    <w:rsid w:val="00BF30A7"/>
    <w:rsid w:val="00BF5680"/>
    <w:rsid w:val="00C1738A"/>
    <w:rsid w:val="00C21545"/>
    <w:rsid w:val="00C23648"/>
    <w:rsid w:val="00C25407"/>
    <w:rsid w:val="00C267E3"/>
    <w:rsid w:val="00C27160"/>
    <w:rsid w:val="00C3734D"/>
    <w:rsid w:val="00C42F33"/>
    <w:rsid w:val="00C56B65"/>
    <w:rsid w:val="00C671DB"/>
    <w:rsid w:val="00C751CB"/>
    <w:rsid w:val="00C7592A"/>
    <w:rsid w:val="00C84D7D"/>
    <w:rsid w:val="00C875D7"/>
    <w:rsid w:val="00C87947"/>
    <w:rsid w:val="00C91E9E"/>
    <w:rsid w:val="00CA6725"/>
    <w:rsid w:val="00CA7575"/>
    <w:rsid w:val="00CA7B07"/>
    <w:rsid w:val="00CB0577"/>
    <w:rsid w:val="00CB0A96"/>
    <w:rsid w:val="00CB2F7E"/>
    <w:rsid w:val="00CB51ED"/>
    <w:rsid w:val="00CB5F47"/>
    <w:rsid w:val="00CC0BB2"/>
    <w:rsid w:val="00CD15E6"/>
    <w:rsid w:val="00CE0C07"/>
    <w:rsid w:val="00CF1046"/>
    <w:rsid w:val="00CF32F1"/>
    <w:rsid w:val="00CF62C1"/>
    <w:rsid w:val="00CF6B3F"/>
    <w:rsid w:val="00D033DB"/>
    <w:rsid w:val="00D06810"/>
    <w:rsid w:val="00D12E09"/>
    <w:rsid w:val="00D21B75"/>
    <w:rsid w:val="00D278F8"/>
    <w:rsid w:val="00D3445C"/>
    <w:rsid w:val="00D348B0"/>
    <w:rsid w:val="00D43AEF"/>
    <w:rsid w:val="00D44969"/>
    <w:rsid w:val="00D51A5C"/>
    <w:rsid w:val="00D635D2"/>
    <w:rsid w:val="00D63FFE"/>
    <w:rsid w:val="00D70D85"/>
    <w:rsid w:val="00D72677"/>
    <w:rsid w:val="00D743D1"/>
    <w:rsid w:val="00D829E2"/>
    <w:rsid w:val="00D83470"/>
    <w:rsid w:val="00D92DCE"/>
    <w:rsid w:val="00DA082D"/>
    <w:rsid w:val="00DA1298"/>
    <w:rsid w:val="00DA3381"/>
    <w:rsid w:val="00DB0E8C"/>
    <w:rsid w:val="00DB2397"/>
    <w:rsid w:val="00DB4363"/>
    <w:rsid w:val="00DB4667"/>
    <w:rsid w:val="00DC216E"/>
    <w:rsid w:val="00DC6A30"/>
    <w:rsid w:val="00DD04C0"/>
    <w:rsid w:val="00DD6337"/>
    <w:rsid w:val="00DE1645"/>
    <w:rsid w:val="00E003C2"/>
    <w:rsid w:val="00E053FE"/>
    <w:rsid w:val="00E05802"/>
    <w:rsid w:val="00E06F59"/>
    <w:rsid w:val="00E228D6"/>
    <w:rsid w:val="00E41C09"/>
    <w:rsid w:val="00E42100"/>
    <w:rsid w:val="00E50A29"/>
    <w:rsid w:val="00E55666"/>
    <w:rsid w:val="00E631E7"/>
    <w:rsid w:val="00E9456D"/>
    <w:rsid w:val="00EA64E4"/>
    <w:rsid w:val="00EB4039"/>
    <w:rsid w:val="00EB51BE"/>
    <w:rsid w:val="00ED3AF2"/>
    <w:rsid w:val="00EE6C78"/>
    <w:rsid w:val="00F003AF"/>
    <w:rsid w:val="00F02D42"/>
    <w:rsid w:val="00F0441F"/>
    <w:rsid w:val="00F046E5"/>
    <w:rsid w:val="00F17AD1"/>
    <w:rsid w:val="00F2322C"/>
    <w:rsid w:val="00F23590"/>
    <w:rsid w:val="00F26B38"/>
    <w:rsid w:val="00F3073D"/>
    <w:rsid w:val="00F33635"/>
    <w:rsid w:val="00F360ED"/>
    <w:rsid w:val="00F406CE"/>
    <w:rsid w:val="00F56394"/>
    <w:rsid w:val="00F635DA"/>
    <w:rsid w:val="00F66230"/>
    <w:rsid w:val="00F72FC5"/>
    <w:rsid w:val="00F86BA0"/>
    <w:rsid w:val="00F9296A"/>
    <w:rsid w:val="00FA42E4"/>
    <w:rsid w:val="00FA584D"/>
    <w:rsid w:val="00FB40E4"/>
    <w:rsid w:val="00FB435D"/>
    <w:rsid w:val="00FC5834"/>
    <w:rsid w:val="00FC6C37"/>
    <w:rsid w:val="00FD3D8F"/>
    <w:rsid w:val="00FD5515"/>
    <w:rsid w:val="00FD7487"/>
    <w:rsid w:val="00FE45F6"/>
    <w:rsid w:val="00FE506B"/>
    <w:rsid w:val="00FE5529"/>
    <w:rsid w:val="00FF05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>
      <o:colormru v:ext="edit" colors="#eaeaea,#f8f9fd,#f5c30b,#efa82c,#cd9b17,#f7e8c7,#ff8001,#fad431"/>
    </o:shapedefaults>
    <o:shapelayout v:ext="edit">
      <o:idmap v:ext="edit" data="2"/>
    </o:shapelayout>
  </w:shapeDefaults>
  <w:decimalSymbol w:val=","/>
  <w:listSeparator w:val=";"/>
  <w14:docId w14:val="6E1607E9"/>
  <w15:docId w15:val="{70D24B20-7D8F-41E7-BF0C-9DF3167B865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Batang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uiPriority="9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99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macro" w:semiHidden="1" w:unhideWhenUsed="1"/>
    <w:lsdException w:name="toa heading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Grid" w:uiPriority="39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8F493D"/>
    <w:rPr>
      <w:sz w:val="24"/>
      <w:szCs w:val="24"/>
      <w:lang w:val="es-EC" w:eastAsia="ko-KR"/>
    </w:rPr>
  </w:style>
  <w:style w:type="paragraph" w:styleId="Ttulo1">
    <w:name w:val="heading 1"/>
    <w:basedOn w:val="Normal"/>
    <w:next w:val="Normal"/>
    <w:link w:val="Ttulo1Car"/>
    <w:uiPriority w:val="9"/>
    <w:qFormat/>
    <w:rsid w:val="00277ADB"/>
    <w:pPr>
      <w:keepNext/>
      <w:spacing w:before="240" w:after="60"/>
      <w:outlineLvl w:val="0"/>
    </w:pPr>
    <w:rPr>
      <w:rFonts w:ascii="Arial" w:hAnsi="Arial" w:cs="Arial"/>
      <w:b/>
      <w:bCs/>
      <w:kern w:val="32"/>
      <w:sz w:val="32"/>
      <w:szCs w:val="32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1">
    <w:name w:val="Стиль1"/>
    <w:basedOn w:val="Normal"/>
    <w:rsid w:val="00D278F8"/>
  </w:style>
  <w:style w:type="paragraph" w:styleId="Encabezado">
    <w:name w:val="header"/>
    <w:basedOn w:val="Normal"/>
    <w:link w:val="EncabezadoCar"/>
    <w:uiPriority w:val="99"/>
    <w:rsid w:val="007D5AC1"/>
    <w:pPr>
      <w:tabs>
        <w:tab w:val="center" w:pos="4677"/>
        <w:tab w:val="right" w:pos="9355"/>
      </w:tabs>
    </w:pPr>
  </w:style>
  <w:style w:type="paragraph" w:styleId="Piedepgina">
    <w:name w:val="footer"/>
    <w:basedOn w:val="Normal"/>
    <w:rsid w:val="007D5AC1"/>
    <w:pPr>
      <w:tabs>
        <w:tab w:val="center" w:pos="4677"/>
        <w:tab w:val="right" w:pos="9355"/>
      </w:tabs>
    </w:pPr>
  </w:style>
  <w:style w:type="character" w:customStyle="1" w:styleId="sowc">
    <w:name w:val="sowc"/>
    <w:basedOn w:val="Fuentedeprrafopredeter"/>
    <w:rsid w:val="001A17BC"/>
  </w:style>
  <w:style w:type="character" w:customStyle="1" w:styleId="howc">
    <w:name w:val="howc"/>
    <w:basedOn w:val="Fuentedeprrafopredeter"/>
    <w:rsid w:val="001A17BC"/>
  </w:style>
  <w:style w:type="paragraph" w:customStyle="1" w:styleId="My">
    <w:name w:val="My"/>
    <w:rsid w:val="00277ADB"/>
    <w:rPr>
      <w:rFonts w:ascii="Verdana" w:hAnsi="Verdana" w:cs="Arial"/>
      <w:sz w:val="24"/>
      <w:szCs w:val="24"/>
      <w:lang w:val="uk-UA" w:eastAsia="ko-KR"/>
    </w:rPr>
  </w:style>
  <w:style w:type="character" w:styleId="Hipervnculo">
    <w:name w:val="Hyperlink"/>
    <w:basedOn w:val="Fuentedeprrafopredeter"/>
    <w:rsid w:val="00170756"/>
    <w:rPr>
      <w:color w:val="0000FF"/>
      <w:u w:val="single"/>
    </w:rPr>
  </w:style>
  <w:style w:type="paragraph" w:customStyle="1" w:styleId="MyHeadtitle">
    <w:name w:val="My Head title"/>
    <w:basedOn w:val="Ttulo1"/>
    <w:rsid w:val="004F6FD5"/>
    <w:rPr>
      <w:rFonts w:ascii="Verdana" w:hAnsi="Verdana"/>
      <w:sz w:val="36"/>
    </w:rPr>
  </w:style>
  <w:style w:type="paragraph" w:customStyle="1" w:styleId="Mysubhead">
    <w:name w:val="My subhead"/>
    <w:basedOn w:val="MyHeadtitle"/>
    <w:rsid w:val="004F6FD5"/>
    <w:pPr>
      <w:jc w:val="right"/>
    </w:pPr>
    <w:rPr>
      <w:sz w:val="32"/>
    </w:rPr>
  </w:style>
  <w:style w:type="character" w:styleId="Nmerodepgina">
    <w:name w:val="page number"/>
    <w:basedOn w:val="Fuentedeprrafopredeter"/>
    <w:rsid w:val="00F0441F"/>
  </w:style>
  <w:style w:type="paragraph" w:customStyle="1" w:styleId="Level1">
    <w:name w:val="Level 1"/>
    <w:basedOn w:val="TDC1"/>
    <w:qFormat/>
    <w:rsid w:val="00B70876"/>
    <w:pPr>
      <w:tabs>
        <w:tab w:val="right" w:pos="8630"/>
      </w:tabs>
      <w:spacing w:before="360" w:after="360"/>
    </w:pPr>
    <w:rPr>
      <w:rFonts w:asciiTheme="majorHAnsi" w:eastAsia="Times New Roman" w:hAnsiTheme="majorHAnsi"/>
      <w:b/>
      <w:bCs/>
      <w:caps/>
      <w:sz w:val="22"/>
      <w:szCs w:val="22"/>
      <w:u w:val="single"/>
      <w:lang w:eastAsia="en-US"/>
    </w:rPr>
  </w:style>
  <w:style w:type="paragraph" w:customStyle="1" w:styleId="Level2">
    <w:name w:val="Level 2"/>
    <w:basedOn w:val="TDC2"/>
    <w:qFormat/>
    <w:rsid w:val="00B70876"/>
    <w:pPr>
      <w:tabs>
        <w:tab w:val="right" w:pos="8630"/>
      </w:tabs>
      <w:spacing w:after="0"/>
      <w:ind w:left="0"/>
    </w:pPr>
    <w:rPr>
      <w:rFonts w:asciiTheme="majorHAnsi" w:eastAsia="Times New Roman" w:hAnsiTheme="majorHAnsi"/>
      <w:b/>
      <w:bCs/>
      <w:smallCaps/>
      <w:sz w:val="22"/>
      <w:szCs w:val="22"/>
      <w:lang w:eastAsia="en-US"/>
    </w:rPr>
  </w:style>
  <w:style w:type="paragraph" w:customStyle="1" w:styleId="Level3">
    <w:name w:val="Level 3"/>
    <w:basedOn w:val="TDC3"/>
    <w:qFormat/>
    <w:rsid w:val="00B70876"/>
    <w:pPr>
      <w:tabs>
        <w:tab w:val="right" w:pos="8630"/>
      </w:tabs>
      <w:spacing w:after="0"/>
      <w:ind w:left="0"/>
    </w:pPr>
    <w:rPr>
      <w:rFonts w:asciiTheme="majorHAnsi" w:eastAsia="Times New Roman" w:hAnsiTheme="majorHAnsi"/>
      <w:smallCaps/>
      <w:sz w:val="22"/>
      <w:szCs w:val="22"/>
      <w:lang w:eastAsia="en-US"/>
    </w:rPr>
  </w:style>
  <w:style w:type="paragraph" w:styleId="TDC1">
    <w:name w:val="toc 1"/>
    <w:basedOn w:val="Normal"/>
    <w:next w:val="Normal"/>
    <w:autoRedefine/>
    <w:rsid w:val="00B70876"/>
    <w:pPr>
      <w:spacing w:after="100"/>
    </w:pPr>
  </w:style>
  <w:style w:type="paragraph" w:styleId="TDC2">
    <w:name w:val="toc 2"/>
    <w:basedOn w:val="Normal"/>
    <w:next w:val="Normal"/>
    <w:autoRedefine/>
    <w:rsid w:val="00B70876"/>
    <w:pPr>
      <w:spacing w:after="100"/>
      <w:ind w:left="240"/>
    </w:pPr>
  </w:style>
  <w:style w:type="paragraph" w:styleId="TDC3">
    <w:name w:val="toc 3"/>
    <w:basedOn w:val="Normal"/>
    <w:next w:val="Normal"/>
    <w:autoRedefine/>
    <w:rsid w:val="00B70876"/>
    <w:pPr>
      <w:spacing w:after="100"/>
      <w:ind w:left="480"/>
    </w:pPr>
  </w:style>
  <w:style w:type="paragraph" w:styleId="Textodeglobo">
    <w:name w:val="Balloon Text"/>
    <w:basedOn w:val="Normal"/>
    <w:link w:val="TextodegloboCar"/>
    <w:rsid w:val="00B70876"/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rsid w:val="00B70876"/>
    <w:rPr>
      <w:rFonts w:ascii="Tahoma" w:hAnsi="Tahoma" w:cs="Tahoma"/>
      <w:sz w:val="16"/>
      <w:szCs w:val="16"/>
      <w:lang w:val="uk-UA" w:eastAsia="ko-KR"/>
    </w:rPr>
  </w:style>
  <w:style w:type="paragraph" w:styleId="Prrafodelista">
    <w:name w:val="List Paragraph"/>
    <w:basedOn w:val="Normal"/>
    <w:uiPriority w:val="34"/>
    <w:qFormat/>
    <w:rsid w:val="00A826FE"/>
    <w:pPr>
      <w:ind w:left="720"/>
      <w:contextualSpacing/>
    </w:pPr>
  </w:style>
  <w:style w:type="character" w:customStyle="1" w:styleId="EncabezadoCar">
    <w:name w:val="Encabezado Car"/>
    <w:basedOn w:val="Fuentedeprrafopredeter"/>
    <w:link w:val="Encabezado"/>
    <w:uiPriority w:val="99"/>
    <w:rsid w:val="000C6CA1"/>
    <w:rPr>
      <w:sz w:val="24"/>
      <w:szCs w:val="24"/>
      <w:lang w:val="uk-UA" w:eastAsia="ko-KR"/>
    </w:rPr>
  </w:style>
  <w:style w:type="table" w:styleId="Tablaconcuadrcula">
    <w:name w:val="Table Grid"/>
    <w:basedOn w:val="Tablanormal"/>
    <w:uiPriority w:val="39"/>
    <w:rsid w:val="00386F8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Sombreadoclaro-nfasis1">
    <w:name w:val="Light Shading Accent 1"/>
    <w:basedOn w:val="Tablanormal"/>
    <w:uiPriority w:val="60"/>
    <w:rsid w:val="00386F89"/>
    <w:rPr>
      <w:color w:val="A5A5A5" w:themeColor="accent1" w:themeShade="BF"/>
    </w:rPr>
    <w:tblPr>
      <w:tblStyleRowBandSize w:val="1"/>
      <w:tblStyleColBandSize w:val="1"/>
      <w:tblBorders>
        <w:top w:val="single" w:sz="8" w:space="0" w:color="DDDDDD" w:themeColor="accent1"/>
        <w:bottom w:val="single" w:sz="8" w:space="0" w:color="DDDDD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DDDDDD" w:themeColor="accent1"/>
          <w:left w:val="nil"/>
          <w:bottom w:val="single" w:sz="8" w:space="0" w:color="DDDDD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DDDDDD" w:themeColor="accent1"/>
          <w:left w:val="nil"/>
          <w:bottom w:val="single" w:sz="8" w:space="0" w:color="DDDDD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6F6F6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6F6F6" w:themeFill="accent1" w:themeFillTint="3F"/>
      </w:tcPr>
    </w:tblStylePr>
  </w:style>
  <w:style w:type="table" w:styleId="Listaclara-nfasis1">
    <w:name w:val="Light List Accent 1"/>
    <w:basedOn w:val="Tablanormal"/>
    <w:uiPriority w:val="61"/>
    <w:rsid w:val="00DD04C0"/>
    <w:tblPr>
      <w:tblStyleRowBandSize w:val="1"/>
      <w:tblStyleColBandSize w:val="1"/>
      <w:tblBorders>
        <w:top w:val="single" w:sz="8" w:space="0" w:color="DDDDDD" w:themeColor="accent1"/>
        <w:left w:val="single" w:sz="8" w:space="0" w:color="DDDDDD" w:themeColor="accent1"/>
        <w:bottom w:val="single" w:sz="8" w:space="0" w:color="DDDDDD" w:themeColor="accent1"/>
        <w:right w:val="single" w:sz="8" w:space="0" w:color="DDDDD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DDDDD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DDDDDD" w:themeColor="accent1"/>
          <w:left w:val="single" w:sz="8" w:space="0" w:color="DDDDDD" w:themeColor="accent1"/>
          <w:bottom w:val="single" w:sz="8" w:space="0" w:color="DDDDDD" w:themeColor="accent1"/>
          <w:right w:val="single" w:sz="8" w:space="0" w:color="DDDDD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DDDDDD" w:themeColor="accent1"/>
          <w:left w:val="single" w:sz="8" w:space="0" w:color="DDDDDD" w:themeColor="accent1"/>
          <w:bottom w:val="single" w:sz="8" w:space="0" w:color="DDDDDD" w:themeColor="accent1"/>
          <w:right w:val="single" w:sz="8" w:space="0" w:color="DDDDDD" w:themeColor="accent1"/>
        </w:tcBorders>
      </w:tcPr>
    </w:tblStylePr>
    <w:tblStylePr w:type="band1Horz">
      <w:tblPr/>
      <w:tcPr>
        <w:tcBorders>
          <w:top w:val="single" w:sz="8" w:space="0" w:color="DDDDDD" w:themeColor="accent1"/>
          <w:left w:val="single" w:sz="8" w:space="0" w:color="DDDDDD" w:themeColor="accent1"/>
          <w:bottom w:val="single" w:sz="8" w:space="0" w:color="DDDDDD" w:themeColor="accent1"/>
          <w:right w:val="single" w:sz="8" w:space="0" w:color="DDDDDD" w:themeColor="accent1"/>
        </w:tcBorders>
      </w:tcPr>
    </w:tblStylePr>
  </w:style>
  <w:style w:type="table" w:styleId="Listamedia2-nfasis1">
    <w:name w:val="Medium List 2 Accent 1"/>
    <w:basedOn w:val="Tablanormal"/>
    <w:uiPriority w:val="66"/>
    <w:rsid w:val="00DD04C0"/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DDDDDD" w:themeColor="accent1"/>
        <w:left w:val="single" w:sz="8" w:space="0" w:color="DDDDDD" w:themeColor="accent1"/>
        <w:bottom w:val="single" w:sz="8" w:space="0" w:color="DDDDDD" w:themeColor="accent1"/>
        <w:right w:val="single" w:sz="8" w:space="0" w:color="DDDDD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DDDDD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DDDDD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DDDDD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DDDDD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6F6F6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6F6F6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Cuadrculamedia2-nfasis1">
    <w:name w:val="Medium Grid 2 Accent 1"/>
    <w:basedOn w:val="Tablanormal"/>
    <w:uiPriority w:val="68"/>
    <w:rsid w:val="00DD04C0"/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DDDDDD" w:themeColor="accent1"/>
        <w:left w:val="single" w:sz="8" w:space="0" w:color="DDDDDD" w:themeColor="accent1"/>
        <w:bottom w:val="single" w:sz="8" w:space="0" w:color="DDDDDD" w:themeColor="accent1"/>
        <w:right w:val="single" w:sz="8" w:space="0" w:color="DDDDDD" w:themeColor="accent1"/>
        <w:insideH w:val="single" w:sz="8" w:space="0" w:color="DDDDDD" w:themeColor="accent1"/>
        <w:insideV w:val="single" w:sz="8" w:space="0" w:color="DDDDDD" w:themeColor="accent1"/>
      </w:tblBorders>
    </w:tblPr>
    <w:tcPr>
      <w:shd w:val="clear" w:color="auto" w:fill="F6F6F6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FBFBFB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8F8F8" w:themeFill="accent1" w:themeFillTint="33"/>
      </w:tcPr>
    </w:tblStylePr>
    <w:tblStylePr w:type="band1Vert">
      <w:tblPr/>
      <w:tcPr>
        <w:shd w:val="clear" w:color="auto" w:fill="EEEEEE" w:themeFill="accent1" w:themeFillTint="7F"/>
      </w:tcPr>
    </w:tblStylePr>
    <w:tblStylePr w:type="band1Horz">
      <w:tblPr/>
      <w:tcPr>
        <w:tcBorders>
          <w:insideH w:val="single" w:sz="6" w:space="0" w:color="DDDDDD" w:themeColor="accent1"/>
          <w:insideV w:val="single" w:sz="6" w:space="0" w:color="DDDDDD" w:themeColor="accent1"/>
        </w:tcBorders>
        <w:shd w:val="clear" w:color="auto" w:fill="EEEEE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clara-nfasis1">
    <w:name w:val="Light Grid Accent 1"/>
    <w:basedOn w:val="Tablanormal"/>
    <w:uiPriority w:val="62"/>
    <w:rsid w:val="00DD04C0"/>
    <w:tblPr>
      <w:tblStyleRowBandSize w:val="1"/>
      <w:tblStyleColBandSize w:val="1"/>
      <w:tblBorders>
        <w:top w:val="single" w:sz="8" w:space="0" w:color="DDDDDD" w:themeColor="accent1"/>
        <w:left w:val="single" w:sz="8" w:space="0" w:color="DDDDDD" w:themeColor="accent1"/>
        <w:bottom w:val="single" w:sz="8" w:space="0" w:color="DDDDDD" w:themeColor="accent1"/>
        <w:right w:val="single" w:sz="8" w:space="0" w:color="DDDDDD" w:themeColor="accent1"/>
        <w:insideH w:val="single" w:sz="8" w:space="0" w:color="DDDDDD" w:themeColor="accent1"/>
        <w:insideV w:val="single" w:sz="8" w:space="0" w:color="DDDDD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DDDDDD" w:themeColor="accent1"/>
          <w:left w:val="single" w:sz="8" w:space="0" w:color="DDDDDD" w:themeColor="accent1"/>
          <w:bottom w:val="single" w:sz="18" w:space="0" w:color="DDDDDD" w:themeColor="accent1"/>
          <w:right w:val="single" w:sz="8" w:space="0" w:color="DDDDDD" w:themeColor="accent1"/>
          <w:insideH w:val="nil"/>
          <w:insideV w:val="single" w:sz="8" w:space="0" w:color="DDDDD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DDDDDD" w:themeColor="accent1"/>
          <w:left w:val="single" w:sz="8" w:space="0" w:color="DDDDDD" w:themeColor="accent1"/>
          <w:bottom w:val="single" w:sz="8" w:space="0" w:color="DDDDDD" w:themeColor="accent1"/>
          <w:right w:val="single" w:sz="8" w:space="0" w:color="DDDDDD" w:themeColor="accent1"/>
          <w:insideH w:val="nil"/>
          <w:insideV w:val="single" w:sz="8" w:space="0" w:color="DDDDD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DDDDDD" w:themeColor="accent1"/>
          <w:left w:val="single" w:sz="8" w:space="0" w:color="DDDDDD" w:themeColor="accent1"/>
          <w:bottom w:val="single" w:sz="8" w:space="0" w:color="DDDDDD" w:themeColor="accent1"/>
          <w:right w:val="single" w:sz="8" w:space="0" w:color="DDDDDD" w:themeColor="accent1"/>
        </w:tcBorders>
      </w:tcPr>
    </w:tblStylePr>
    <w:tblStylePr w:type="band1Vert">
      <w:tblPr/>
      <w:tcPr>
        <w:tcBorders>
          <w:top w:val="single" w:sz="8" w:space="0" w:color="DDDDDD" w:themeColor="accent1"/>
          <w:left w:val="single" w:sz="8" w:space="0" w:color="DDDDDD" w:themeColor="accent1"/>
          <w:bottom w:val="single" w:sz="8" w:space="0" w:color="DDDDDD" w:themeColor="accent1"/>
          <w:right w:val="single" w:sz="8" w:space="0" w:color="DDDDDD" w:themeColor="accent1"/>
        </w:tcBorders>
        <w:shd w:val="clear" w:color="auto" w:fill="F6F6F6" w:themeFill="accent1" w:themeFillTint="3F"/>
      </w:tcPr>
    </w:tblStylePr>
    <w:tblStylePr w:type="band1Horz">
      <w:tblPr/>
      <w:tcPr>
        <w:tcBorders>
          <w:top w:val="single" w:sz="8" w:space="0" w:color="DDDDDD" w:themeColor="accent1"/>
          <w:left w:val="single" w:sz="8" w:space="0" w:color="DDDDDD" w:themeColor="accent1"/>
          <w:bottom w:val="single" w:sz="8" w:space="0" w:color="DDDDDD" w:themeColor="accent1"/>
          <w:right w:val="single" w:sz="8" w:space="0" w:color="DDDDDD" w:themeColor="accent1"/>
          <w:insideV w:val="single" w:sz="8" w:space="0" w:color="DDDDDD" w:themeColor="accent1"/>
        </w:tcBorders>
        <w:shd w:val="clear" w:color="auto" w:fill="F6F6F6" w:themeFill="accent1" w:themeFillTint="3F"/>
      </w:tcPr>
    </w:tblStylePr>
    <w:tblStylePr w:type="band2Horz">
      <w:tblPr/>
      <w:tcPr>
        <w:tcBorders>
          <w:top w:val="single" w:sz="8" w:space="0" w:color="DDDDDD" w:themeColor="accent1"/>
          <w:left w:val="single" w:sz="8" w:space="0" w:color="DDDDDD" w:themeColor="accent1"/>
          <w:bottom w:val="single" w:sz="8" w:space="0" w:color="DDDDDD" w:themeColor="accent1"/>
          <w:right w:val="single" w:sz="8" w:space="0" w:color="DDDDDD" w:themeColor="accent1"/>
          <w:insideV w:val="single" w:sz="8" w:space="0" w:color="DDDDDD" w:themeColor="accent1"/>
        </w:tcBorders>
      </w:tcPr>
    </w:tblStylePr>
  </w:style>
  <w:style w:type="paragraph" w:styleId="NormalWeb">
    <w:name w:val="Normal (Web)"/>
    <w:basedOn w:val="Normal"/>
    <w:uiPriority w:val="99"/>
    <w:unhideWhenUsed/>
    <w:rsid w:val="001346A5"/>
    <w:pPr>
      <w:spacing w:before="100" w:beforeAutospacing="1" w:after="100" w:afterAutospacing="1"/>
    </w:pPr>
    <w:rPr>
      <w:rFonts w:eastAsia="Times New Roman"/>
      <w:lang w:eastAsia="es-EC"/>
    </w:rPr>
  </w:style>
  <w:style w:type="paragraph" w:styleId="Descripcin">
    <w:name w:val="caption"/>
    <w:basedOn w:val="Normal"/>
    <w:next w:val="Normal"/>
    <w:unhideWhenUsed/>
    <w:qFormat/>
    <w:rsid w:val="00835493"/>
    <w:pPr>
      <w:spacing w:after="200"/>
    </w:pPr>
    <w:rPr>
      <w:i/>
      <w:iCs/>
      <w:color w:val="000000" w:themeColor="text2"/>
      <w:sz w:val="18"/>
      <w:szCs w:val="18"/>
    </w:rPr>
  </w:style>
  <w:style w:type="character" w:styleId="Textodelmarcadordeposicin">
    <w:name w:val="Placeholder Text"/>
    <w:basedOn w:val="Fuentedeprrafopredeter"/>
    <w:uiPriority w:val="99"/>
    <w:semiHidden/>
    <w:rsid w:val="004A6D6F"/>
    <w:rPr>
      <w:color w:val="808080"/>
    </w:rPr>
  </w:style>
  <w:style w:type="character" w:customStyle="1" w:styleId="mwe-math-mathml-inline">
    <w:name w:val="mwe-math-mathml-inline"/>
    <w:basedOn w:val="Fuentedeprrafopredeter"/>
    <w:rsid w:val="004A6D6F"/>
  </w:style>
  <w:style w:type="character" w:styleId="Textoennegrita">
    <w:name w:val="Strong"/>
    <w:basedOn w:val="Fuentedeprrafopredeter"/>
    <w:uiPriority w:val="22"/>
    <w:qFormat/>
    <w:rsid w:val="004A6D6F"/>
    <w:rPr>
      <w:b/>
      <w:bCs/>
    </w:rPr>
  </w:style>
  <w:style w:type="paragraph" w:styleId="Bibliografa">
    <w:name w:val="Bibliography"/>
    <w:basedOn w:val="Normal"/>
    <w:next w:val="Normal"/>
    <w:uiPriority w:val="37"/>
    <w:unhideWhenUsed/>
    <w:rsid w:val="000B1C50"/>
  </w:style>
  <w:style w:type="paragraph" w:customStyle="1" w:styleId="Default">
    <w:name w:val="Default"/>
    <w:rsid w:val="005B2BBD"/>
    <w:pPr>
      <w:autoSpaceDE w:val="0"/>
      <w:autoSpaceDN w:val="0"/>
      <w:adjustRightInd w:val="0"/>
    </w:pPr>
    <w:rPr>
      <w:rFonts w:ascii="Candara" w:hAnsi="Candara" w:cs="Candara"/>
      <w:color w:val="000000"/>
      <w:sz w:val="24"/>
      <w:szCs w:val="24"/>
      <w:lang w:val="es-ES"/>
    </w:rPr>
  </w:style>
  <w:style w:type="character" w:styleId="Mencinsinresolver">
    <w:name w:val="Unresolved Mention"/>
    <w:basedOn w:val="Fuentedeprrafopredeter"/>
    <w:uiPriority w:val="99"/>
    <w:semiHidden/>
    <w:unhideWhenUsed/>
    <w:rsid w:val="007B2C7B"/>
    <w:rPr>
      <w:color w:val="605E5C"/>
      <w:shd w:val="clear" w:color="auto" w:fill="E1DFDD"/>
    </w:rPr>
  </w:style>
  <w:style w:type="table" w:customStyle="1" w:styleId="TableNormal">
    <w:name w:val="Table Normal"/>
    <w:uiPriority w:val="2"/>
    <w:semiHidden/>
    <w:unhideWhenUsed/>
    <w:qFormat/>
    <w:rsid w:val="007B2C7B"/>
    <w:pPr>
      <w:widowControl w:val="0"/>
      <w:autoSpaceDE w:val="0"/>
      <w:autoSpaceDN w:val="0"/>
    </w:pPr>
    <w:rPr>
      <w:rFonts w:asciiTheme="minorHAnsi" w:eastAsiaTheme="minorHAnsi" w:hAnsiTheme="minorHAnsi" w:cstheme="minorBidi"/>
      <w:sz w:val="22"/>
      <w:szCs w:val="22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TableParagraph">
    <w:name w:val="Table Paragraph"/>
    <w:basedOn w:val="Normal"/>
    <w:uiPriority w:val="1"/>
    <w:qFormat/>
    <w:rsid w:val="007B2C7B"/>
    <w:pPr>
      <w:widowControl w:val="0"/>
      <w:autoSpaceDE w:val="0"/>
      <w:autoSpaceDN w:val="0"/>
      <w:ind w:left="107"/>
    </w:pPr>
    <w:rPr>
      <w:rFonts w:ascii="Candara" w:eastAsia="Candara" w:hAnsi="Candara" w:cs="Candara"/>
      <w:sz w:val="22"/>
      <w:szCs w:val="22"/>
      <w:lang w:eastAsia="es-EC" w:bidi="es-EC"/>
    </w:rPr>
  </w:style>
  <w:style w:type="paragraph" w:styleId="Textoindependiente">
    <w:name w:val="Body Text"/>
    <w:basedOn w:val="Normal"/>
    <w:link w:val="TextoindependienteCar"/>
    <w:uiPriority w:val="1"/>
    <w:qFormat/>
    <w:rsid w:val="007B2C7B"/>
    <w:pPr>
      <w:widowControl w:val="0"/>
      <w:autoSpaceDE w:val="0"/>
      <w:autoSpaceDN w:val="0"/>
    </w:pPr>
    <w:rPr>
      <w:rFonts w:ascii="Candara" w:eastAsia="Candara" w:hAnsi="Candara" w:cs="Candara"/>
      <w:sz w:val="22"/>
      <w:szCs w:val="22"/>
      <w:lang w:eastAsia="es-EC" w:bidi="es-EC"/>
    </w:rPr>
  </w:style>
  <w:style w:type="character" w:customStyle="1" w:styleId="TextoindependienteCar">
    <w:name w:val="Texto independiente Car"/>
    <w:basedOn w:val="Fuentedeprrafopredeter"/>
    <w:link w:val="Textoindependiente"/>
    <w:uiPriority w:val="1"/>
    <w:rsid w:val="007B2C7B"/>
    <w:rPr>
      <w:rFonts w:ascii="Candara" w:eastAsia="Candara" w:hAnsi="Candara" w:cs="Candara"/>
      <w:sz w:val="22"/>
      <w:szCs w:val="22"/>
      <w:lang w:val="es-EC" w:eastAsia="es-EC" w:bidi="es-EC"/>
    </w:rPr>
  </w:style>
  <w:style w:type="table" w:styleId="Tablaconcuadrcula4-nfasis2">
    <w:name w:val="Grid Table 4 Accent 2"/>
    <w:basedOn w:val="Tablanormal"/>
    <w:uiPriority w:val="49"/>
    <w:rsid w:val="008743CD"/>
    <w:pPr>
      <w:widowControl w:val="0"/>
      <w:autoSpaceDE w:val="0"/>
      <w:autoSpaceDN w:val="0"/>
    </w:pPr>
    <w:rPr>
      <w:rFonts w:asciiTheme="minorHAnsi" w:eastAsiaTheme="minorHAnsi" w:hAnsiTheme="minorHAnsi" w:cstheme="minorBidi"/>
      <w:sz w:val="22"/>
      <w:szCs w:val="22"/>
    </w:rPr>
    <w:tblPr>
      <w:tblStyleRowBandSize w:val="1"/>
      <w:tblStyleColBandSize w:val="1"/>
      <w:tblBorders>
        <w:top w:val="single" w:sz="4" w:space="0" w:color="D0D0D0" w:themeColor="accent2" w:themeTint="99"/>
        <w:left w:val="single" w:sz="4" w:space="0" w:color="D0D0D0" w:themeColor="accent2" w:themeTint="99"/>
        <w:bottom w:val="single" w:sz="4" w:space="0" w:color="D0D0D0" w:themeColor="accent2" w:themeTint="99"/>
        <w:right w:val="single" w:sz="4" w:space="0" w:color="D0D0D0" w:themeColor="accent2" w:themeTint="99"/>
        <w:insideH w:val="single" w:sz="4" w:space="0" w:color="D0D0D0" w:themeColor="accent2" w:themeTint="99"/>
        <w:insideV w:val="single" w:sz="4" w:space="0" w:color="D0D0D0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B2B2B2" w:themeColor="accent2"/>
          <w:left w:val="single" w:sz="4" w:space="0" w:color="B2B2B2" w:themeColor="accent2"/>
          <w:bottom w:val="single" w:sz="4" w:space="0" w:color="B2B2B2" w:themeColor="accent2"/>
          <w:right w:val="single" w:sz="4" w:space="0" w:color="B2B2B2" w:themeColor="accent2"/>
          <w:insideH w:val="nil"/>
          <w:insideV w:val="nil"/>
        </w:tcBorders>
        <w:shd w:val="clear" w:color="auto" w:fill="B2B2B2" w:themeFill="accent2"/>
      </w:tcPr>
    </w:tblStylePr>
    <w:tblStylePr w:type="lastRow">
      <w:rPr>
        <w:b/>
        <w:bCs/>
      </w:rPr>
      <w:tblPr/>
      <w:tcPr>
        <w:tcBorders>
          <w:top w:val="double" w:sz="4" w:space="0" w:color="B2B2B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EFEF" w:themeFill="accent2" w:themeFillTint="33"/>
      </w:tcPr>
    </w:tblStylePr>
    <w:tblStylePr w:type="band1Horz">
      <w:tblPr/>
      <w:tcPr>
        <w:shd w:val="clear" w:color="auto" w:fill="EFEFEF" w:themeFill="accent2" w:themeFillTint="33"/>
      </w:tcPr>
    </w:tblStylePr>
  </w:style>
  <w:style w:type="character" w:customStyle="1" w:styleId="Ttulo1Car">
    <w:name w:val="Título 1 Car"/>
    <w:basedOn w:val="Fuentedeprrafopredeter"/>
    <w:link w:val="Ttulo1"/>
    <w:uiPriority w:val="9"/>
    <w:rsid w:val="00D92DCE"/>
    <w:rPr>
      <w:rFonts w:ascii="Arial" w:hAnsi="Arial" w:cs="Arial"/>
      <w:b/>
      <w:bCs/>
      <w:kern w:val="32"/>
      <w:sz w:val="32"/>
      <w:szCs w:val="32"/>
      <w:lang w:val="es-EC" w:eastAsia="ko-KR"/>
    </w:rPr>
  </w:style>
  <w:style w:type="table" w:styleId="Tablaconcuadrcula2-nfasis5">
    <w:name w:val="Grid Table 2 Accent 5"/>
    <w:basedOn w:val="Tablanormal"/>
    <w:uiPriority w:val="47"/>
    <w:rsid w:val="00101BBF"/>
    <w:tblPr>
      <w:tblStyleRowBandSize w:val="1"/>
      <w:tblStyleColBandSize w:val="1"/>
      <w:tblBorders>
        <w:top w:val="single" w:sz="2" w:space="0" w:color="9F9F9F" w:themeColor="accent5" w:themeTint="99"/>
        <w:bottom w:val="single" w:sz="2" w:space="0" w:color="9F9F9F" w:themeColor="accent5" w:themeTint="99"/>
        <w:insideH w:val="single" w:sz="2" w:space="0" w:color="9F9F9F" w:themeColor="accent5" w:themeTint="99"/>
        <w:insideV w:val="single" w:sz="2" w:space="0" w:color="9F9F9F" w:themeColor="accent5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9F9F9F" w:themeColor="accent5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9F9F9F" w:themeColor="accent5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FDF" w:themeFill="accent5" w:themeFillTint="33"/>
      </w:tcPr>
    </w:tblStylePr>
    <w:tblStylePr w:type="band1Horz">
      <w:tblPr/>
      <w:tcPr>
        <w:shd w:val="clear" w:color="auto" w:fill="DFDFDF" w:themeFill="accent5" w:themeFillTint="33"/>
      </w:tcPr>
    </w:tblStylePr>
  </w:style>
  <w:style w:type="table" w:styleId="Tabladecuadrcula4">
    <w:name w:val="Grid Table 4"/>
    <w:basedOn w:val="Tablanormal"/>
    <w:uiPriority w:val="49"/>
    <w:rsid w:val="00B252A0"/>
    <w:rPr>
      <w:rFonts w:asciiTheme="minorHAnsi" w:eastAsiaTheme="minorHAnsi" w:hAnsiTheme="minorHAnsi" w:cstheme="minorBidi"/>
      <w:sz w:val="22"/>
      <w:szCs w:val="22"/>
      <w:lang w:val="es-ES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paragraph" w:styleId="Citadestacada">
    <w:name w:val="Intense Quote"/>
    <w:basedOn w:val="Normal"/>
    <w:next w:val="Normal"/>
    <w:link w:val="CitadestacadaCar"/>
    <w:uiPriority w:val="30"/>
    <w:qFormat/>
    <w:rsid w:val="00653EBB"/>
    <w:pPr>
      <w:pBdr>
        <w:top w:val="single" w:sz="4" w:space="10" w:color="DDDDDD" w:themeColor="accent1"/>
        <w:bottom w:val="single" w:sz="4" w:space="10" w:color="DDDDDD" w:themeColor="accent1"/>
      </w:pBdr>
      <w:spacing w:before="360" w:after="360"/>
      <w:ind w:left="864" w:right="864"/>
      <w:jc w:val="center"/>
    </w:pPr>
    <w:rPr>
      <w:i/>
      <w:iCs/>
      <w:color w:val="DDDDDD" w:themeColor="accent1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653EBB"/>
    <w:rPr>
      <w:i/>
      <w:iCs/>
      <w:color w:val="DDDDDD" w:themeColor="accent1"/>
      <w:sz w:val="24"/>
      <w:szCs w:val="24"/>
      <w:lang w:val="es-EC" w:eastAsia="ko-K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561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2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0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6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48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31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80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50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14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08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53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36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31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710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940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989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848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230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856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091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535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771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378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583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058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427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871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192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231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638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986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065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626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179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456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526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526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262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619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444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019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3381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757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single" w:sz="6" w:space="15" w:color="D3D3D3"/>
                <w:bottom w:val="single" w:sz="6" w:space="4" w:color="D3D3D3"/>
                <w:right w:val="single" w:sz="6" w:space="15" w:color="D3D3D3"/>
              </w:divBdr>
              <w:divsChild>
                <w:div w:id="1414353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74498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306604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97328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575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05542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18" w:space="6" w:color="CD400B"/>
                    <w:right w:val="none" w:sz="0" w:space="0" w:color="auto"/>
                  </w:divBdr>
                </w:div>
              </w:divsChild>
            </w:div>
            <w:div w:id="50478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1834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299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263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395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005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830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505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748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538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042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111360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0921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294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742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474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024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505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060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228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276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033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494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929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089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190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390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324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598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0970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095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single" w:sz="6" w:space="15" w:color="D3D3D3"/>
                <w:bottom w:val="single" w:sz="6" w:space="4" w:color="D3D3D3"/>
                <w:right w:val="single" w:sz="6" w:space="15" w:color="D3D3D3"/>
              </w:divBdr>
              <w:divsChild>
                <w:div w:id="8697322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20918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156672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1470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53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13383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18" w:space="6" w:color="CD400B"/>
                    <w:right w:val="none" w:sz="0" w:space="0" w:color="auto"/>
                  </w:divBdr>
                </w:div>
              </w:divsChild>
            </w:div>
            <w:div w:id="11672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7356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390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003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808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585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088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546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532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650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913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892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318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785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0113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763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746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444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546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140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583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813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745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210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452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159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886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702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805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975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327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865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190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753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047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016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006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362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114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819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260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955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581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861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145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319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026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385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861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785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152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615580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1706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688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219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733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670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605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152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415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423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073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227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396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283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285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996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734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201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394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985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798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058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678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510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4.png"/><Relationship Id="rId18" Type="http://schemas.openxmlformats.org/officeDocument/2006/relationships/diagramData" Target="diagrams/data1.xml"/><Relationship Id="rId26" Type="http://schemas.openxmlformats.org/officeDocument/2006/relationships/diagramColors" Target="diagrams/colors2.xml"/><Relationship Id="rId39" Type="http://schemas.microsoft.com/office/2007/relationships/hdphoto" Target="media/hdphoto5.wdp"/><Relationship Id="rId3" Type="http://schemas.openxmlformats.org/officeDocument/2006/relationships/styles" Target="styles.xml"/><Relationship Id="rId21" Type="http://schemas.openxmlformats.org/officeDocument/2006/relationships/diagramColors" Target="diagrams/colors1.xml"/><Relationship Id="rId34" Type="http://schemas.microsoft.com/office/2007/relationships/diagramDrawing" Target="diagrams/drawing3.xml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microsoft.com/office/2007/relationships/hdphoto" Target="media/hdphoto3.wdp"/><Relationship Id="rId25" Type="http://schemas.openxmlformats.org/officeDocument/2006/relationships/diagramQuickStyle" Target="diagrams/quickStyle2.xml"/><Relationship Id="rId33" Type="http://schemas.openxmlformats.org/officeDocument/2006/relationships/diagramColors" Target="diagrams/colors3.xml"/><Relationship Id="rId38" Type="http://schemas.openxmlformats.org/officeDocument/2006/relationships/image" Target="media/image11.png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diagramQuickStyle" Target="diagrams/quickStyle1.xml"/><Relationship Id="rId29" Type="http://schemas.openxmlformats.org/officeDocument/2006/relationships/image" Target="media/image8.jpe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microsoft.com/office/2007/relationships/hdphoto" Target="media/hdphoto1.wdp"/><Relationship Id="rId24" Type="http://schemas.openxmlformats.org/officeDocument/2006/relationships/diagramLayout" Target="diagrams/layout2.xml"/><Relationship Id="rId32" Type="http://schemas.openxmlformats.org/officeDocument/2006/relationships/diagramQuickStyle" Target="diagrams/quickStyle3.xml"/><Relationship Id="rId37" Type="http://schemas.microsoft.com/office/2007/relationships/hdphoto" Target="media/hdphoto4.wdp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microsoft.com/office/2007/relationships/hdphoto" Target="media/hdphoto2.wdp"/><Relationship Id="rId23" Type="http://schemas.openxmlformats.org/officeDocument/2006/relationships/diagramData" Target="diagrams/data2.xml"/><Relationship Id="rId28" Type="http://schemas.openxmlformats.org/officeDocument/2006/relationships/image" Target="media/image7.png"/><Relationship Id="rId36" Type="http://schemas.openxmlformats.org/officeDocument/2006/relationships/image" Target="media/image10.png"/><Relationship Id="rId10" Type="http://schemas.openxmlformats.org/officeDocument/2006/relationships/image" Target="media/image2.png"/><Relationship Id="rId19" Type="http://schemas.openxmlformats.org/officeDocument/2006/relationships/diagramLayout" Target="diagrams/layout1.xml"/><Relationship Id="rId31" Type="http://schemas.openxmlformats.org/officeDocument/2006/relationships/diagramLayout" Target="diagrams/layout3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5.png"/><Relationship Id="rId22" Type="http://schemas.microsoft.com/office/2007/relationships/diagramDrawing" Target="diagrams/drawing1.xml"/><Relationship Id="rId27" Type="http://schemas.microsoft.com/office/2007/relationships/diagramDrawing" Target="diagrams/drawing2.xml"/><Relationship Id="rId30" Type="http://schemas.openxmlformats.org/officeDocument/2006/relationships/diagramData" Target="diagrams/data3.xml"/><Relationship Id="rId35" Type="http://schemas.openxmlformats.org/officeDocument/2006/relationships/image" Target="media/image9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BrochureRobot\BrochureGenie\BrochureGenie\BrochureGenie\bin\Release\data\New%20folder\00914\word\template-word.dot" TargetMode="External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0_3">
  <dgm:title val=""/>
  <dgm:desc val=""/>
  <dgm:catLst>
    <dgm:cat type="mainScheme" pri="10300"/>
  </dgm:catLst>
  <dgm:styleLbl name="node0">
    <dgm:fillClrLst meth="repeat">
      <a:schemeClr val="dk2"/>
    </dgm:fillClrLst>
    <dgm:linClrLst meth="repeat">
      <a:schemeClr val="lt2"/>
    </dgm:linClrLst>
    <dgm:effectClrLst/>
    <dgm:txLinClrLst/>
    <dgm:txFillClrLst/>
    <dgm:txEffectClrLst/>
  </dgm:styleLbl>
  <dgm:styleLbl name="alignNode1">
    <dgm:fillClrLst meth="repeat">
      <a:schemeClr val="dk2"/>
    </dgm:fillClrLst>
    <dgm:linClrLst meth="repeat">
      <a:schemeClr val="dk2"/>
    </dgm:linClrLst>
    <dgm:effectClrLst/>
    <dgm:txLinClrLst/>
    <dgm:txFillClrLst/>
    <dgm:txEffectClrLst/>
  </dgm:styleLbl>
  <dgm:styleLbl name="node1">
    <dgm:fillClrLst meth="repeat">
      <a:schemeClr val="dk2"/>
    </dgm:fillClrLst>
    <dgm:linClrLst meth="repeat">
      <a:schemeClr val="lt2"/>
    </dgm:linClrLst>
    <dgm:effectClrLst/>
    <dgm:txLinClrLst/>
    <dgm:txFillClrLst/>
    <dgm:txEffectClrLst/>
  </dgm:styleLbl>
  <dgm:styleLbl name="lnNode1">
    <dgm:fillClrLst meth="repeat">
      <a:schemeClr val="dk2"/>
    </dgm:fillClrLst>
    <dgm:linClrLst meth="repeat">
      <a:schemeClr val="lt2"/>
    </dgm:linClrLst>
    <dgm:effectClrLst/>
    <dgm:txLinClrLst/>
    <dgm:txFillClrLst/>
    <dgm:txEffectClrLst/>
  </dgm:styleLbl>
  <dgm:styleLbl name="vennNode1">
    <dgm:fillClrLst meth="repeat">
      <a:schemeClr val="dk2">
        <a:alpha val="50000"/>
      </a:schemeClr>
    </dgm:fillClrLst>
    <dgm:linClrLst meth="repeat">
      <a:schemeClr val="lt2"/>
    </dgm:linClrLst>
    <dgm:effectClrLst/>
    <dgm:txLinClrLst/>
    <dgm:txFillClrLst/>
    <dgm:txEffectClrLst/>
  </dgm:styleLbl>
  <dgm:styleLbl name="node2">
    <dgm:fillClrLst meth="repeat">
      <a:schemeClr val="dk2"/>
    </dgm:fillClrLst>
    <dgm:linClrLst meth="repeat">
      <a:schemeClr val="lt2"/>
    </dgm:linClrLst>
    <dgm:effectClrLst/>
    <dgm:txLinClrLst/>
    <dgm:txFillClrLst/>
    <dgm:txEffectClrLst/>
  </dgm:styleLbl>
  <dgm:styleLbl name="node3">
    <dgm:fillClrLst meth="repeat">
      <a:schemeClr val="dk2"/>
    </dgm:fillClrLst>
    <dgm:linClrLst meth="repeat">
      <a:schemeClr val="lt2"/>
    </dgm:linClrLst>
    <dgm:effectClrLst/>
    <dgm:txLinClrLst/>
    <dgm:txFillClrLst/>
    <dgm:txEffectClrLst/>
  </dgm:styleLbl>
  <dgm:styleLbl name="node4">
    <dgm:fillClrLst meth="repeat">
      <a:schemeClr val="dk2"/>
    </dgm:fillClrLst>
    <dgm:linClrLst meth="repeat">
      <a:schemeClr val="lt2"/>
    </dgm:linClrLst>
    <dgm:effectClrLst/>
    <dgm:txLinClrLst/>
    <dgm:txFillClrLst/>
    <dgm:txEffectClrLst/>
  </dgm:styleLbl>
  <dgm:styleLbl name="fgImgPlace1">
    <dgm:fillClrLst meth="repeat">
      <a:schemeClr val="dk2">
        <a:tint val="50000"/>
      </a:schemeClr>
    </dgm:fillClrLst>
    <dgm:linClrLst meth="repeat">
      <a:schemeClr val="lt2"/>
    </dgm:linClrLst>
    <dgm:effectClrLst/>
    <dgm:txLinClrLst/>
    <dgm:txFillClrLst meth="repeat">
      <a:schemeClr val="lt2"/>
    </dgm:txFillClrLst>
    <dgm:txEffectClrLst/>
  </dgm:styleLbl>
  <dgm:styleLbl name="alignImgPlace1">
    <dgm:fillClrLst meth="repeat">
      <a:schemeClr val="dk2">
        <a:tint val="50000"/>
      </a:schemeClr>
    </dgm:fillClrLst>
    <dgm:linClrLst meth="repeat">
      <a:schemeClr val="dk2">
        <a:shade val="80000"/>
      </a:schemeClr>
    </dgm:linClrLst>
    <dgm:effectClrLst/>
    <dgm:txLinClrLst/>
    <dgm:txFillClrLst meth="repeat">
      <a:schemeClr val="lt2"/>
    </dgm:txFillClrLst>
    <dgm:txEffectClrLst/>
  </dgm:styleLbl>
  <dgm:styleLbl name="bgImgPlace1">
    <dgm:fillClrLst meth="repeat">
      <a:schemeClr val="dk2">
        <a:tint val="50000"/>
      </a:schemeClr>
    </dgm:fillClrLst>
    <dgm:linClrLst meth="repeat">
      <a:schemeClr val="dk2">
        <a:shade val="80000"/>
      </a:schemeClr>
    </dgm:linClrLst>
    <dgm:effectClrLst/>
    <dgm:txLinClrLst/>
    <dgm:txFillClrLst meth="repeat">
      <a:schemeClr val="lt2"/>
    </dgm:txFillClrLst>
    <dgm:txEffectClrLst/>
  </dgm:styleLbl>
  <dgm:styleLbl name="sibTrans2D1">
    <dgm:fillClrLst meth="repeat">
      <a:schemeClr val="dk2">
        <a:tint val="60000"/>
      </a:schemeClr>
    </dgm:fillClrLst>
    <dgm:linClrLst meth="repeat">
      <a:schemeClr val="dk2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dk2">
        <a:tint val="60000"/>
      </a:schemeClr>
    </dgm:fillClrLst>
    <dgm:linClrLst meth="repeat">
      <a:schemeClr val="dk2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dk2">
        <a:tint val="60000"/>
      </a:schemeClr>
    </dgm:fillClrLst>
    <dgm:linClrLst meth="repeat">
      <a:schemeClr val="dk2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dk2"/>
    </dgm:fillClrLst>
    <dgm:linClrLst meth="repeat">
      <a:schemeClr val="dk2"/>
    </dgm:linClrLst>
    <dgm:effectClrLst/>
    <dgm:txLinClrLst/>
    <dgm:txFillClrLst meth="repeat">
      <a:schemeClr val="lt2"/>
    </dgm:txFillClrLst>
    <dgm:txEffectClrLst/>
  </dgm:styleLbl>
  <dgm:styleLbl name="callout">
    <dgm:fillClrLst meth="repeat">
      <a:schemeClr val="dk2"/>
    </dgm:fillClrLst>
    <dgm:linClrLst meth="repeat">
      <a:schemeClr val="dk2">
        <a:tint val="50000"/>
      </a:schemeClr>
    </dgm:linClrLst>
    <dgm:effectClrLst/>
    <dgm:txLinClrLst/>
    <dgm:txFillClrLst meth="repeat">
      <a:schemeClr val="lt2"/>
    </dgm:txFillClrLst>
    <dgm:txEffectClrLst/>
  </dgm:styleLbl>
  <dgm:styleLbl name="asst0">
    <dgm:fillClrLst meth="repeat">
      <a:schemeClr val="dk2"/>
    </dgm:fillClrLst>
    <dgm:linClrLst meth="repeat">
      <a:schemeClr val="lt2"/>
    </dgm:linClrLst>
    <dgm:effectClrLst/>
    <dgm:txLinClrLst/>
    <dgm:txFillClrLst/>
    <dgm:txEffectClrLst/>
  </dgm:styleLbl>
  <dgm:styleLbl name="asst1">
    <dgm:fillClrLst meth="repeat">
      <a:schemeClr val="dk2"/>
    </dgm:fillClrLst>
    <dgm:linClrLst meth="repeat">
      <a:schemeClr val="lt2"/>
    </dgm:linClrLst>
    <dgm:effectClrLst/>
    <dgm:txLinClrLst/>
    <dgm:txFillClrLst/>
    <dgm:txEffectClrLst/>
  </dgm:styleLbl>
  <dgm:styleLbl name="asst2">
    <dgm:fillClrLst meth="repeat">
      <a:schemeClr val="dk2"/>
    </dgm:fillClrLst>
    <dgm:linClrLst meth="repeat">
      <a:schemeClr val="lt2"/>
    </dgm:linClrLst>
    <dgm:effectClrLst/>
    <dgm:txLinClrLst/>
    <dgm:txFillClrLst/>
    <dgm:txEffectClrLst/>
  </dgm:styleLbl>
  <dgm:styleLbl name="asst3">
    <dgm:fillClrLst meth="repeat">
      <a:schemeClr val="dk2"/>
    </dgm:fillClrLst>
    <dgm:linClrLst meth="repeat">
      <a:schemeClr val="lt2"/>
    </dgm:linClrLst>
    <dgm:effectClrLst/>
    <dgm:txLinClrLst/>
    <dgm:txFillClrLst/>
    <dgm:txEffectClrLst/>
  </dgm:styleLbl>
  <dgm:styleLbl name="asst4">
    <dgm:fillClrLst meth="repeat">
      <a:schemeClr val="dk2"/>
    </dgm:fillClrLst>
    <dgm:linClrLst meth="repeat">
      <a:schemeClr val="lt2"/>
    </dgm:linClrLst>
    <dgm:effectClrLst/>
    <dgm:txLinClrLst/>
    <dgm:txFillClrLst/>
    <dgm:txEffectClrLst/>
  </dgm:styleLbl>
  <dgm:styleLbl name="parChTrans2D1">
    <dgm:fillClrLst meth="repeat">
      <a:schemeClr val="dk2">
        <a:tint val="60000"/>
      </a:schemeClr>
    </dgm:fillClrLst>
    <dgm:linClrLst meth="repeat">
      <a:schemeClr val="dk2">
        <a:tint val="60000"/>
      </a:schemeClr>
    </dgm:linClrLst>
    <dgm:effectClrLst/>
    <dgm:txLinClrLst/>
    <dgm:txFillClrLst meth="repeat">
      <a:schemeClr val="lt2"/>
    </dgm:txFillClrLst>
    <dgm:txEffectClrLst/>
  </dgm:styleLbl>
  <dgm:styleLbl name="parChTrans2D2">
    <dgm:fillClrLst meth="repeat">
      <a:schemeClr val="dk2"/>
    </dgm:fillClrLst>
    <dgm:linClrLst meth="repeat">
      <a:schemeClr val="dk2"/>
    </dgm:linClrLst>
    <dgm:effectClrLst/>
    <dgm:txLinClrLst/>
    <dgm:txFillClrLst meth="repeat">
      <a:schemeClr val="lt2"/>
    </dgm:txFillClrLst>
    <dgm:txEffectClrLst/>
  </dgm:styleLbl>
  <dgm:styleLbl name="parChTrans2D3">
    <dgm:fillClrLst meth="repeat">
      <a:schemeClr val="dk2"/>
    </dgm:fillClrLst>
    <dgm:linClrLst meth="repeat">
      <a:schemeClr val="dk2"/>
    </dgm:linClrLst>
    <dgm:effectClrLst/>
    <dgm:txLinClrLst/>
    <dgm:txFillClrLst meth="repeat">
      <a:schemeClr val="lt2"/>
    </dgm:txFillClrLst>
    <dgm:txEffectClrLst/>
  </dgm:styleLbl>
  <dgm:styleLbl name="parChTrans2D4">
    <dgm:fillClrLst meth="repeat">
      <a:schemeClr val="dk2"/>
    </dgm:fillClrLst>
    <dgm:linClrLst meth="repeat">
      <a:schemeClr val="dk2"/>
    </dgm:linClrLst>
    <dgm:effectClrLst/>
    <dgm:txLinClrLst/>
    <dgm:txFillClrLst meth="repeat">
      <a:schemeClr val="lt2"/>
    </dgm:txFillClrLst>
    <dgm:txEffectClrLst/>
  </dgm:styleLbl>
  <dgm:styleLbl name="parChTrans1D1">
    <dgm:fillClrLst meth="repeat">
      <a:schemeClr val="dk2"/>
    </dgm:fillClrLst>
    <dgm:linClrLst meth="repeat">
      <a:schemeClr val="dk2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dk2"/>
    </dgm:fillClrLst>
    <dgm:linClrLst meth="repeat">
      <a:schemeClr val="dk2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dk2"/>
    </dgm:fillClrLst>
    <dgm:linClrLst meth="repeat">
      <a:schemeClr val="dk2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dk2"/>
    </dgm:fillClrLst>
    <dgm:linClrLst meth="repeat">
      <a:schemeClr val="dk2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2">
        <a:alpha val="90000"/>
      </a:schemeClr>
    </dgm:fillClrLst>
    <dgm:linClrLst meth="repeat">
      <a:schemeClr val="dk2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2">
        <a:alpha val="90000"/>
      </a:schemeClr>
    </dgm:fillClrLst>
    <dgm:linClrLst meth="repeat">
      <a:schemeClr val="dk2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2">
        <a:alpha val="90000"/>
      </a:schemeClr>
    </dgm:fillClrLst>
    <dgm:linClrLst meth="repeat">
      <a:schemeClr val="dk2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2">
        <a:alpha val="40000"/>
      </a:schemeClr>
    </dgm:fillClrLst>
    <dgm:linClrLst meth="repeat">
      <a:schemeClr val="dk2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2">
        <a:alpha val="90000"/>
      </a:schemeClr>
    </dgm:fillClrLst>
    <dgm:linClrLst meth="repeat">
      <a:schemeClr val="dk2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2"/>
    </dgm:fillClrLst>
    <dgm:linClrLst meth="repeat">
      <a:schemeClr val="dk2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2"/>
    </dgm:fillClrLst>
    <dgm:linClrLst meth="repeat">
      <a:schemeClr val="dk2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2"/>
    </dgm:fillClrLst>
    <dgm:linClrLst meth="repeat">
      <a:schemeClr val="dk2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dk2">
        <a:alpha val="90000"/>
        <a:tint val="40000"/>
      </a:schemeClr>
    </dgm:fillClrLst>
    <dgm:linClrLst meth="repeat">
      <a:schemeClr val="dk2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dk2">
        <a:alpha val="90000"/>
        <a:tint val="40000"/>
      </a:schemeClr>
    </dgm:fillClrLst>
    <dgm:linClrLst meth="repeat">
      <a:schemeClr val="dk2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dk2">
        <a:alpha val="90000"/>
        <a:tint val="40000"/>
      </a:schemeClr>
    </dgm:fillClrLst>
    <dgm:linClrLst meth="repeat">
      <a:schemeClr val="dk2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2">
        <a:alpha val="90000"/>
      </a:schemeClr>
    </dgm:fillClrLst>
    <dgm:linClrLst meth="repeat">
      <a:schemeClr val="dk2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2">
        <a:alpha val="90000"/>
      </a:schemeClr>
    </dgm:fillClrLst>
    <dgm:linClrLst meth="repeat">
      <a:schemeClr val="dk2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2">
        <a:alpha val="90000"/>
      </a:schemeClr>
    </dgm:fillClrLst>
    <dgm:linClrLst meth="repeat">
      <a:schemeClr val="dk2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2">
        <a:alpha val="90000"/>
      </a:schemeClr>
    </dgm:fillClrLst>
    <dgm:linClrLst meth="repeat">
      <a:schemeClr val="dk2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dk2">
        <a:tint val="40000"/>
      </a:schemeClr>
    </dgm:fillClrLst>
    <dgm:linClrLst meth="repeat">
      <a:schemeClr val="dk2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dk2">
        <a:shade val="80000"/>
      </a:schemeClr>
    </dgm:fillClrLst>
    <dgm:linClrLst meth="repeat">
      <a:schemeClr val="dk2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dk2">
        <a:tint val="50000"/>
        <a:alpha val="40000"/>
      </a:schemeClr>
    </dgm:fillClrLst>
    <dgm:linClrLst meth="repeat">
      <a:schemeClr val="dk2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dk2">
        <a:tint val="60000"/>
      </a:schemeClr>
    </dgm:fillClrLst>
    <dgm:linClrLst meth="repeat">
      <a:schemeClr val="lt2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2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.xml><?xml version="1.0" encoding="utf-8"?>
<dgm:colorsDef xmlns:dgm="http://schemas.openxmlformats.org/drawingml/2006/diagram" xmlns:a="http://schemas.openxmlformats.org/drawingml/2006/main" uniqueId="urn:microsoft.com/office/officeart/2005/8/colors/accent6_1">
  <dgm:title val=""/>
  <dgm:desc val=""/>
  <dgm:catLst>
    <dgm:cat type="accent6" pri="11100"/>
  </dgm:catLst>
  <dgm:styleLbl name="node0">
    <dgm:fillClrLst meth="repeat">
      <a:schemeClr val="lt1"/>
    </dgm:fillClrLst>
    <dgm:linClrLst meth="repeat">
      <a:schemeClr val="accent6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6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6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6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6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6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6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6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6">
        <a:tint val="40000"/>
      </a:schemeClr>
    </dgm:fillClrLst>
    <dgm:linClrLst meth="repeat">
      <a:schemeClr val="accent6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6">
        <a:tint val="40000"/>
      </a:schemeClr>
    </dgm:fillClrLst>
    <dgm:linClrLst meth="repeat">
      <a:schemeClr val="accent6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6">
        <a:tint val="40000"/>
      </a:schemeClr>
    </dgm:fillClrLst>
    <dgm:linClrLst meth="repeat">
      <a:schemeClr val="accent6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6">
        <a:tint val="60000"/>
      </a:schemeClr>
    </dgm:fillClrLst>
    <dgm:linClrLst meth="repeat">
      <a:schemeClr val="accent6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6">
        <a:tint val="60000"/>
      </a:schemeClr>
    </dgm:fillClrLst>
    <dgm:linClrLst meth="repeat">
      <a:schemeClr val="accent6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6">
        <a:tint val="60000"/>
      </a:schemeClr>
    </dgm:fillClrLst>
    <dgm:linClrLst meth="repeat">
      <a:schemeClr val="accent6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6"/>
    </dgm:fillClrLst>
    <dgm:linClrLst meth="repeat">
      <a:schemeClr val="accent6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6"/>
    </dgm:fillClrLst>
    <dgm:linClrLst meth="repeat">
      <a:schemeClr val="accent6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6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6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6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6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6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6">
        <a:tint val="60000"/>
      </a:schemeClr>
    </dgm:fillClrLst>
    <dgm:linClrLst meth="repeat">
      <a:schemeClr val="accent6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6"/>
    </dgm:fillClrLst>
    <dgm:linClrLst meth="repeat">
      <a:schemeClr val="accent6"/>
    </dgm:linClrLst>
    <dgm:effectClrLst/>
    <dgm:txLinClrLst/>
    <dgm:txFillClrLst/>
    <dgm:txEffectClrLst/>
  </dgm:styleLbl>
  <dgm:styleLbl name="parChTrans2D3">
    <dgm:fillClrLst meth="repeat">
      <a:schemeClr val="accent6"/>
    </dgm:fillClrLst>
    <dgm:linClrLst meth="repeat">
      <a:schemeClr val="accent6"/>
    </dgm:linClrLst>
    <dgm:effectClrLst/>
    <dgm:txLinClrLst/>
    <dgm:txFillClrLst/>
    <dgm:txEffectClrLst/>
  </dgm:styleLbl>
  <dgm:styleLbl name="parChTrans2D4">
    <dgm:fillClrLst meth="repeat">
      <a:schemeClr val="accent6"/>
    </dgm:fillClrLst>
    <dgm:linClrLst meth="repeat">
      <a:schemeClr val="accent6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6"/>
    </dgm:fillClrLst>
    <dgm:linClrLst meth="repeat">
      <a:schemeClr val="accent6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6"/>
    </dgm:fillClrLst>
    <dgm:linClrLst meth="repeat">
      <a:schemeClr val="accent6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6"/>
    </dgm:fillClrLst>
    <dgm:linClrLst meth="repeat">
      <a:schemeClr val="accent6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6"/>
    </dgm:fillClrLst>
    <dgm:linClrLst meth="repeat">
      <a:schemeClr val="accent6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6">
        <a:alpha val="90000"/>
        <a:tint val="40000"/>
      </a:schemeClr>
    </dgm:fillClrLst>
    <dgm:linClrLst meth="repeat">
      <a:schemeClr val="accent6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6">
        <a:alpha val="90000"/>
        <a:tint val="40000"/>
      </a:schemeClr>
    </dgm:fillClrLst>
    <dgm:linClrLst meth="repeat">
      <a:schemeClr val="accent6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6">
        <a:alpha val="90000"/>
        <a:tint val="40000"/>
      </a:schemeClr>
    </dgm:fillClrLst>
    <dgm:linClrLst meth="repeat">
      <a:schemeClr val="accent6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6">
        <a:alpha val="40000"/>
        <a:tint val="40000"/>
      </a:schemeClr>
    </dgm:fillClrLst>
    <dgm:linClrLst meth="repeat">
      <a:schemeClr val="accent6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6">
        <a:alpha val="90000"/>
        <a:tint val="40000"/>
      </a:schemeClr>
    </dgm:fillClrLst>
    <dgm:linClrLst meth="repeat">
      <a:schemeClr val="accent6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6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6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6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6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6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6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6">
        <a:alpha val="90000"/>
        <a:tint val="40000"/>
      </a:schemeClr>
    </dgm:fillClrLst>
    <dgm:linClrLst meth="repeat">
      <a:schemeClr val="accent6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6">
        <a:alpha val="90000"/>
        <a:tint val="40000"/>
      </a:schemeClr>
    </dgm:fillClrLst>
    <dgm:linClrLst meth="repeat">
      <a:schemeClr val="accent6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6">
        <a:alpha val="90000"/>
        <a:tint val="40000"/>
      </a:schemeClr>
    </dgm:fillClrLst>
    <dgm:linClrLst meth="repeat">
      <a:schemeClr val="accent6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6">
        <a:alpha val="90000"/>
        <a:tint val="40000"/>
      </a:schemeClr>
    </dgm:fillClrLst>
    <dgm:linClrLst meth="repeat">
      <a:schemeClr val="accent6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6">
        <a:tint val="40000"/>
      </a:schemeClr>
    </dgm:fillClrLst>
    <dgm:linClrLst meth="repeat">
      <a:schemeClr val="accent6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6">
        <a:shade val="80000"/>
      </a:schemeClr>
    </dgm:fillClrLst>
    <dgm:linClrLst meth="repeat">
      <a:schemeClr val="accent6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6">
        <a:tint val="50000"/>
        <a:alpha val="40000"/>
      </a:schemeClr>
    </dgm:fillClrLst>
    <dgm:linClrLst meth="repeat">
      <a:schemeClr val="accent6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6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3.xml><?xml version="1.0" encoding="utf-8"?>
<dgm:colorsDef xmlns:dgm="http://schemas.openxmlformats.org/drawingml/2006/diagram" xmlns:a="http://schemas.openxmlformats.org/drawingml/2006/main" uniqueId="urn:microsoft.com/office/officeart/2005/8/colors/colorful5">
  <dgm:title val=""/>
  <dgm:desc val=""/>
  <dgm:catLst>
    <dgm:cat type="colorful" pri="10500"/>
  </dgm:catLst>
  <dgm:styleLbl name="node0">
    <dgm:fillClrLst meth="repeat"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node1">
    <dgm:fillClrLst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>
      <a:schemeClr val="accent5"/>
      <a:schemeClr val="accent6"/>
    </dgm:fillClrLst>
    <dgm:linClrLst>
      <a:schemeClr val="accent5"/>
      <a:schemeClr val="accent6"/>
    </dgm:linClrLst>
    <dgm:effectClrLst/>
    <dgm:txLinClrLst/>
    <dgm:txFillClrLst/>
    <dgm:txEffectClrLst/>
  </dgm:styleLbl>
  <dgm:styleLbl name="lnNode1">
    <dgm:fillClrLst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>
      <a:schemeClr val="accent5">
        <a:alpha val="50000"/>
      </a:schemeClr>
      <a:schemeClr val="accent6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5">
        <a:tint val="50000"/>
      </a:schemeClr>
      <a:schemeClr val="accent6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5">
        <a:tint val="50000"/>
      </a:schemeClr>
      <a:schemeClr val="accent6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5">
        <a:tint val="50000"/>
      </a:schemeClr>
      <a:schemeClr val="accent6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fgSibTrans2D1">
    <dgm:fillClrLst>
      <a:schemeClr val="accent5"/>
      <a:schemeClr val="accent6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SibTrans2D1">
    <dgm:fillClrLst>
      <a:schemeClr val="accent5"/>
      <a:schemeClr val="accent6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1D1">
    <dgm:fillClrLst/>
    <dgm:linClrLst>
      <a:schemeClr val="accent5"/>
      <a:schemeClr val="accent6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5"/>
    </dgm:fillClrLst>
    <dgm:linClrLst meth="repeat">
      <a:schemeClr val="accent5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5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1">
    <dgm:fillClrLst meth="repeat">
      <a:schemeClr val="accent6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2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parChTrans2D3">
    <dgm:fillClrLst meth="repeat"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parChTrans2D4">
    <dgm:fillClrLst meth="repeat">
      <a:schemeClr val="accent1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6">
        <a:tint val="90000"/>
      </a:schemeClr>
    </dgm:fillClrLst>
    <dgm:linClrLst meth="repeat">
      <a:schemeClr val="accent6"/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6">
        <a:tint val="70000"/>
      </a:schemeClr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6">
        <a:tint val="50000"/>
      </a:schemeClr>
    </dgm:fillClrLst>
    <dgm:linClrLst meth="repeat">
      <a:schemeClr val="accent2"/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fgAccFollowNode1">
    <dgm:fillClrLst>
      <a:schemeClr val="accent5">
        <a:tint val="40000"/>
        <a:alpha val="90000"/>
      </a:schemeClr>
      <a:schemeClr val="accent6">
        <a:tint val="40000"/>
        <a:alpha val="90000"/>
      </a:schemeClr>
    </dgm:fillClrLst>
    <dgm:linClrLst>
      <a:schemeClr val="accent5">
        <a:tint val="40000"/>
        <a:alpha val="90000"/>
      </a:schemeClr>
      <a:schemeClr val="accent5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>
      <a:schemeClr val="accent5">
        <a:tint val="40000"/>
        <a:alpha val="90000"/>
      </a:schemeClr>
      <a:schemeClr val="accent6">
        <a:tint val="40000"/>
        <a:alpha val="90000"/>
      </a:schemeClr>
    </dgm:fillClrLst>
    <dgm:linClrLst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>
      <a:schemeClr val="accent5">
        <a:tint val="40000"/>
        <a:alpha val="90000"/>
      </a:schemeClr>
      <a:schemeClr val="accent6">
        <a:tint val="40000"/>
        <a:alpha val="90000"/>
      </a:schemeClr>
    </dgm:fillClrLst>
    <dgm:linClrLst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>
      <a:schemeClr val="accent6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>
      <a:schemeClr val="accent2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5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5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5">
        <a:tint val="50000"/>
        <a:alpha val="40000"/>
      </a:schemeClr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5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1C24FFE0-AA34-4999-8A14-30C5A307CA19}" type="doc">
      <dgm:prSet loTypeId="urn:microsoft.com/office/officeart/2005/8/layout/hierarchy4" loCatId="hierarchy" qsTypeId="urn:microsoft.com/office/officeart/2005/8/quickstyle/simple1" qsCatId="simple" csTypeId="urn:microsoft.com/office/officeart/2005/8/colors/accent0_3" csCatId="mainScheme" phldr="1"/>
      <dgm:spPr/>
      <dgm:t>
        <a:bodyPr/>
        <a:lstStyle/>
        <a:p>
          <a:endParaRPr lang="es-ES"/>
        </a:p>
      </dgm:t>
    </dgm:pt>
    <dgm:pt modelId="{518B2F0D-2BF6-422E-A890-18323AD2916A}">
      <dgm:prSet phldrT="[Texto]" custT="1"/>
      <dgm:spPr>
        <a:solidFill>
          <a:srgbClr val="92D050"/>
        </a:solidFill>
      </dgm:spPr>
      <dgm:t>
        <a:bodyPr/>
        <a:lstStyle/>
        <a:p>
          <a:pPr algn="just"/>
          <a:r>
            <a:rPr lang="es-ES" sz="3600">
              <a:latin typeface="Candara" panose="020E0502030303020204" pitchFamily="34" charset="0"/>
            </a:rPr>
            <a:t>Diodos emisores de luz LED (Light Emitting Diode)</a:t>
          </a:r>
        </a:p>
      </dgm:t>
    </dgm:pt>
    <dgm:pt modelId="{54DAAF02-0053-4B70-B674-FDA4D7D975D8}" type="parTrans" cxnId="{3AF74032-E86B-4A51-9894-0F49ECCCA0E4}">
      <dgm:prSet/>
      <dgm:spPr/>
      <dgm:t>
        <a:bodyPr/>
        <a:lstStyle/>
        <a:p>
          <a:pPr algn="just"/>
          <a:endParaRPr lang="es-ES" sz="2000">
            <a:latin typeface="Candara" panose="020E0502030303020204" pitchFamily="34" charset="0"/>
          </a:endParaRPr>
        </a:p>
      </dgm:t>
    </dgm:pt>
    <dgm:pt modelId="{CB3AC1ED-4676-44BC-964B-EF5696714AAD}" type="sibTrans" cxnId="{3AF74032-E86B-4A51-9894-0F49ECCCA0E4}">
      <dgm:prSet/>
      <dgm:spPr/>
      <dgm:t>
        <a:bodyPr/>
        <a:lstStyle/>
        <a:p>
          <a:pPr algn="just"/>
          <a:endParaRPr lang="es-ES" sz="2000">
            <a:latin typeface="Candara" panose="020E0502030303020204" pitchFamily="34" charset="0"/>
          </a:endParaRPr>
        </a:p>
      </dgm:t>
    </dgm:pt>
    <dgm:pt modelId="{EC6DA3D1-F61C-48E2-A56E-ADF4E3E70092}">
      <dgm:prSet phldrT="[Texto]" custT="1">
        <dgm:style>
          <a:lnRef idx="0">
            <a:scrgbClr r="0" g="0" b="0"/>
          </a:lnRef>
          <a:fillRef idx="0">
            <a:scrgbClr r="0" g="0" b="0"/>
          </a:fillRef>
          <a:effectRef idx="0">
            <a:scrgbClr r="0" g="0" b="0"/>
          </a:effectRef>
          <a:fontRef idx="minor">
            <a:schemeClr val="lt1"/>
          </a:fontRef>
        </dgm:style>
      </dgm:prSet>
      <dgm:spPr>
        <a:solidFill>
          <a:srgbClr val="FFC000">
            <a:alpha val="50000"/>
          </a:srgbClr>
        </a:solidFill>
        <a:ln>
          <a:noFill/>
        </a:ln>
      </dgm:spPr>
      <dgm:t>
        <a:bodyPr/>
        <a:lstStyle/>
        <a:p>
          <a:pPr algn="just"/>
          <a:r>
            <a:rPr lang="es-ES" sz="1800">
              <a:latin typeface="Candara" panose="020E0502030303020204" pitchFamily="34" charset="0"/>
            </a:rPr>
            <a:t>Es un diodo de unión PN, fabricado de AlGaAs o GaAsP. Estos diodos emiten por emisión espontánea (la luz se emite como resultado de la recombinación de electrones y huecos)</a:t>
          </a:r>
        </a:p>
      </dgm:t>
    </dgm:pt>
    <dgm:pt modelId="{2F75994D-EF90-45F0-8856-D5F88DE36E32}" type="parTrans" cxnId="{CE98FD07-B3AC-4E46-B2D2-F7F7F2CA3560}">
      <dgm:prSet/>
      <dgm:spPr/>
      <dgm:t>
        <a:bodyPr/>
        <a:lstStyle/>
        <a:p>
          <a:pPr algn="just"/>
          <a:endParaRPr lang="es-ES" sz="2000">
            <a:latin typeface="Candara" panose="020E0502030303020204" pitchFamily="34" charset="0"/>
          </a:endParaRPr>
        </a:p>
      </dgm:t>
    </dgm:pt>
    <dgm:pt modelId="{26CA5E3A-A98B-4925-A20D-24F0996B31C3}" type="sibTrans" cxnId="{CE98FD07-B3AC-4E46-B2D2-F7F7F2CA3560}">
      <dgm:prSet/>
      <dgm:spPr/>
      <dgm:t>
        <a:bodyPr/>
        <a:lstStyle/>
        <a:p>
          <a:pPr algn="just"/>
          <a:endParaRPr lang="es-ES" sz="2000">
            <a:latin typeface="Candara" panose="020E0502030303020204" pitchFamily="34" charset="0"/>
          </a:endParaRPr>
        </a:p>
      </dgm:t>
    </dgm:pt>
    <dgm:pt modelId="{7D66F5D9-07AE-4B2D-8760-DE68113099F7}">
      <dgm:prSet phldrT="[Texto]" custT="1"/>
      <dgm:spPr>
        <a:solidFill>
          <a:srgbClr val="92D050"/>
        </a:solidFill>
      </dgm:spPr>
      <dgm:t>
        <a:bodyPr/>
        <a:lstStyle/>
        <a:p>
          <a:pPr algn="just"/>
          <a:r>
            <a:rPr lang="es-ES" sz="1050">
              <a:latin typeface="Candara" panose="020E0502030303020204" pitchFamily="34" charset="0"/>
            </a:rPr>
            <a:t>LED HOMOUNION </a:t>
          </a:r>
        </a:p>
      </dgm:t>
    </dgm:pt>
    <dgm:pt modelId="{9A99DC8A-0236-49E4-9CE5-15350ECEE9E3}" type="parTrans" cxnId="{82E3C7FE-5C58-4DA4-B542-1DA7E639ECA6}">
      <dgm:prSet/>
      <dgm:spPr/>
      <dgm:t>
        <a:bodyPr/>
        <a:lstStyle/>
        <a:p>
          <a:pPr algn="just"/>
          <a:endParaRPr lang="es-ES" sz="2000">
            <a:latin typeface="Candara" panose="020E0502030303020204" pitchFamily="34" charset="0"/>
          </a:endParaRPr>
        </a:p>
      </dgm:t>
    </dgm:pt>
    <dgm:pt modelId="{D96ED604-F366-4B2C-83E1-76CC564A0D70}" type="sibTrans" cxnId="{82E3C7FE-5C58-4DA4-B542-1DA7E639ECA6}">
      <dgm:prSet/>
      <dgm:spPr/>
      <dgm:t>
        <a:bodyPr/>
        <a:lstStyle/>
        <a:p>
          <a:pPr algn="just"/>
          <a:endParaRPr lang="es-ES" sz="2000">
            <a:latin typeface="Candara" panose="020E0502030303020204" pitchFamily="34" charset="0"/>
          </a:endParaRPr>
        </a:p>
      </dgm:t>
    </dgm:pt>
    <dgm:pt modelId="{DB91B35E-7739-4715-ACC6-36C84778CC69}">
      <dgm:prSet phldrT="[Texto]" custT="1"/>
      <dgm:spPr>
        <a:solidFill>
          <a:srgbClr val="00B050"/>
        </a:solidFill>
      </dgm:spPr>
      <dgm:t>
        <a:bodyPr/>
        <a:lstStyle/>
        <a:p>
          <a:pPr algn="just"/>
          <a:r>
            <a:rPr lang="es-ES" sz="1000">
              <a:latin typeface="Candara" panose="020E0502030303020204" pitchFamily="34" charset="0"/>
            </a:rPr>
            <a:t>Es la unión PN formada con dos mezclas distintas de igual tipo de átomos</a:t>
          </a:r>
        </a:p>
        <a:p>
          <a:pPr algn="just"/>
          <a:r>
            <a:rPr lang="es-ES" sz="1000">
              <a:latin typeface="Candara" panose="020E0502030303020204" pitchFamily="34" charset="0"/>
            </a:rPr>
            <a:t>Desventaja:ondas luminosas se emiten en todas las direcciones y solo una pequeña fracción del total de la luz producida se acopla a la fibra. eficiencia en la transducción eléctrica es baja. </a:t>
          </a:r>
        </a:p>
      </dgm:t>
    </dgm:pt>
    <dgm:pt modelId="{0D30532E-A0EE-44BD-ACDC-131F71125C9D}" type="parTrans" cxnId="{4BFE1956-2179-40E2-857C-C8089F3F5A13}">
      <dgm:prSet/>
      <dgm:spPr/>
      <dgm:t>
        <a:bodyPr/>
        <a:lstStyle/>
        <a:p>
          <a:pPr algn="just"/>
          <a:endParaRPr lang="es-ES" sz="2000">
            <a:latin typeface="Candara" panose="020E0502030303020204" pitchFamily="34" charset="0"/>
          </a:endParaRPr>
        </a:p>
      </dgm:t>
    </dgm:pt>
    <dgm:pt modelId="{BA95BDF7-B95D-4B8A-9207-CA64220B1D31}" type="sibTrans" cxnId="{4BFE1956-2179-40E2-857C-C8089F3F5A13}">
      <dgm:prSet/>
      <dgm:spPr/>
      <dgm:t>
        <a:bodyPr/>
        <a:lstStyle/>
        <a:p>
          <a:pPr algn="just"/>
          <a:endParaRPr lang="es-ES" sz="2000">
            <a:latin typeface="Candara" panose="020E0502030303020204" pitchFamily="34" charset="0"/>
          </a:endParaRPr>
        </a:p>
      </dgm:t>
    </dgm:pt>
    <dgm:pt modelId="{C179018F-894D-4C5B-811C-3C443C6E2A8D}">
      <dgm:prSet phldrT="[Texto]" custT="1"/>
      <dgm:spPr>
        <a:solidFill>
          <a:srgbClr val="00B0F0"/>
        </a:solidFill>
      </dgm:spPr>
      <dgm:t>
        <a:bodyPr/>
        <a:lstStyle/>
        <a:p>
          <a:pPr algn="just"/>
          <a:r>
            <a:rPr lang="es-ES" sz="1050">
              <a:latin typeface="Candara" panose="020E0502030303020204" pitchFamily="34" charset="0"/>
            </a:rPr>
            <a:t>LED HETEROUNION</a:t>
          </a:r>
        </a:p>
      </dgm:t>
    </dgm:pt>
    <dgm:pt modelId="{5616C4E1-89F1-4C5C-9F7A-DC6CF3AA3D54}" type="parTrans" cxnId="{5E64719D-20CD-4F63-B02F-5E230F96C29B}">
      <dgm:prSet/>
      <dgm:spPr/>
      <dgm:t>
        <a:bodyPr/>
        <a:lstStyle/>
        <a:p>
          <a:pPr algn="just"/>
          <a:endParaRPr lang="es-ES" sz="2000">
            <a:latin typeface="Candara" panose="020E0502030303020204" pitchFamily="34" charset="0"/>
          </a:endParaRPr>
        </a:p>
      </dgm:t>
    </dgm:pt>
    <dgm:pt modelId="{2E8A94EB-A531-4E42-A58E-D2EB5203ADE4}" type="sibTrans" cxnId="{5E64719D-20CD-4F63-B02F-5E230F96C29B}">
      <dgm:prSet/>
      <dgm:spPr/>
      <dgm:t>
        <a:bodyPr/>
        <a:lstStyle/>
        <a:p>
          <a:pPr algn="just"/>
          <a:endParaRPr lang="es-ES" sz="2000">
            <a:latin typeface="Candara" panose="020E0502030303020204" pitchFamily="34" charset="0"/>
          </a:endParaRPr>
        </a:p>
      </dgm:t>
    </dgm:pt>
    <dgm:pt modelId="{ED9D25AD-45EF-430D-9B43-8210C3DF5A94}">
      <dgm:prSet phldrT="[Texto]" custT="1"/>
      <dgm:spPr>
        <a:solidFill>
          <a:srgbClr val="0070C0"/>
        </a:solidFill>
      </dgm:spPr>
      <dgm:t>
        <a:bodyPr/>
        <a:lstStyle/>
        <a:p>
          <a:pPr algn="just"/>
          <a:r>
            <a:rPr lang="es-ES" sz="1000">
              <a:latin typeface="Candara" panose="020E0502030303020204" pitchFamily="34" charset="0"/>
            </a:rPr>
            <a:t>Estos diodos se fabrican con material semiconductor tipo P de un conjunto de átomos y material tipo N de otro conjunto. Se fabrican montando capas en forma de emparedado, acentuando así el efecto de concentración de los electrones, los huecos y la luz producida en un área mucho menor.</a:t>
          </a:r>
        </a:p>
      </dgm:t>
    </dgm:pt>
    <dgm:pt modelId="{4938FCEF-460C-44E9-9323-DE920F436E16}" type="parTrans" cxnId="{5DDBCC58-B8E0-4BC2-B569-E7888932BB14}">
      <dgm:prSet/>
      <dgm:spPr/>
      <dgm:t>
        <a:bodyPr/>
        <a:lstStyle/>
        <a:p>
          <a:endParaRPr lang="es-ES" sz="2000">
            <a:latin typeface="Candara" panose="020E0502030303020204" pitchFamily="34" charset="0"/>
          </a:endParaRPr>
        </a:p>
      </dgm:t>
    </dgm:pt>
    <dgm:pt modelId="{B64CB824-1590-429D-9A8D-A75663DB70A7}" type="sibTrans" cxnId="{5DDBCC58-B8E0-4BC2-B569-E7888932BB14}">
      <dgm:prSet/>
      <dgm:spPr/>
      <dgm:t>
        <a:bodyPr/>
        <a:lstStyle/>
        <a:p>
          <a:endParaRPr lang="es-ES" sz="2000">
            <a:latin typeface="Candara" panose="020E0502030303020204" pitchFamily="34" charset="0"/>
          </a:endParaRPr>
        </a:p>
      </dgm:t>
    </dgm:pt>
    <dgm:pt modelId="{C093CEB8-934C-4364-99F3-38CDB0ECCC2E}">
      <dgm:prSet phldrT="[Texto]" custT="1"/>
      <dgm:spPr>
        <a:noFill/>
        <a:ln>
          <a:noFill/>
        </a:ln>
      </dgm:spPr>
      <dgm:t>
        <a:bodyPr/>
        <a:lstStyle/>
        <a:p>
          <a:pPr algn="just"/>
          <a:endParaRPr lang="es-ES" sz="4400">
            <a:latin typeface="Candara" panose="020E0502030303020204" pitchFamily="34" charset="0"/>
          </a:endParaRPr>
        </a:p>
      </dgm:t>
    </dgm:pt>
    <dgm:pt modelId="{216DD3DC-346A-4636-B771-03CF0E43FE4F}" type="parTrans" cxnId="{20401BA3-B961-4E41-A85A-003005BCDD57}">
      <dgm:prSet/>
      <dgm:spPr/>
      <dgm:t>
        <a:bodyPr/>
        <a:lstStyle/>
        <a:p>
          <a:endParaRPr lang="es-ES" sz="2000">
            <a:latin typeface="Candara" panose="020E0502030303020204" pitchFamily="34" charset="0"/>
          </a:endParaRPr>
        </a:p>
      </dgm:t>
    </dgm:pt>
    <dgm:pt modelId="{AE08F148-EA0E-4807-B049-B4E21B0F9518}" type="sibTrans" cxnId="{20401BA3-B961-4E41-A85A-003005BCDD57}">
      <dgm:prSet/>
      <dgm:spPr/>
      <dgm:t>
        <a:bodyPr/>
        <a:lstStyle/>
        <a:p>
          <a:endParaRPr lang="es-ES" sz="2000">
            <a:latin typeface="Candara" panose="020E0502030303020204" pitchFamily="34" charset="0"/>
          </a:endParaRPr>
        </a:p>
      </dgm:t>
    </dgm:pt>
    <dgm:pt modelId="{ADE4D415-F1F1-42A8-A8D9-FBEA5B34E3E0}">
      <dgm:prSet phldrT="[Texto]" custT="1"/>
      <dgm:spPr>
        <a:noFill/>
        <a:ln>
          <a:noFill/>
        </a:ln>
      </dgm:spPr>
      <dgm:t>
        <a:bodyPr/>
        <a:lstStyle/>
        <a:p>
          <a:pPr algn="just"/>
          <a:endParaRPr lang="es-ES" sz="4400">
            <a:latin typeface="Candara" panose="020E0502030303020204" pitchFamily="34" charset="0"/>
          </a:endParaRPr>
        </a:p>
      </dgm:t>
    </dgm:pt>
    <dgm:pt modelId="{3987C913-9681-47D6-B2A6-ED16F07B287E}" type="parTrans" cxnId="{13800AAC-0032-4B2C-9C64-F72EEF215687}">
      <dgm:prSet/>
      <dgm:spPr/>
      <dgm:t>
        <a:bodyPr/>
        <a:lstStyle/>
        <a:p>
          <a:endParaRPr lang="es-ES" sz="2000">
            <a:latin typeface="Candara" panose="020E0502030303020204" pitchFamily="34" charset="0"/>
          </a:endParaRPr>
        </a:p>
      </dgm:t>
    </dgm:pt>
    <dgm:pt modelId="{86894297-7B6D-4459-89FC-3B16F1A6356A}" type="sibTrans" cxnId="{13800AAC-0032-4B2C-9C64-F72EEF215687}">
      <dgm:prSet/>
      <dgm:spPr/>
      <dgm:t>
        <a:bodyPr/>
        <a:lstStyle/>
        <a:p>
          <a:endParaRPr lang="es-ES" sz="2000">
            <a:latin typeface="Candara" panose="020E0502030303020204" pitchFamily="34" charset="0"/>
          </a:endParaRPr>
        </a:p>
      </dgm:t>
    </dgm:pt>
    <dgm:pt modelId="{6A1F67C0-6567-41F4-94CF-E19EE602F5DE}">
      <dgm:prSet phldrT="[Texto]" custT="1"/>
      <dgm:spPr>
        <a:solidFill>
          <a:srgbClr val="FF9900"/>
        </a:solidFill>
      </dgm:spPr>
      <dgm:t>
        <a:bodyPr/>
        <a:lstStyle/>
        <a:p>
          <a:pPr algn="just"/>
          <a:r>
            <a:rPr lang="es-ES" sz="1000">
              <a:latin typeface="Candara" panose="020E0502030303020204" pitchFamily="34" charset="0"/>
            </a:rPr>
            <a:t>Estos LED emiten una distribución más direccional de luz que los LED de superficie emisora. La luz se emite desde una banda activa (ventana) y forma un haz elíptico o cono. La potencia de luz de estos emisores es menor que los de superficie, pero da una mayor concentración. La corriente aplicada al LED y la temperatura inciden directamente en la potencia de luz emitida por el LED.</a:t>
          </a:r>
        </a:p>
      </dgm:t>
    </dgm:pt>
    <dgm:pt modelId="{4DD91A6C-202E-466E-B4E0-5DD994616CAC}" type="parTrans" cxnId="{CD6D8297-B323-4666-924D-3F9701C9FAE6}">
      <dgm:prSet/>
      <dgm:spPr/>
      <dgm:t>
        <a:bodyPr/>
        <a:lstStyle/>
        <a:p>
          <a:endParaRPr lang="es-ES" sz="2000">
            <a:latin typeface="Candara" panose="020E0502030303020204" pitchFamily="34" charset="0"/>
          </a:endParaRPr>
        </a:p>
      </dgm:t>
    </dgm:pt>
    <dgm:pt modelId="{23B8747B-22A7-483A-9057-F8E6827897A1}" type="sibTrans" cxnId="{CD6D8297-B323-4666-924D-3F9701C9FAE6}">
      <dgm:prSet/>
      <dgm:spPr/>
      <dgm:t>
        <a:bodyPr/>
        <a:lstStyle/>
        <a:p>
          <a:endParaRPr lang="es-ES" sz="2000">
            <a:latin typeface="Candara" panose="020E0502030303020204" pitchFamily="34" charset="0"/>
          </a:endParaRPr>
        </a:p>
      </dgm:t>
    </dgm:pt>
    <dgm:pt modelId="{B947688E-A860-4E98-924A-D565E0E34A57}">
      <dgm:prSet phldrT="[Texto]" custT="1"/>
      <dgm:spPr>
        <a:solidFill>
          <a:srgbClr val="FFC000"/>
        </a:solidFill>
      </dgm:spPr>
      <dgm:t>
        <a:bodyPr/>
        <a:lstStyle/>
        <a:p>
          <a:pPr algn="just"/>
          <a:r>
            <a:rPr lang="es-ES" sz="1200">
              <a:latin typeface="Candara" panose="020E0502030303020204" pitchFamily="34" charset="0"/>
            </a:rPr>
            <a:t>LED emisores de borde</a:t>
          </a:r>
        </a:p>
      </dgm:t>
    </dgm:pt>
    <dgm:pt modelId="{FEB42C5B-084C-430F-A863-4207A42FD529}" type="parTrans" cxnId="{CF87FFC5-2185-4766-BAB2-3008C9B8C498}">
      <dgm:prSet/>
      <dgm:spPr/>
      <dgm:t>
        <a:bodyPr/>
        <a:lstStyle/>
        <a:p>
          <a:endParaRPr lang="es-ES" sz="2000">
            <a:latin typeface="Candara" panose="020E0502030303020204" pitchFamily="34" charset="0"/>
          </a:endParaRPr>
        </a:p>
      </dgm:t>
    </dgm:pt>
    <dgm:pt modelId="{BCC738EE-EBE0-4F59-92D9-EFC59AB46612}" type="sibTrans" cxnId="{CF87FFC5-2185-4766-BAB2-3008C9B8C498}">
      <dgm:prSet/>
      <dgm:spPr/>
      <dgm:t>
        <a:bodyPr/>
        <a:lstStyle/>
        <a:p>
          <a:endParaRPr lang="es-ES" sz="2000">
            <a:latin typeface="Candara" panose="020E0502030303020204" pitchFamily="34" charset="0"/>
          </a:endParaRPr>
        </a:p>
      </dgm:t>
    </dgm:pt>
    <dgm:pt modelId="{B17BB177-447E-4CE2-BB99-66F576AD219C}">
      <dgm:prSet phldrT="[Texto]" custT="1"/>
      <dgm:spPr>
        <a:solidFill>
          <a:srgbClr val="CC66FF"/>
        </a:solidFill>
      </dgm:spPr>
      <dgm:t>
        <a:bodyPr/>
        <a:lstStyle/>
        <a:p>
          <a:pPr algn="just"/>
          <a:r>
            <a:rPr lang="es-ES" sz="1050">
              <a:latin typeface="Candara" panose="020E0502030303020204" pitchFamily="34" charset="0"/>
            </a:rPr>
            <a:t>LED de superficie emisora y pozo grabado de Burrus</a:t>
          </a:r>
        </a:p>
      </dgm:t>
    </dgm:pt>
    <dgm:pt modelId="{EE0255CF-D593-4CB4-BF8E-ABC0B2B96E41}" type="parTrans" cxnId="{277F462F-E21C-4253-9190-9C10F3AD460F}">
      <dgm:prSet/>
      <dgm:spPr/>
      <dgm:t>
        <a:bodyPr/>
        <a:lstStyle/>
        <a:p>
          <a:endParaRPr lang="es-ES" sz="2000">
            <a:latin typeface="Candara" panose="020E0502030303020204" pitchFamily="34" charset="0"/>
          </a:endParaRPr>
        </a:p>
      </dgm:t>
    </dgm:pt>
    <dgm:pt modelId="{71703828-1AA0-401F-8D4F-98AE54358DAD}" type="sibTrans" cxnId="{277F462F-E21C-4253-9190-9C10F3AD460F}">
      <dgm:prSet/>
      <dgm:spPr/>
      <dgm:t>
        <a:bodyPr/>
        <a:lstStyle/>
        <a:p>
          <a:endParaRPr lang="es-ES" sz="2000">
            <a:latin typeface="Candara" panose="020E0502030303020204" pitchFamily="34" charset="0"/>
          </a:endParaRPr>
        </a:p>
      </dgm:t>
    </dgm:pt>
    <dgm:pt modelId="{0A962766-229C-4EC7-AB09-6CC252255744}">
      <dgm:prSet phldrT="[Texto]" custT="1"/>
      <dgm:spPr>
        <a:solidFill>
          <a:srgbClr val="7030A0"/>
        </a:solidFill>
      </dgm:spPr>
      <dgm:t>
        <a:bodyPr/>
        <a:lstStyle/>
        <a:p>
          <a:pPr algn="just"/>
          <a:r>
            <a:rPr lang="es-ES" sz="1000">
              <a:latin typeface="Candara" panose="020E0502030303020204" pitchFamily="34" charset="0"/>
            </a:rPr>
            <a:t>Usado en aplicaciones para telecomunicaciones, donde se requieren velocidades de datos mayores a 100 Mbps y desarrollado por Burrus y Dawson de laboratorios Bell. Es un LED homounión pero con dirección de la luz en un área menor.</a:t>
          </a:r>
        </a:p>
      </dgm:t>
    </dgm:pt>
    <dgm:pt modelId="{CF136865-AF2B-41AC-AFCE-E838B092BCDC}" type="parTrans" cxnId="{6B20D2E1-321D-47F5-8633-95EDFC3F095F}">
      <dgm:prSet/>
      <dgm:spPr/>
      <dgm:t>
        <a:bodyPr/>
        <a:lstStyle/>
        <a:p>
          <a:endParaRPr lang="es-ES" sz="2000">
            <a:latin typeface="Candara" panose="020E0502030303020204" pitchFamily="34" charset="0"/>
          </a:endParaRPr>
        </a:p>
      </dgm:t>
    </dgm:pt>
    <dgm:pt modelId="{4E142EF3-C7DB-49CA-8598-79D0DD1A1BAB}" type="sibTrans" cxnId="{6B20D2E1-321D-47F5-8633-95EDFC3F095F}">
      <dgm:prSet/>
      <dgm:spPr/>
      <dgm:t>
        <a:bodyPr/>
        <a:lstStyle/>
        <a:p>
          <a:endParaRPr lang="es-ES" sz="2000">
            <a:latin typeface="Candara" panose="020E0502030303020204" pitchFamily="34" charset="0"/>
          </a:endParaRPr>
        </a:p>
      </dgm:t>
    </dgm:pt>
    <dgm:pt modelId="{C268A100-4D28-430A-8AEB-F4E746C0C08E}">
      <dgm:prSet phldrT="[Texto]" custT="1"/>
      <dgm:spPr>
        <a:noFill/>
        <a:ln>
          <a:noFill/>
        </a:ln>
      </dgm:spPr>
      <dgm:t>
        <a:bodyPr/>
        <a:lstStyle/>
        <a:p>
          <a:pPr algn="just"/>
          <a:endParaRPr lang="es-ES" sz="4400">
            <a:latin typeface="Candara" panose="020E0502030303020204" pitchFamily="34" charset="0"/>
          </a:endParaRPr>
        </a:p>
      </dgm:t>
    </dgm:pt>
    <dgm:pt modelId="{86B54B27-7DE6-4C25-9C05-BB602817EE18}" type="parTrans" cxnId="{C7B968EB-3B8A-463E-B097-713791D16A82}">
      <dgm:prSet/>
      <dgm:spPr/>
      <dgm:t>
        <a:bodyPr/>
        <a:lstStyle/>
        <a:p>
          <a:endParaRPr lang="es-ES" sz="2000">
            <a:latin typeface="Candara" panose="020E0502030303020204" pitchFamily="34" charset="0"/>
          </a:endParaRPr>
        </a:p>
      </dgm:t>
    </dgm:pt>
    <dgm:pt modelId="{FA71F886-28C8-4E56-B0EE-F44F4133E6C7}" type="sibTrans" cxnId="{C7B968EB-3B8A-463E-B097-713791D16A82}">
      <dgm:prSet/>
      <dgm:spPr/>
      <dgm:t>
        <a:bodyPr/>
        <a:lstStyle/>
        <a:p>
          <a:endParaRPr lang="es-ES" sz="2000">
            <a:latin typeface="Candara" panose="020E0502030303020204" pitchFamily="34" charset="0"/>
          </a:endParaRPr>
        </a:p>
      </dgm:t>
    </dgm:pt>
    <dgm:pt modelId="{93EB000F-3268-405F-B7C5-A9CFAB13B5B8}">
      <dgm:prSet phldrT="[Texto]" custT="1"/>
      <dgm:spPr>
        <a:noFill/>
        <a:ln>
          <a:noFill/>
        </a:ln>
      </dgm:spPr>
      <dgm:t>
        <a:bodyPr/>
        <a:lstStyle/>
        <a:p>
          <a:pPr algn="just"/>
          <a:endParaRPr lang="es-ES" sz="4400">
            <a:latin typeface="Candara" panose="020E0502030303020204" pitchFamily="34" charset="0"/>
          </a:endParaRPr>
        </a:p>
      </dgm:t>
    </dgm:pt>
    <dgm:pt modelId="{F32BE9D5-B3DD-45A0-BD16-776A31D4AB15}" type="parTrans" cxnId="{BDBD0A85-101C-49F3-B362-3EA0F5F2BCA2}">
      <dgm:prSet/>
      <dgm:spPr/>
      <dgm:t>
        <a:bodyPr/>
        <a:lstStyle/>
        <a:p>
          <a:endParaRPr lang="es-ES" sz="2000">
            <a:latin typeface="Candara" panose="020E0502030303020204" pitchFamily="34" charset="0"/>
          </a:endParaRPr>
        </a:p>
      </dgm:t>
    </dgm:pt>
    <dgm:pt modelId="{E10CB99D-646F-4690-A846-3614F820ABAD}" type="sibTrans" cxnId="{BDBD0A85-101C-49F3-B362-3EA0F5F2BCA2}">
      <dgm:prSet/>
      <dgm:spPr/>
      <dgm:t>
        <a:bodyPr/>
        <a:lstStyle/>
        <a:p>
          <a:endParaRPr lang="es-ES" sz="2000">
            <a:latin typeface="Candara" panose="020E0502030303020204" pitchFamily="34" charset="0"/>
          </a:endParaRPr>
        </a:p>
      </dgm:t>
    </dgm:pt>
    <dgm:pt modelId="{0F9C1CDA-4B1E-4AC7-B078-62598F346361}" type="pres">
      <dgm:prSet presAssocID="{1C24FFE0-AA34-4999-8A14-30C5A307CA19}" presName="Name0" presStyleCnt="0">
        <dgm:presLayoutVars>
          <dgm:chPref val="1"/>
          <dgm:dir/>
          <dgm:animOne val="branch"/>
          <dgm:animLvl val="lvl"/>
          <dgm:resizeHandles/>
        </dgm:presLayoutVars>
      </dgm:prSet>
      <dgm:spPr/>
    </dgm:pt>
    <dgm:pt modelId="{ABDB1253-2D8F-4495-B285-89047465A917}" type="pres">
      <dgm:prSet presAssocID="{518B2F0D-2BF6-422E-A890-18323AD2916A}" presName="vertOne" presStyleCnt="0"/>
      <dgm:spPr/>
    </dgm:pt>
    <dgm:pt modelId="{BF2CF71A-2042-46B6-A5D9-C4E9DF1DF97D}" type="pres">
      <dgm:prSet presAssocID="{518B2F0D-2BF6-422E-A890-18323AD2916A}" presName="txOne" presStyleLbl="node0" presStyleIdx="0" presStyleCnt="1" custScaleX="100053">
        <dgm:presLayoutVars>
          <dgm:chPref val="3"/>
        </dgm:presLayoutVars>
      </dgm:prSet>
      <dgm:spPr/>
    </dgm:pt>
    <dgm:pt modelId="{51124C92-E8C4-475E-BB8E-71C33B89C2FD}" type="pres">
      <dgm:prSet presAssocID="{518B2F0D-2BF6-422E-A890-18323AD2916A}" presName="parTransOne" presStyleCnt="0"/>
      <dgm:spPr/>
    </dgm:pt>
    <dgm:pt modelId="{16401969-65DC-4E27-8635-AE59CF258254}" type="pres">
      <dgm:prSet presAssocID="{518B2F0D-2BF6-422E-A890-18323AD2916A}" presName="horzOne" presStyleCnt="0"/>
      <dgm:spPr/>
    </dgm:pt>
    <dgm:pt modelId="{541199D7-6975-443D-8341-A6B3F62CF208}" type="pres">
      <dgm:prSet presAssocID="{EC6DA3D1-F61C-48E2-A56E-ADF4E3E70092}" presName="vertTwo" presStyleCnt="0"/>
      <dgm:spPr/>
    </dgm:pt>
    <dgm:pt modelId="{AB2A3096-3625-4369-800B-1F1DF76C2FA6}" type="pres">
      <dgm:prSet presAssocID="{EC6DA3D1-F61C-48E2-A56E-ADF4E3E70092}" presName="txTwo" presStyleLbl="node2" presStyleIdx="0" presStyleCnt="1" custScaleY="87138">
        <dgm:presLayoutVars>
          <dgm:chPref val="3"/>
        </dgm:presLayoutVars>
      </dgm:prSet>
      <dgm:spPr/>
    </dgm:pt>
    <dgm:pt modelId="{F57E3DCC-4931-4756-A0D8-3BC79162E684}" type="pres">
      <dgm:prSet presAssocID="{EC6DA3D1-F61C-48E2-A56E-ADF4E3E70092}" presName="parTransTwo" presStyleCnt="0"/>
      <dgm:spPr/>
    </dgm:pt>
    <dgm:pt modelId="{DF865609-14AE-45D9-B4D2-B2611AFBDB00}" type="pres">
      <dgm:prSet presAssocID="{EC6DA3D1-F61C-48E2-A56E-ADF4E3E70092}" presName="horzTwo" presStyleCnt="0"/>
      <dgm:spPr/>
    </dgm:pt>
    <dgm:pt modelId="{B81C8532-ABD5-4E8B-AAF6-6DB3B1F19D88}" type="pres">
      <dgm:prSet presAssocID="{7D66F5D9-07AE-4B2D-8760-DE68113099F7}" presName="vertThree" presStyleCnt="0"/>
      <dgm:spPr/>
    </dgm:pt>
    <dgm:pt modelId="{BA86873E-7DA0-448E-8EBD-CA7694950112}" type="pres">
      <dgm:prSet presAssocID="{7D66F5D9-07AE-4B2D-8760-DE68113099F7}" presName="txThree" presStyleLbl="node3" presStyleIdx="0" presStyleCnt="3" custScaleX="37537">
        <dgm:presLayoutVars>
          <dgm:chPref val="3"/>
        </dgm:presLayoutVars>
      </dgm:prSet>
      <dgm:spPr/>
    </dgm:pt>
    <dgm:pt modelId="{9DE7C3C8-BC5C-4117-9C72-E6ECB3EEC1B5}" type="pres">
      <dgm:prSet presAssocID="{7D66F5D9-07AE-4B2D-8760-DE68113099F7}" presName="parTransThree" presStyleCnt="0"/>
      <dgm:spPr/>
    </dgm:pt>
    <dgm:pt modelId="{A9239579-E464-49D1-9CAF-59333FC53FCE}" type="pres">
      <dgm:prSet presAssocID="{7D66F5D9-07AE-4B2D-8760-DE68113099F7}" presName="horzThree" presStyleCnt="0"/>
      <dgm:spPr/>
    </dgm:pt>
    <dgm:pt modelId="{4F9DBC35-4CAB-4045-9A12-7FFE22CB20E5}" type="pres">
      <dgm:prSet presAssocID="{C179018F-894D-4C5B-811C-3C443C6E2A8D}" presName="vertFour" presStyleCnt="0">
        <dgm:presLayoutVars>
          <dgm:chPref val="3"/>
        </dgm:presLayoutVars>
      </dgm:prSet>
      <dgm:spPr/>
    </dgm:pt>
    <dgm:pt modelId="{DF0EB8E1-077E-4256-A34F-95CC07474A8D}" type="pres">
      <dgm:prSet presAssocID="{C179018F-894D-4C5B-811C-3C443C6E2A8D}" presName="txFour" presStyleLbl="node4" presStyleIdx="0" presStyleCnt="9" custScaleX="38298">
        <dgm:presLayoutVars>
          <dgm:chPref val="3"/>
        </dgm:presLayoutVars>
      </dgm:prSet>
      <dgm:spPr/>
    </dgm:pt>
    <dgm:pt modelId="{A5A58DB4-E21C-4F00-A512-E96E1274EF02}" type="pres">
      <dgm:prSet presAssocID="{C179018F-894D-4C5B-811C-3C443C6E2A8D}" presName="parTransFour" presStyleCnt="0"/>
      <dgm:spPr/>
    </dgm:pt>
    <dgm:pt modelId="{D59E3CCE-947A-42D8-8290-5A778701A82F}" type="pres">
      <dgm:prSet presAssocID="{C179018F-894D-4C5B-811C-3C443C6E2A8D}" presName="horzFour" presStyleCnt="0"/>
      <dgm:spPr/>
    </dgm:pt>
    <dgm:pt modelId="{92026B38-304A-4E9A-8EE3-EC682C48CF68}" type="pres">
      <dgm:prSet presAssocID="{B17BB177-447E-4CE2-BB99-66F576AD219C}" presName="vertFour" presStyleCnt="0">
        <dgm:presLayoutVars>
          <dgm:chPref val="3"/>
        </dgm:presLayoutVars>
      </dgm:prSet>
      <dgm:spPr/>
    </dgm:pt>
    <dgm:pt modelId="{B0FD1DF3-E0A9-419A-A611-FB71CEA2042B}" type="pres">
      <dgm:prSet presAssocID="{B17BB177-447E-4CE2-BB99-66F576AD219C}" presName="txFour" presStyleLbl="node4" presStyleIdx="1" presStyleCnt="9" custScaleX="36901">
        <dgm:presLayoutVars>
          <dgm:chPref val="3"/>
        </dgm:presLayoutVars>
      </dgm:prSet>
      <dgm:spPr/>
    </dgm:pt>
    <dgm:pt modelId="{D801A5F0-F6B5-43CC-90D8-A190A16A2B11}" type="pres">
      <dgm:prSet presAssocID="{B17BB177-447E-4CE2-BB99-66F576AD219C}" presName="parTransFour" presStyleCnt="0"/>
      <dgm:spPr/>
    </dgm:pt>
    <dgm:pt modelId="{83FC745E-9C30-418F-8068-448DF1CAB129}" type="pres">
      <dgm:prSet presAssocID="{B17BB177-447E-4CE2-BB99-66F576AD219C}" presName="horzFour" presStyleCnt="0"/>
      <dgm:spPr/>
    </dgm:pt>
    <dgm:pt modelId="{14C60865-0E04-42DB-B0CB-1ACF4F559E7A}" type="pres">
      <dgm:prSet presAssocID="{B947688E-A860-4E98-924A-D565E0E34A57}" presName="vertFour" presStyleCnt="0">
        <dgm:presLayoutVars>
          <dgm:chPref val="3"/>
        </dgm:presLayoutVars>
      </dgm:prSet>
      <dgm:spPr/>
    </dgm:pt>
    <dgm:pt modelId="{E9655910-8B03-4404-B74B-1CCD26EFD944}" type="pres">
      <dgm:prSet presAssocID="{B947688E-A860-4E98-924A-D565E0E34A57}" presName="txFour" presStyleLbl="node4" presStyleIdx="2" presStyleCnt="9" custScaleX="35882" custScaleY="90381">
        <dgm:presLayoutVars>
          <dgm:chPref val="3"/>
        </dgm:presLayoutVars>
      </dgm:prSet>
      <dgm:spPr/>
    </dgm:pt>
    <dgm:pt modelId="{99923EB3-EA6F-4809-905B-36A87B9118F3}" type="pres">
      <dgm:prSet presAssocID="{B947688E-A860-4E98-924A-D565E0E34A57}" presName="horzFour" presStyleCnt="0"/>
      <dgm:spPr/>
    </dgm:pt>
    <dgm:pt modelId="{87523676-452C-40F7-BFBD-50418C89D3AE}" type="pres">
      <dgm:prSet presAssocID="{D96ED604-F366-4B2C-83E1-76CC564A0D70}" presName="sibSpaceThree" presStyleCnt="0"/>
      <dgm:spPr/>
    </dgm:pt>
    <dgm:pt modelId="{42FC28F4-2275-40CC-B05A-DC53530128E3}" type="pres">
      <dgm:prSet presAssocID="{DB91B35E-7739-4715-ACC6-36C84778CC69}" presName="vertThree" presStyleCnt="0"/>
      <dgm:spPr/>
    </dgm:pt>
    <dgm:pt modelId="{1F54FED9-A627-4B4D-9C11-E7DE592F1C2A}" type="pres">
      <dgm:prSet presAssocID="{DB91B35E-7739-4715-ACC6-36C84778CC69}" presName="txThree" presStyleLbl="node3" presStyleIdx="1" presStyleCnt="3" custLinFactNeighborX="-3785">
        <dgm:presLayoutVars>
          <dgm:chPref val="3"/>
        </dgm:presLayoutVars>
      </dgm:prSet>
      <dgm:spPr/>
    </dgm:pt>
    <dgm:pt modelId="{E8E38B5E-7E8B-4742-B83B-687207F1EEA3}" type="pres">
      <dgm:prSet presAssocID="{DB91B35E-7739-4715-ACC6-36C84778CC69}" presName="parTransThree" presStyleCnt="0"/>
      <dgm:spPr/>
    </dgm:pt>
    <dgm:pt modelId="{F1FB87AD-43B2-4BFA-A9AD-CDA300F00A66}" type="pres">
      <dgm:prSet presAssocID="{DB91B35E-7739-4715-ACC6-36C84778CC69}" presName="horzThree" presStyleCnt="0"/>
      <dgm:spPr/>
    </dgm:pt>
    <dgm:pt modelId="{19BD60CC-2CB6-4536-8C9F-5E3468925053}" type="pres">
      <dgm:prSet presAssocID="{ED9D25AD-45EF-430D-9B43-8210C3DF5A94}" presName="vertFour" presStyleCnt="0">
        <dgm:presLayoutVars>
          <dgm:chPref val="3"/>
        </dgm:presLayoutVars>
      </dgm:prSet>
      <dgm:spPr/>
    </dgm:pt>
    <dgm:pt modelId="{77D147D0-23F7-4C9B-A214-57859C6FBB9C}" type="pres">
      <dgm:prSet presAssocID="{ED9D25AD-45EF-430D-9B43-8210C3DF5A94}" presName="txFour" presStyleLbl="node4" presStyleIdx="3" presStyleCnt="9" custLinFactNeighborX="-3483">
        <dgm:presLayoutVars>
          <dgm:chPref val="3"/>
        </dgm:presLayoutVars>
      </dgm:prSet>
      <dgm:spPr/>
    </dgm:pt>
    <dgm:pt modelId="{3FCB3A56-BDFD-41C4-99CE-37EE2D5E8E51}" type="pres">
      <dgm:prSet presAssocID="{ED9D25AD-45EF-430D-9B43-8210C3DF5A94}" presName="parTransFour" presStyleCnt="0"/>
      <dgm:spPr/>
    </dgm:pt>
    <dgm:pt modelId="{BF9875CB-4538-4668-80C9-FBB9AA11CE97}" type="pres">
      <dgm:prSet presAssocID="{ED9D25AD-45EF-430D-9B43-8210C3DF5A94}" presName="horzFour" presStyleCnt="0"/>
      <dgm:spPr/>
    </dgm:pt>
    <dgm:pt modelId="{DC24CCF1-1CA1-4B37-99D1-245428E26AE0}" type="pres">
      <dgm:prSet presAssocID="{0A962766-229C-4EC7-AB09-6CC252255744}" presName="vertFour" presStyleCnt="0">
        <dgm:presLayoutVars>
          <dgm:chPref val="3"/>
        </dgm:presLayoutVars>
      </dgm:prSet>
      <dgm:spPr/>
    </dgm:pt>
    <dgm:pt modelId="{4A2643F2-CE52-4C89-B6CC-3C4458D47006}" type="pres">
      <dgm:prSet presAssocID="{0A962766-229C-4EC7-AB09-6CC252255744}" presName="txFour" presStyleLbl="node4" presStyleIdx="4" presStyleCnt="9" custLinFactNeighborX="-3538">
        <dgm:presLayoutVars>
          <dgm:chPref val="3"/>
        </dgm:presLayoutVars>
      </dgm:prSet>
      <dgm:spPr/>
    </dgm:pt>
    <dgm:pt modelId="{22EBDAAC-3670-4089-90ED-76B774123AC7}" type="pres">
      <dgm:prSet presAssocID="{0A962766-229C-4EC7-AB09-6CC252255744}" presName="parTransFour" presStyleCnt="0"/>
      <dgm:spPr/>
    </dgm:pt>
    <dgm:pt modelId="{5EDE653D-B738-41D8-A8FA-4E914D4023E0}" type="pres">
      <dgm:prSet presAssocID="{0A962766-229C-4EC7-AB09-6CC252255744}" presName="horzFour" presStyleCnt="0"/>
      <dgm:spPr/>
    </dgm:pt>
    <dgm:pt modelId="{1A7E3EA3-5779-4C76-B70A-32D9A53D00A6}" type="pres">
      <dgm:prSet presAssocID="{6A1F67C0-6567-41F4-94CF-E19EE602F5DE}" presName="vertFour" presStyleCnt="0">
        <dgm:presLayoutVars>
          <dgm:chPref val="3"/>
        </dgm:presLayoutVars>
      </dgm:prSet>
      <dgm:spPr/>
    </dgm:pt>
    <dgm:pt modelId="{1D9A6A7C-213B-4F21-8409-318BC6E260B7}" type="pres">
      <dgm:prSet presAssocID="{6A1F67C0-6567-41F4-94CF-E19EE602F5DE}" presName="txFour" presStyleLbl="node4" presStyleIdx="5" presStyleCnt="9" custScaleY="90779" custLinFactNeighborX="-4717" custLinFactNeighborY="71">
        <dgm:presLayoutVars>
          <dgm:chPref val="3"/>
        </dgm:presLayoutVars>
      </dgm:prSet>
      <dgm:spPr/>
    </dgm:pt>
    <dgm:pt modelId="{C9FDFD09-8EB0-480E-BDEC-37B66CE97AAF}" type="pres">
      <dgm:prSet presAssocID="{6A1F67C0-6567-41F4-94CF-E19EE602F5DE}" presName="horzFour" presStyleCnt="0"/>
      <dgm:spPr/>
    </dgm:pt>
    <dgm:pt modelId="{48849681-85DD-4C1C-A045-2E26FB7E8A60}" type="pres">
      <dgm:prSet presAssocID="{BA95BDF7-B95D-4B8A-9207-CA64220B1D31}" presName="sibSpaceThree" presStyleCnt="0"/>
      <dgm:spPr/>
    </dgm:pt>
    <dgm:pt modelId="{512FF11D-8A11-4C5B-A2BE-E37B1ACAAC59}" type="pres">
      <dgm:prSet presAssocID="{ADE4D415-F1F1-42A8-A8D9-FBEA5B34E3E0}" presName="vertThree" presStyleCnt="0"/>
      <dgm:spPr/>
    </dgm:pt>
    <dgm:pt modelId="{ABDF780B-F2AD-4238-A004-7A4C8B221114}" type="pres">
      <dgm:prSet presAssocID="{ADE4D415-F1F1-42A8-A8D9-FBEA5B34E3E0}" presName="txThree" presStyleLbl="node3" presStyleIdx="2" presStyleCnt="3" custScaleX="53104" custScaleY="99160">
        <dgm:presLayoutVars>
          <dgm:chPref val="3"/>
        </dgm:presLayoutVars>
      </dgm:prSet>
      <dgm:spPr/>
    </dgm:pt>
    <dgm:pt modelId="{9F033F82-730D-4890-9060-7A8F8C8311A0}" type="pres">
      <dgm:prSet presAssocID="{ADE4D415-F1F1-42A8-A8D9-FBEA5B34E3E0}" presName="parTransThree" presStyleCnt="0"/>
      <dgm:spPr/>
    </dgm:pt>
    <dgm:pt modelId="{6FA69E82-99A0-431D-91E1-3AF42C840E84}" type="pres">
      <dgm:prSet presAssocID="{ADE4D415-F1F1-42A8-A8D9-FBEA5B34E3E0}" presName="horzThree" presStyleCnt="0"/>
      <dgm:spPr/>
    </dgm:pt>
    <dgm:pt modelId="{D4F8B3A9-719E-48C1-BAE7-1AE14BF6E4F8}" type="pres">
      <dgm:prSet presAssocID="{C268A100-4D28-430A-8AEB-F4E746C0C08E}" presName="vertFour" presStyleCnt="0">
        <dgm:presLayoutVars>
          <dgm:chPref val="3"/>
        </dgm:presLayoutVars>
      </dgm:prSet>
      <dgm:spPr/>
    </dgm:pt>
    <dgm:pt modelId="{13C47B78-977D-41B7-83FD-3BC944844A0A}" type="pres">
      <dgm:prSet presAssocID="{C268A100-4D28-430A-8AEB-F4E746C0C08E}" presName="txFour" presStyleLbl="node4" presStyleIdx="6" presStyleCnt="9" custScaleX="50104">
        <dgm:presLayoutVars>
          <dgm:chPref val="3"/>
        </dgm:presLayoutVars>
      </dgm:prSet>
      <dgm:spPr/>
    </dgm:pt>
    <dgm:pt modelId="{EADF4EF8-D278-4AFF-A6E6-39B02C40E341}" type="pres">
      <dgm:prSet presAssocID="{C268A100-4D28-430A-8AEB-F4E746C0C08E}" presName="parTransFour" presStyleCnt="0"/>
      <dgm:spPr/>
    </dgm:pt>
    <dgm:pt modelId="{C91269BD-1445-4F1D-9870-EA5328555C18}" type="pres">
      <dgm:prSet presAssocID="{C268A100-4D28-430A-8AEB-F4E746C0C08E}" presName="horzFour" presStyleCnt="0"/>
      <dgm:spPr/>
    </dgm:pt>
    <dgm:pt modelId="{365B79FE-9CDC-4B2E-943A-69A5222E17CD}" type="pres">
      <dgm:prSet presAssocID="{93EB000F-3268-405F-B7C5-A9CFAB13B5B8}" presName="vertFour" presStyleCnt="0">
        <dgm:presLayoutVars>
          <dgm:chPref val="3"/>
        </dgm:presLayoutVars>
      </dgm:prSet>
      <dgm:spPr/>
    </dgm:pt>
    <dgm:pt modelId="{E7986E07-06B8-469E-B3C3-6ECB7CC26FEE}" type="pres">
      <dgm:prSet presAssocID="{93EB000F-3268-405F-B7C5-A9CFAB13B5B8}" presName="txFour" presStyleLbl="node4" presStyleIdx="7" presStyleCnt="9" custScaleX="52310">
        <dgm:presLayoutVars>
          <dgm:chPref val="3"/>
        </dgm:presLayoutVars>
      </dgm:prSet>
      <dgm:spPr/>
    </dgm:pt>
    <dgm:pt modelId="{DFA19BD8-9754-41E9-AD3A-DA8FA2C636E9}" type="pres">
      <dgm:prSet presAssocID="{93EB000F-3268-405F-B7C5-A9CFAB13B5B8}" presName="parTransFour" presStyleCnt="0"/>
      <dgm:spPr/>
    </dgm:pt>
    <dgm:pt modelId="{B2F273B5-BD7A-41C0-9227-FCF572416E28}" type="pres">
      <dgm:prSet presAssocID="{93EB000F-3268-405F-B7C5-A9CFAB13B5B8}" presName="horzFour" presStyleCnt="0"/>
      <dgm:spPr/>
    </dgm:pt>
    <dgm:pt modelId="{62E45DC5-3573-4695-BE53-6E878D13493F}" type="pres">
      <dgm:prSet presAssocID="{C093CEB8-934C-4364-99F3-38CDB0ECCC2E}" presName="vertFour" presStyleCnt="0">
        <dgm:presLayoutVars>
          <dgm:chPref val="3"/>
        </dgm:presLayoutVars>
      </dgm:prSet>
      <dgm:spPr/>
    </dgm:pt>
    <dgm:pt modelId="{25C0FD44-958C-42D2-A484-C9564A627F56}" type="pres">
      <dgm:prSet presAssocID="{C093CEB8-934C-4364-99F3-38CDB0ECCC2E}" presName="txFour" presStyleLbl="node4" presStyleIdx="8" presStyleCnt="9" custScaleX="51402" custScaleY="85733" custLinFactNeighborX="-167" custLinFactNeighborY="20145">
        <dgm:presLayoutVars>
          <dgm:chPref val="3"/>
        </dgm:presLayoutVars>
      </dgm:prSet>
      <dgm:spPr/>
    </dgm:pt>
    <dgm:pt modelId="{2103A139-B518-436A-9B9B-5B53EF9673DE}" type="pres">
      <dgm:prSet presAssocID="{C093CEB8-934C-4364-99F3-38CDB0ECCC2E}" presName="horzFour" presStyleCnt="0"/>
      <dgm:spPr/>
    </dgm:pt>
  </dgm:ptLst>
  <dgm:cxnLst>
    <dgm:cxn modelId="{FA585802-35CE-4101-A9ED-B9AAE8C60F46}" type="presOf" srcId="{93EB000F-3268-405F-B7C5-A9CFAB13B5B8}" destId="{E7986E07-06B8-469E-B3C3-6ECB7CC26FEE}" srcOrd="0" destOrd="0" presId="urn:microsoft.com/office/officeart/2005/8/layout/hierarchy4"/>
    <dgm:cxn modelId="{5C1EAD07-E511-489E-B73E-D48F9ADD1306}" type="presOf" srcId="{C093CEB8-934C-4364-99F3-38CDB0ECCC2E}" destId="{25C0FD44-958C-42D2-A484-C9564A627F56}" srcOrd="0" destOrd="0" presId="urn:microsoft.com/office/officeart/2005/8/layout/hierarchy4"/>
    <dgm:cxn modelId="{CE98FD07-B3AC-4E46-B2D2-F7F7F2CA3560}" srcId="{518B2F0D-2BF6-422E-A890-18323AD2916A}" destId="{EC6DA3D1-F61C-48E2-A56E-ADF4E3E70092}" srcOrd="0" destOrd="0" parTransId="{2F75994D-EF90-45F0-8856-D5F88DE36E32}" sibTransId="{26CA5E3A-A98B-4925-A20D-24F0996B31C3}"/>
    <dgm:cxn modelId="{9B8B7B11-14DA-4A8A-A533-DBDD9C6B4D18}" type="presOf" srcId="{DB91B35E-7739-4715-ACC6-36C84778CC69}" destId="{1F54FED9-A627-4B4D-9C11-E7DE592F1C2A}" srcOrd="0" destOrd="0" presId="urn:microsoft.com/office/officeart/2005/8/layout/hierarchy4"/>
    <dgm:cxn modelId="{5E1E7812-3BEF-47B9-A7CD-D98DC7FBC96A}" type="presOf" srcId="{0A962766-229C-4EC7-AB09-6CC252255744}" destId="{4A2643F2-CE52-4C89-B6CC-3C4458D47006}" srcOrd="0" destOrd="0" presId="urn:microsoft.com/office/officeart/2005/8/layout/hierarchy4"/>
    <dgm:cxn modelId="{DADBDD21-1CF5-4E9D-A9B0-AFC3F43A03BE}" type="presOf" srcId="{518B2F0D-2BF6-422E-A890-18323AD2916A}" destId="{BF2CF71A-2042-46B6-A5D9-C4E9DF1DF97D}" srcOrd="0" destOrd="0" presId="urn:microsoft.com/office/officeart/2005/8/layout/hierarchy4"/>
    <dgm:cxn modelId="{2E9A282E-B35D-40AE-A41D-5080A25D4645}" type="presOf" srcId="{C268A100-4D28-430A-8AEB-F4E746C0C08E}" destId="{13C47B78-977D-41B7-83FD-3BC944844A0A}" srcOrd="0" destOrd="0" presId="urn:microsoft.com/office/officeart/2005/8/layout/hierarchy4"/>
    <dgm:cxn modelId="{277F462F-E21C-4253-9190-9C10F3AD460F}" srcId="{C179018F-894D-4C5B-811C-3C443C6E2A8D}" destId="{B17BB177-447E-4CE2-BB99-66F576AD219C}" srcOrd="0" destOrd="0" parTransId="{EE0255CF-D593-4CB4-BF8E-ABC0B2B96E41}" sibTransId="{71703828-1AA0-401F-8D4F-98AE54358DAD}"/>
    <dgm:cxn modelId="{3AF74032-E86B-4A51-9894-0F49ECCCA0E4}" srcId="{1C24FFE0-AA34-4999-8A14-30C5A307CA19}" destId="{518B2F0D-2BF6-422E-A890-18323AD2916A}" srcOrd="0" destOrd="0" parTransId="{54DAAF02-0053-4B70-B674-FDA4D7D975D8}" sibTransId="{CB3AC1ED-4676-44BC-964B-EF5696714AAD}"/>
    <dgm:cxn modelId="{59F4A662-626A-4DB1-AE2E-7C261024D120}" type="presOf" srcId="{B17BB177-447E-4CE2-BB99-66F576AD219C}" destId="{B0FD1DF3-E0A9-419A-A611-FB71CEA2042B}" srcOrd="0" destOrd="0" presId="urn:microsoft.com/office/officeart/2005/8/layout/hierarchy4"/>
    <dgm:cxn modelId="{F7C65448-55E2-4131-9F19-207179564C26}" type="presOf" srcId="{ADE4D415-F1F1-42A8-A8D9-FBEA5B34E3E0}" destId="{ABDF780B-F2AD-4238-A004-7A4C8B221114}" srcOrd="0" destOrd="0" presId="urn:microsoft.com/office/officeart/2005/8/layout/hierarchy4"/>
    <dgm:cxn modelId="{BF29EA6A-947D-4404-84F6-BDC42CC46917}" type="presOf" srcId="{C179018F-894D-4C5B-811C-3C443C6E2A8D}" destId="{DF0EB8E1-077E-4256-A34F-95CC07474A8D}" srcOrd="0" destOrd="0" presId="urn:microsoft.com/office/officeart/2005/8/layout/hierarchy4"/>
    <dgm:cxn modelId="{6816B153-EB35-4668-B493-EEF1DBC35DD4}" type="presOf" srcId="{1C24FFE0-AA34-4999-8A14-30C5A307CA19}" destId="{0F9C1CDA-4B1E-4AC7-B078-62598F346361}" srcOrd="0" destOrd="0" presId="urn:microsoft.com/office/officeart/2005/8/layout/hierarchy4"/>
    <dgm:cxn modelId="{4BFE1956-2179-40E2-857C-C8089F3F5A13}" srcId="{EC6DA3D1-F61C-48E2-A56E-ADF4E3E70092}" destId="{DB91B35E-7739-4715-ACC6-36C84778CC69}" srcOrd="1" destOrd="0" parTransId="{0D30532E-A0EE-44BD-ACDC-131F71125C9D}" sibTransId="{BA95BDF7-B95D-4B8A-9207-CA64220B1D31}"/>
    <dgm:cxn modelId="{5DDBCC58-B8E0-4BC2-B569-E7888932BB14}" srcId="{DB91B35E-7739-4715-ACC6-36C84778CC69}" destId="{ED9D25AD-45EF-430D-9B43-8210C3DF5A94}" srcOrd="0" destOrd="0" parTransId="{4938FCEF-460C-44E9-9323-DE920F436E16}" sibTransId="{B64CB824-1590-429D-9A8D-A75663DB70A7}"/>
    <dgm:cxn modelId="{CE8BB859-063C-4B9E-BFFF-36D7D19682BA}" type="presOf" srcId="{ED9D25AD-45EF-430D-9B43-8210C3DF5A94}" destId="{77D147D0-23F7-4C9B-A214-57859C6FBB9C}" srcOrd="0" destOrd="0" presId="urn:microsoft.com/office/officeart/2005/8/layout/hierarchy4"/>
    <dgm:cxn modelId="{B6819983-7B75-4C04-A70D-6C5CB54C1652}" type="presOf" srcId="{B947688E-A860-4E98-924A-D565E0E34A57}" destId="{E9655910-8B03-4404-B74B-1CCD26EFD944}" srcOrd="0" destOrd="0" presId="urn:microsoft.com/office/officeart/2005/8/layout/hierarchy4"/>
    <dgm:cxn modelId="{BDBD0A85-101C-49F3-B362-3EA0F5F2BCA2}" srcId="{C268A100-4D28-430A-8AEB-F4E746C0C08E}" destId="{93EB000F-3268-405F-B7C5-A9CFAB13B5B8}" srcOrd="0" destOrd="0" parTransId="{F32BE9D5-B3DD-45A0-BD16-776A31D4AB15}" sibTransId="{E10CB99D-646F-4690-A846-3614F820ABAD}"/>
    <dgm:cxn modelId="{1711B188-0110-4A92-A694-B01D5AEB76F4}" type="presOf" srcId="{6A1F67C0-6567-41F4-94CF-E19EE602F5DE}" destId="{1D9A6A7C-213B-4F21-8409-318BC6E260B7}" srcOrd="0" destOrd="0" presId="urn:microsoft.com/office/officeart/2005/8/layout/hierarchy4"/>
    <dgm:cxn modelId="{CD6D8297-B323-4666-924D-3F9701C9FAE6}" srcId="{0A962766-229C-4EC7-AB09-6CC252255744}" destId="{6A1F67C0-6567-41F4-94CF-E19EE602F5DE}" srcOrd="0" destOrd="0" parTransId="{4DD91A6C-202E-466E-B4E0-5DD994616CAC}" sibTransId="{23B8747B-22A7-483A-9057-F8E6827897A1}"/>
    <dgm:cxn modelId="{5E64719D-20CD-4F63-B02F-5E230F96C29B}" srcId="{7D66F5D9-07AE-4B2D-8760-DE68113099F7}" destId="{C179018F-894D-4C5B-811C-3C443C6E2A8D}" srcOrd="0" destOrd="0" parTransId="{5616C4E1-89F1-4C5C-9F7A-DC6CF3AA3D54}" sibTransId="{2E8A94EB-A531-4E42-A58E-D2EB5203ADE4}"/>
    <dgm:cxn modelId="{0CE0EE9F-5935-408A-90C8-4C1AC580A008}" type="presOf" srcId="{7D66F5D9-07AE-4B2D-8760-DE68113099F7}" destId="{BA86873E-7DA0-448E-8EBD-CA7694950112}" srcOrd="0" destOrd="0" presId="urn:microsoft.com/office/officeart/2005/8/layout/hierarchy4"/>
    <dgm:cxn modelId="{20401BA3-B961-4E41-A85A-003005BCDD57}" srcId="{93EB000F-3268-405F-B7C5-A9CFAB13B5B8}" destId="{C093CEB8-934C-4364-99F3-38CDB0ECCC2E}" srcOrd="0" destOrd="0" parTransId="{216DD3DC-346A-4636-B771-03CF0E43FE4F}" sibTransId="{AE08F148-EA0E-4807-B049-B4E21B0F9518}"/>
    <dgm:cxn modelId="{13800AAC-0032-4B2C-9C64-F72EEF215687}" srcId="{EC6DA3D1-F61C-48E2-A56E-ADF4E3E70092}" destId="{ADE4D415-F1F1-42A8-A8D9-FBEA5B34E3E0}" srcOrd="2" destOrd="0" parTransId="{3987C913-9681-47D6-B2A6-ED16F07B287E}" sibTransId="{86894297-7B6D-4459-89FC-3B16F1A6356A}"/>
    <dgm:cxn modelId="{3501DBC4-8DDF-448E-967C-54ABA26C14B1}" type="presOf" srcId="{EC6DA3D1-F61C-48E2-A56E-ADF4E3E70092}" destId="{AB2A3096-3625-4369-800B-1F1DF76C2FA6}" srcOrd="0" destOrd="0" presId="urn:microsoft.com/office/officeart/2005/8/layout/hierarchy4"/>
    <dgm:cxn modelId="{CF87FFC5-2185-4766-BAB2-3008C9B8C498}" srcId="{B17BB177-447E-4CE2-BB99-66F576AD219C}" destId="{B947688E-A860-4E98-924A-D565E0E34A57}" srcOrd="0" destOrd="0" parTransId="{FEB42C5B-084C-430F-A863-4207A42FD529}" sibTransId="{BCC738EE-EBE0-4F59-92D9-EFC59AB46612}"/>
    <dgm:cxn modelId="{6B20D2E1-321D-47F5-8633-95EDFC3F095F}" srcId="{ED9D25AD-45EF-430D-9B43-8210C3DF5A94}" destId="{0A962766-229C-4EC7-AB09-6CC252255744}" srcOrd="0" destOrd="0" parTransId="{CF136865-AF2B-41AC-AFCE-E838B092BCDC}" sibTransId="{4E142EF3-C7DB-49CA-8598-79D0DD1A1BAB}"/>
    <dgm:cxn modelId="{C7B968EB-3B8A-463E-B097-713791D16A82}" srcId="{ADE4D415-F1F1-42A8-A8D9-FBEA5B34E3E0}" destId="{C268A100-4D28-430A-8AEB-F4E746C0C08E}" srcOrd="0" destOrd="0" parTransId="{86B54B27-7DE6-4C25-9C05-BB602817EE18}" sibTransId="{FA71F886-28C8-4E56-B0EE-F44F4133E6C7}"/>
    <dgm:cxn modelId="{82E3C7FE-5C58-4DA4-B542-1DA7E639ECA6}" srcId="{EC6DA3D1-F61C-48E2-A56E-ADF4E3E70092}" destId="{7D66F5D9-07AE-4B2D-8760-DE68113099F7}" srcOrd="0" destOrd="0" parTransId="{9A99DC8A-0236-49E4-9CE5-15350ECEE9E3}" sibTransId="{D96ED604-F366-4B2C-83E1-76CC564A0D70}"/>
    <dgm:cxn modelId="{DE641F46-CBB6-47E4-848F-266206B45178}" type="presParOf" srcId="{0F9C1CDA-4B1E-4AC7-B078-62598F346361}" destId="{ABDB1253-2D8F-4495-B285-89047465A917}" srcOrd="0" destOrd="0" presId="urn:microsoft.com/office/officeart/2005/8/layout/hierarchy4"/>
    <dgm:cxn modelId="{1FC1F572-45EF-4DC9-8341-B6BEB766CA99}" type="presParOf" srcId="{ABDB1253-2D8F-4495-B285-89047465A917}" destId="{BF2CF71A-2042-46B6-A5D9-C4E9DF1DF97D}" srcOrd="0" destOrd="0" presId="urn:microsoft.com/office/officeart/2005/8/layout/hierarchy4"/>
    <dgm:cxn modelId="{94C0AD7B-B286-4FC3-B9BC-8832CCA989F2}" type="presParOf" srcId="{ABDB1253-2D8F-4495-B285-89047465A917}" destId="{51124C92-E8C4-475E-BB8E-71C33B89C2FD}" srcOrd="1" destOrd="0" presId="urn:microsoft.com/office/officeart/2005/8/layout/hierarchy4"/>
    <dgm:cxn modelId="{F852CD67-9080-4804-9D1E-97AF483C1482}" type="presParOf" srcId="{ABDB1253-2D8F-4495-B285-89047465A917}" destId="{16401969-65DC-4E27-8635-AE59CF258254}" srcOrd="2" destOrd="0" presId="urn:microsoft.com/office/officeart/2005/8/layout/hierarchy4"/>
    <dgm:cxn modelId="{DD72F289-A8C2-452E-93A9-04E7FA043B92}" type="presParOf" srcId="{16401969-65DC-4E27-8635-AE59CF258254}" destId="{541199D7-6975-443D-8341-A6B3F62CF208}" srcOrd="0" destOrd="0" presId="urn:microsoft.com/office/officeart/2005/8/layout/hierarchy4"/>
    <dgm:cxn modelId="{EE971A23-9DC5-40C2-9DBB-B0C9422433ED}" type="presParOf" srcId="{541199D7-6975-443D-8341-A6B3F62CF208}" destId="{AB2A3096-3625-4369-800B-1F1DF76C2FA6}" srcOrd="0" destOrd="0" presId="urn:microsoft.com/office/officeart/2005/8/layout/hierarchy4"/>
    <dgm:cxn modelId="{25CA65DF-6723-4904-9869-ED70054BEC05}" type="presParOf" srcId="{541199D7-6975-443D-8341-A6B3F62CF208}" destId="{F57E3DCC-4931-4756-A0D8-3BC79162E684}" srcOrd="1" destOrd="0" presId="urn:microsoft.com/office/officeart/2005/8/layout/hierarchy4"/>
    <dgm:cxn modelId="{5BB9AB50-9D9F-435C-825B-46E1BF357683}" type="presParOf" srcId="{541199D7-6975-443D-8341-A6B3F62CF208}" destId="{DF865609-14AE-45D9-B4D2-B2611AFBDB00}" srcOrd="2" destOrd="0" presId="urn:microsoft.com/office/officeart/2005/8/layout/hierarchy4"/>
    <dgm:cxn modelId="{69994D79-7E33-4D27-B466-FA56F6350F38}" type="presParOf" srcId="{DF865609-14AE-45D9-B4D2-B2611AFBDB00}" destId="{B81C8532-ABD5-4E8B-AAF6-6DB3B1F19D88}" srcOrd="0" destOrd="0" presId="urn:microsoft.com/office/officeart/2005/8/layout/hierarchy4"/>
    <dgm:cxn modelId="{FD56D9C7-B7B2-4633-BDA2-5DB435F8F07E}" type="presParOf" srcId="{B81C8532-ABD5-4E8B-AAF6-6DB3B1F19D88}" destId="{BA86873E-7DA0-448E-8EBD-CA7694950112}" srcOrd="0" destOrd="0" presId="urn:microsoft.com/office/officeart/2005/8/layout/hierarchy4"/>
    <dgm:cxn modelId="{B1F52AAB-D1DA-4873-B937-C8E30DB0CC6F}" type="presParOf" srcId="{B81C8532-ABD5-4E8B-AAF6-6DB3B1F19D88}" destId="{9DE7C3C8-BC5C-4117-9C72-E6ECB3EEC1B5}" srcOrd="1" destOrd="0" presId="urn:microsoft.com/office/officeart/2005/8/layout/hierarchy4"/>
    <dgm:cxn modelId="{A3CE9E42-692F-4193-B69B-2A90465C8A42}" type="presParOf" srcId="{B81C8532-ABD5-4E8B-AAF6-6DB3B1F19D88}" destId="{A9239579-E464-49D1-9CAF-59333FC53FCE}" srcOrd="2" destOrd="0" presId="urn:microsoft.com/office/officeart/2005/8/layout/hierarchy4"/>
    <dgm:cxn modelId="{F7B54B28-2790-4995-AA2C-810335799521}" type="presParOf" srcId="{A9239579-E464-49D1-9CAF-59333FC53FCE}" destId="{4F9DBC35-4CAB-4045-9A12-7FFE22CB20E5}" srcOrd="0" destOrd="0" presId="urn:microsoft.com/office/officeart/2005/8/layout/hierarchy4"/>
    <dgm:cxn modelId="{EECCD891-06D6-40FC-8447-284865EDBDBB}" type="presParOf" srcId="{4F9DBC35-4CAB-4045-9A12-7FFE22CB20E5}" destId="{DF0EB8E1-077E-4256-A34F-95CC07474A8D}" srcOrd="0" destOrd="0" presId="urn:microsoft.com/office/officeart/2005/8/layout/hierarchy4"/>
    <dgm:cxn modelId="{CE119A4F-E63E-4EF5-A3EC-3EE03CD13269}" type="presParOf" srcId="{4F9DBC35-4CAB-4045-9A12-7FFE22CB20E5}" destId="{A5A58DB4-E21C-4F00-A512-E96E1274EF02}" srcOrd="1" destOrd="0" presId="urn:microsoft.com/office/officeart/2005/8/layout/hierarchy4"/>
    <dgm:cxn modelId="{6B53B0DD-8A0A-43E7-A2F8-209C4AF3EAAB}" type="presParOf" srcId="{4F9DBC35-4CAB-4045-9A12-7FFE22CB20E5}" destId="{D59E3CCE-947A-42D8-8290-5A778701A82F}" srcOrd="2" destOrd="0" presId="urn:microsoft.com/office/officeart/2005/8/layout/hierarchy4"/>
    <dgm:cxn modelId="{6736B556-234C-4F77-ACDF-C85D4AC026D5}" type="presParOf" srcId="{D59E3CCE-947A-42D8-8290-5A778701A82F}" destId="{92026B38-304A-4E9A-8EE3-EC682C48CF68}" srcOrd="0" destOrd="0" presId="urn:microsoft.com/office/officeart/2005/8/layout/hierarchy4"/>
    <dgm:cxn modelId="{EB3A01C1-DF07-4555-A8B6-C81E35007529}" type="presParOf" srcId="{92026B38-304A-4E9A-8EE3-EC682C48CF68}" destId="{B0FD1DF3-E0A9-419A-A611-FB71CEA2042B}" srcOrd="0" destOrd="0" presId="urn:microsoft.com/office/officeart/2005/8/layout/hierarchy4"/>
    <dgm:cxn modelId="{D37C7F85-7DBA-4110-880A-ECBCC5A82590}" type="presParOf" srcId="{92026B38-304A-4E9A-8EE3-EC682C48CF68}" destId="{D801A5F0-F6B5-43CC-90D8-A190A16A2B11}" srcOrd="1" destOrd="0" presId="urn:microsoft.com/office/officeart/2005/8/layout/hierarchy4"/>
    <dgm:cxn modelId="{C29733C9-2A41-42BC-8C90-72EC0C3ECCDE}" type="presParOf" srcId="{92026B38-304A-4E9A-8EE3-EC682C48CF68}" destId="{83FC745E-9C30-418F-8068-448DF1CAB129}" srcOrd="2" destOrd="0" presId="urn:microsoft.com/office/officeart/2005/8/layout/hierarchy4"/>
    <dgm:cxn modelId="{B19AC3CD-47B1-4DE8-8DC1-6811D32F45FA}" type="presParOf" srcId="{83FC745E-9C30-418F-8068-448DF1CAB129}" destId="{14C60865-0E04-42DB-B0CB-1ACF4F559E7A}" srcOrd="0" destOrd="0" presId="urn:microsoft.com/office/officeart/2005/8/layout/hierarchy4"/>
    <dgm:cxn modelId="{B2B16094-63F0-4679-8FC4-569BCDB23F60}" type="presParOf" srcId="{14C60865-0E04-42DB-B0CB-1ACF4F559E7A}" destId="{E9655910-8B03-4404-B74B-1CCD26EFD944}" srcOrd="0" destOrd="0" presId="urn:microsoft.com/office/officeart/2005/8/layout/hierarchy4"/>
    <dgm:cxn modelId="{EC7F3ABB-5A2B-4C9A-B8AB-CA4A370F16D3}" type="presParOf" srcId="{14C60865-0E04-42DB-B0CB-1ACF4F559E7A}" destId="{99923EB3-EA6F-4809-905B-36A87B9118F3}" srcOrd="1" destOrd="0" presId="urn:microsoft.com/office/officeart/2005/8/layout/hierarchy4"/>
    <dgm:cxn modelId="{244E79E7-7BA5-40EE-978F-2859F149ABB4}" type="presParOf" srcId="{DF865609-14AE-45D9-B4D2-B2611AFBDB00}" destId="{87523676-452C-40F7-BFBD-50418C89D3AE}" srcOrd="1" destOrd="0" presId="urn:microsoft.com/office/officeart/2005/8/layout/hierarchy4"/>
    <dgm:cxn modelId="{7470A501-6B02-4FB2-9AB2-ED9D91CA1E65}" type="presParOf" srcId="{DF865609-14AE-45D9-B4D2-B2611AFBDB00}" destId="{42FC28F4-2275-40CC-B05A-DC53530128E3}" srcOrd="2" destOrd="0" presId="urn:microsoft.com/office/officeart/2005/8/layout/hierarchy4"/>
    <dgm:cxn modelId="{90D74DAD-AB9A-4F9E-B15F-535E57D3FD17}" type="presParOf" srcId="{42FC28F4-2275-40CC-B05A-DC53530128E3}" destId="{1F54FED9-A627-4B4D-9C11-E7DE592F1C2A}" srcOrd="0" destOrd="0" presId="urn:microsoft.com/office/officeart/2005/8/layout/hierarchy4"/>
    <dgm:cxn modelId="{09FCC3DF-5B27-4C3B-A892-BF54F15D3711}" type="presParOf" srcId="{42FC28F4-2275-40CC-B05A-DC53530128E3}" destId="{E8E38B5E-7E8B-4742-B83B-687207F1EEA3}" srcOrd="1" destOrd="0" presId="urn:microsoft.com/office/officeart/2005/8/layout/hierarchy4"/>
    <dgm:cxn modelId="{2C74D6B5-CA0B-4C05-8D72-00E7184130B9}" type="presParOf" srcId="{42FC28F4-2275-40CC-B05A-DC53530128E3}" destId="{F1FB87AD-43B2-4BFA-A9AD-CDA300F00A66}" srcOrd="2" destOrd="0" presId="urn:microsoft.com/office/officeart/2005/8/layout/hierarchy4"/>
    <dgm:cxn modelId="{77AF23D7-893E-4678-9917-A1CD9388C742}" type="presParOf" srcId="{F1FB87AD-43B2-4BFA-A9AD-CDA300F00A66}" destId="{19BD60CC-2CB6-4536-8C9F-5E3468925053}" srcOrd="0" destOrd="0" presId="urn:microsoft.com/office/officeart/2005/8/layout/hierarchy4"/>
    <dgm:cxn modelId="{C02B2138-63FB-4261-9680-4372F073771B}" type="presParOf" srcId="{19BD60CC-2CB6-4536-8C9F-5E3468925053}" destId="{77D147D0-23F7-4C9B-A214-57859C6FBB9C}" srcOrd="0" destOrd="0" presId="urn:microsoft.com/office/officeart/2005/8/layout/hierarchy4"/>
    <dgm:cxn modelId="{49FB2226-A043-4F73-92D1-E2F28C21E926}" type="presParOf" srcId="{19BD60CC-2CB6-4536-8C9F-5E3468925053}" destId="{3FCB3A56-BDFD-41C4-99CE-37EE2D5E8E51}" srcOrd="1" destOrd="0" presId="urn:microsoft.com/office/officeart/2005/8/layout/hierarchy4"/>
    <dgm:cxn modelId="{FCD36AF7-2FE7-4B4D-8934-3BCF212127AB}" type="presParOf" srcId="{19BD60CC-2CB6-4536-8C9F-5E3468925053}" destId="{BF9875CB-4538-4668-80C9-FBB9AA11CE97}" srcOrd="2" destOrd="0" presId="urn:microsoft.com/office/officeart/2005/8/layout/hierarchy4"/>
    <dgm:cxn modelId="{E6552CCC-2404-423A-84D2-72BB2E722C4C}" type="presParOf" srcId="{BF9875CB-4538-4668-80C9-FBB9AA11CE97}" destId="{DC24CCF1-1CA1-4B37-99D1-245428E26AE0}" srcOrd="0" destOrd="0" presId="urn:microsoft.com/office/officeart/2005/8/layout/hierarchy4"/>
    <dgm:cxn modelId="{249B6DCE-D83B-46C3-AA79-D82FFBEE35A0}" type="presParOf" srcId="{DC24CCF1-1CA1-4B37-99D1-245428E26AE0}" destId="{4A2643F2-CE52-4C89-B6CC-3C4458D47006}" srcOrd="0" destOrd="0" presId="urn:microsoft.com/office/officeart/2005/8/layout/hierarchy4"/>
    <dgm:cxn modelId="{30936A6D-2551-446B-9A36-F8632A42DD03}" type="presParOf" srcId="{DC24CCF1-1CA1-4B37-99D1-245428E26AE0}" destId="{22EBDAAC-3670-4089-90ED-76B774123AC7}" srcOrd="1" destOrd="0" presId="urn:microsoft.com/office/officeart/2005/8/layout/hierarchy4"/>
    <dgm:cxn modelId="{4A517E83-32F7-490A-B210-DBB359E8C360}" type="presParOf" srcId="{DC24CCF1-1CA1-4B37-99D1-245428E26AE0}" destId="{5EDE653D-B738-41D8-A8FA-4E914D4023E0}" srcOrd="2" destOrd="0" presId="urn:microsoft.com/office/officeart/2005/8/layout/hierarchy4"/>
    <dgm:cxn modelId="{85271636-7B6C-47EB-8126-B53CA319E6ED}" type="presParOf" srcId="{5EDE653D-B738-41D8-A8FA-4E914D4023E0}" destId="{1A7E3EA3-5779-4C76-B70A-32D9A53D00A6}" srcOrd="0" destOrd="0" presId="urn:microsoft.com/office/officeart/2005/8/layout/hierarchy4"/>
    <dgm:cxn modelId="{AC92432E-56D8-46E0-A25B-5689A2C17669}" type="presParOf" srcId="{1A7E3EA3-5779-4C76-B70A-32D9A53D00A6}" destId="{1D9A6A7C-213B-4F21-8409-318BC6E260B7}" srcOrd="0" destOrd="0" presId="urn:microsoft.com/office/officeart/2005/8/layout/hierarchy4"/>
    <dgm:cxn modelId="{D3B42C87-3DD6-46C6-96A5-DE1B279A80D7}" type="presParOf" srcId="{1A7E3EA3-5779-4C76-B70A-32D9A53D00A6}" destId="{C9FDFD09-8EB0-480E-BDEC-37B66CE97AAF}" srcOrd="1" destOrd="0" presId="urn:microsoft.com/office/officeart/2005/8/layout/hierarchy4"/>
    <dgm:cxn modelId="{E5AEFCFB-B403-4175-B956-9D4F2D85C5B2}" type="presParOf" srcId="{DF865609-14AE-45D9-B4D2-B2611AFBDB00}" destId="{48849681-85DD-4C1C-A045-2E26FB7E8A60}" srcOrd="3" destOrd="0" presId="urn:microsoft.com/office/officeart/2005/8/layout/hierarchy4"/>
    <dgm:cxn modelId="{2787D999-154D-417D-9338-F8F64B3983DD}" type="presParOf" srcId="{DF865609-14AE-45D9-B4D2-B2611AFBDB00}" destId="{512FF11D-8A11-4C5B-A2BE-E37B1ACAAC59}" srcOrd="4" destOrd="0" presId="urn:microsoft.com/office/officeart/2005/8/layout/hierarchy4"/>
    <dgm:cxn modelId="{747C15E1-6012-4A4A-AF46-BCF6C904BF53}" type="presParOf" srcId="{512FF11D-8A11-4C5B-A2BE-E37B1ACAAC59}" destId="{ABDF780B-F2AD-4238-A004-7A4C8B221114}" srcOrd="0" destOrd="0" presId="urn:microsoft.com/office/officeart/2005/8/layout/hierarchy4"/>
    <dgm:cxn modelId="{507EBBF7-4A71-46E9-8B47-28438500BE44}" type="presParOf" srcId="{512FF11D-8A11-4C5B-A2BE-E37B1ACAAC59}" destId="{9F033F82-730D-4890-9060-7A8F8C8311A0}" srcOrd="1" destOrd="0" presId="urn:microsoft.com/office/officeart/2005/8/layout/hierarchy4"/>
    <dgm:cxn modelId="{622C599E-845B-444E-B2B4-5DF2B9E9971B}" type="presParOf" srcId="{512FF11D-8A11-4C5B-A2BE-E37B1ACAAC59}" destId="{6FA69E82-99A0-431D-91E1-3AF42C840E84}" srcOrd="2" destOrd="0" presId="urn:microsoft.com/office/officeart/2005/8/layout/hierarchy4"/>
    <dgm:cxn modelId="{8C4DE94E-9749-4D65-95C0-6FE733C8EC30}" type="presParOf" srcId="{6FA69E82-99A0-431D-91E1-3AF42C840E84}" destId="{D4F8B3A9-719E-48C1-BAE7-1AE14BF6E4F8}" srcOrd="0" destOrd="0" presId="urn:microsoft.com/office/officeart/2005/8/layout/hierarchy4"/>
    <dgm:cxn modelId="{AF8A05C5-40CB-481C-89AC-2AA6AE691784}" type="presParOf" srcId="{D4F8B3A9-719E-48C1-BAE7-1AE14BF6E4F8}" destId="{13C47B78-977D-41B7-83FD-3BC944844A0A}" srcOrd="0" destOrd="0" presId="urn:microsoft.com/office/officeart/2005/8/layout/hierarchy4"/>
    <dgm:cxn modelId="{67B909A5-DE2F-4C15-94F8-6B370A878FB6}" type="presParOf" srcId="{D4F8B3A9-719E-48C1-BAE7-1AE14BF6E4F8}" destId="{EADF4EF8-D278-4AFF-A6E6-39B02C40E341}" srcOrd="1" destOrd="0" presId="urn:microsoft.com/office/officeart/2005/8/layout/hierarchy4"/>
    <dgm:cxn modelId="{F119BAB8-8E42-40ED-BAE3-C252B8F71333}" type="presParOf" srcId="{D4F8B3A9-719E-48C1-BAE7-1AE14BF6E4F8}" destId="{C91269BD-1445-4F1D-9870-EA5328555C18}" srcOrd="2" destOrd="0" presId="urn:microsoft.com/office/officeart/2005/8/layout/hierarchy4"/>
    <dgm:cxn modelId="{EE826473-B8F7-4E99-AABD-CF3639EEFD81}" type="presParOf" srcId="{C91269BD-1445-4F1D-9870-EA5328555C18}" destId="{365B79FE-9CDC-4B2E-943A-69A5222E17CD}" srcOrd="0" destOrd="0" presId="urn:microsoft.com/office/officeart/2005/8/layout/hierarchy4"/>
    <dgm:cxn modelId="{60F85BFD-E659-4810-9737-13D0870E8B2F}" type="presParOf" srcId="{365B79FE-9CDC-4B2E-943A-69A5222E17CD}" destId="{E7986E07-06B8-469E-B3C3-6ECB7CC26FEE}" srcOrd="0" destOrd="0" presId="urn:microsoft.com/office/officeart/2005/8/layout/hierarchy4"/>
    <dgm:cxn modelId="{4F01C24E-E627-40DD-B173-6CFBB5B29049}" type="presParOf" srcId="{365B79FE-9CDC-4B2E-943A-69A5222E17CD}" destId="{DFA19BD8-9754-41E9-AD3A-DA8FA2C636E9}" srcOrd="1" destOrd="0" presId="urn:microsoft.com/office/officeart/2005/8/layout/hierarchy4"/>
    <dgm:cxn modelId="{7F0D2ABE-F93B-4E99-A48E-C557F9E03558}" type="presParOf" srcId="{365B79FE-9CDC-4B2E-943A-69A5222E17CD}" destId="{B2F273B5-BD7A-41C0-9227-FCF572416E28}" srcOrd="2" destOrd="0" presId="urn:microsoft.com/office/officeart/2005/8/layout/hierarchy4"/>
    <dgm:cxn modelId="{5DF93762-2E78-43CE-B59E-1D2A20E0D576}" type="presParOf" srcId="{B2F273B5-BD7A-41C0-9227-FCF572416E28}" destId="{62E45DC5-3573-4695-BE53-6E878D13493F}" srcOrd="0" destOrd="0" presId="urn:microsoft.com/office/officeart/2005/8/layout/hierarchy4"/>
    <dgm:cxn modelId="{9EAF5E69-B3EC-4275-82F5-49E4B2DEE71C}" type="presParOf" srcId="{62E45DC5-3573-4695-BE53-6E878D13493F}" destId="{25C0FD44-958C-42D2-A484-C9564A627F56}" srcOrd="0" destOrd="0" presId="urn:microsoft.com/office/officeart/2005/8/layout/hierarchy4"/>
    <dgm:cxn modelId="{7316335D-FD6B-4937-8794-CEBEFF9EFC3F}" type="presParOf" srcId="{62E45DC5-3573-4695-BE53-6E878D13493F}" destId="{2103A139-B518-436A-9B9B-5B53EF9673DE}" srcOrd="1" destOrd="0" presId="urn:microsoft.com/office/officeart/2005/8/layout/hierarchy4"/>
  </dgm:cxnLst>
  <dgm:bg/>
  <dgm:whole/>
  <dgm:extLst>
    <a:ext uri="http://schemas.microsoft.com/office/drawing/2008/diagram">
      <dsp:dataModelExt xmlns:dsp="http://schemas.microsoft.com/office/drawing/2008/diagram" relId="rId22" minVer="http://schemas.openxmlformats.org/drawingml/2006/diagram"/>
    </a:ext>
  </dgm:extLst>
</dgm:dataModel>
</file>

<file path=word/diagrams/data2.xml><?xml version="1.0" encoding="utf-8"?>
<dgm:dataModel xmlns:dgm="http://schemas.openxmlformats.org/drawingml/2006/diagram" xmlns:a="http://schemas.openxmlformats.org/drawingml/2006/main">
  <dgm:ptLst>
    <dgm:pt modelId="{9B763CED-3A69-418D-90CF-72CEB61E12E0}" type="doc">
      <dgm:prSet loTypeId="urn:microsoft.com/office/officeart/2008/layout/HorizontalMultiLevelHierarchy" loCatId="hierarchy" qsTypeId="urn:microsoft.com/office/officeart/2005/8/quickstyle/simple1" qsCatId="simple" csTypeId="urn:microsoft.com/office/officeart/2005/8/colors/accent6_1" csCatId="accent6" phldr="1"/>
      <dgm:spPr/>
      <dgm:t>
        <a:bodyPr/>
        <a:lstStyle/>
        <a:p>
          <a:endParaRPr lang="es-ES"/>
        </a:p>
      </dgm:t>
    </dgm:pt>
    <dgm:pt modelId="{61BE43C7-C982-4666-A6F2-D7E7097A2137}">
      <dgm:prSet phldrT="[Texto]" custT="1">
        <dgm:style>
          <a:lnRef idx="2">
            <a:schemeClr val="accent6">
              <a:shade val="50000"/>
            </a:schemeClr>
          </a:lnRef>
          <a:fillRef idx="1">
            <a:schemeClr val="accent6"/>
          </a:fillRef>
          <a:effectRef idx="0">
            <a:schemeClr val="accent6"/>
          </a:effectRef>
          <a:fontRef idx="minor">
            <a:schemeClr val="lt1"/>
          </a:fontRef>
        </dgm:style>
      </dgm:prSet>
      <dgm:spPr>
        <a:solidFill>
          <a:srgbClr val="92D050"/>
        </a:solidFill>
      </dgm:spPr>
      <dgm:t>
        <a:bodyPr/>
        <a:lstStyle/>
        <a:p>
          <a:pPr algn="ctr"/>
          <a:r>
            <a:rPr lang="es-ES" sz="2000" b="1">
              <a:solidFill>
                <a:schemeClr val="bg1"/>
              </a:solidFill>
            </a:rPr>
            <a:t>DIODOS LÁSER DE INYECCIÓN ILD</a:t>
          </a:r>
        </a:p>
      </dgm:t>
    </dgm:pt>
    <dgm:pt modelId="{C2944F79-53F3-4CD8-BF77-2371A1C909E2}" type="parTrans" cxnId="{D83BDB71-6C77-432D-B93C-EF2F43962779}">
      <dgm:prSet/>
      <dgm:spPr/>
      <dgm:t>
        <a:bodyPr/>
        <a:lstStyle/>
        <a:p>
          <a:pPr algn="just"/>
          <a:endParaRPr lang="es-ES" sz="2800"/>
        </a:p>
      </dgm:t>
    </dgm:pt>
    <dgm:pt modelId="{44DECF65-EE22-4FDC-B363-FC1E1E80D89A}" type="sibTrans" cxnId="{D83BDB71-6C77-432D-B93C-EF2F43962779}">
      <dgm:prSet/>
      <dgm:spPr/>
      <dgm:t>
        <a:bodyPr/>
        <a:lstStyle/>
        <a:p>
          <a:pPr algn="just"/>
          <a:endParaRPr lang="es-ES" sz="2800"/>
        </a:p>
      </dgm:t>
    </dgm:pt>
    <dgm:pt modelId="{FCBCEBA7-238E-4E7A-8515-A16110F53758}">
      <dgm:prSet phldrT="[Texto]" custT="1">
        <dgm:style>
          <a:lnRef idx="0">
            <a:scrgbClr r="0" g="0" b="0"/>
          </a:lnRef>
          <a:fillRef idx="0">
            <a:scrgbClr r="0" g="0" b="0"/>
          </a:fillRef>
          <a:effectRef idx="0">
            <a:scrgbClr r="0" g="0" b="0"/>
          </a:effectRef>
          <a:fontRef idx="minor">
            <a:schemeClr val="lt1"/>
          </a:fontRef>
        </dgm:style>
      </dgm:prSet>
      <dgm:spPr>
        <a:solidFill>
          <a:srgbClr val="00B050">
            <a:alpha val="50000"/>
          </a:srgbClr>
        </a:solidFill>
        <a:ln>
          <a:noFill/>
        </a:ln>
      </dgm:spPr>
      <dgm:t>
        <a:bodyPr/>
        <a:lstStyle/>
        <a:p>
          <a:pPr algn="ctr"/>
          <a:r>
            <a:rPr lang="es-ES" sz="1050" b="1">
              <a:solidFill>
                <a:schemeClr val="bg1"/>
              </a:solidFill>
            </a:rPr>
            <a:t>CARACTERÍSTICAS DE LA EMISIÓN LÁSER</a:t>
          </a:r>
        </a:p>
      </dgm:t>
    </dgm:pt>
    <dgm:pt modelId="{292EC730-2708-4C97-89CF-82B6B3A0000D}" type="parTrans" cxnId="{82EA1479-3161-4C9D-9269-F6C974AE7632}">
      <dgm:prSet custT="1"/>
      <dgm:spPr/>
      <dgm:t>
        <a:bodyPr/>
        <a:lstStyle/>
        <a:p>
          <a:pPr algn="just"/>
          <a:endParaRPr lang="es-ES" sz="900"/>
        </a:p>
      </dgm:t>
    </dgm:pt>
    <dgm:pt modelId="{6493ECA6-2D8A-4DE0-974A-F7ECC1C5EC64}" type="sibTrans" cxnId="{82EA1479-3161-4C9D-9269-F6C974AE7632}">
      <dgm:prSet/>
      <dgm:spPr/>
      <dgm:t>
        <a:bodyPr/>
        <a:lstStyle/>
        <a:p>
          <a:pPr algn="just"/>
          <a:endParaRPr lang="es-ES" sz="2800"/>
        </a:p>
      </dgm:t>
    </dgm:pt>
    <dgm:pt modelId="{5C561092-958B-4E9B-9F1B-B2805341A13A}">
      <dgm:prSet phldrT="[Texto]" custT="1">
        <dgm:style>
          <a:lnRef idx="0">
            <a:scrgbClr r="0" g="0" b="0"/>
          </a:lnRef>
          <a:fillRef idx="0">
            <a:scrgbClr r="0" g="0" b="0"/>
          </a:fillRef>
          <a:effectRef idx="0">
            <a:scrgbClr r="0" g="0" b="0"/>
          </a:effectRef>
          <a:fontRef idx="minor">
            <a:schemeClr val="lt1"/>
          </a:fontRef>
        </dgm:style>
      </dgm:prSet>
      <dgm:spPr>
        <a:solidFill>
          <a:srgbClr val="0070C0">
            <a:alpha val="50000"/>
          </a:srgbClr>
        </a:solidFill>
        <a:ln>
          <a:noFill/>
        </a:ln>
      </dgm:spPr>
      <dgm:t>
        <a:bodyPr/>
        <a:lstStyle/>
        <a:p>
          <a:pPr algn="ctr"/>
          <a:r>
            <a:rPr lang="es-ES" sz="1050" b="1">
              <a:solidFill>
                <a:schemeClr val="bg1"/>
              </a:solidFill>
            </a:rPr>
            <a:t>COMPONENTES DE UN LÁSER</a:t>
          </a:r>
        </a:p>
      </dgm:t>
    </dgm:pt>
    <dgm:pt modelId="{C9BCA871-DD69-4405-9E8A-A840778F8221}" type="parTrans" cxnId="{5524C8AE-D8A8-403B-B921-9A0BF509A627}">
      <dgm:prSet custT="1"/>
      <dgm:spPr/>
      <dgm:t>
        <a:bodyPr/>
        <a:lstStyle/>
        <a:p>
          <a:pPr algn="just"/>
          <a:endParaRPr lang="es-ES" sz="800"/>
        </a:p>
      </dgm:t>
    </dgm:pt>
    <dgm:pt modelId="{ED72EF7E-0237-4876-BCE6-2E5516C592D5}" type="sibTrans" cxnId="{5524C8AE-D8A8-403B-B921-9A0BF509A627}">
      <dgm:prSet/>
      <dgm:spPr/>
      <dgm:t>
        <a:bodyPr/>
        <a:lstStyle/>
        <a:p>
          <a:pPr algn="just"/>
          <a:endParaRPr lang="es-ES" sz="2800"/>
        </a:p>
      </dgm:t>
    </dgm:pt>
    <dgm:pt modelId="{8AF6C1A8-110D-4A3F-89C7-BE21FF2E5895}">
      <dgm:prSet phldrT="[Texto]" custT="1"/>
      <dgm:spPr/>
      <dgm:t>
        <a:bodyPr/>
        <a:lstStyle/>
        <a:p>
          <a:pPr algn="just"/>
          <a:r>
            <a:rPr lang="es-ES" sz="900"/>
            <a:t>Es la base de funcionamiento del láser. Con una fuente externa se irradia el núcleo activo del láser con una longitud de onda igual (igual fase e igual frecuencia) a la que tiene la emisión espontánea. El resultado es una onda coherente.</a:t>
          </a:r>
        </a:p>
      </dgm:t>
    </dgm:pt>
    <dgm:pt modelId="{640EF8F4-A6F1-4189-86F6-6AC1F63A980E}" type="parTrans" cxnId="{F48F5306-83CE-4052-9039-8800A0003503}">
      <dgm:prSet custT="1"/>
      <dgm:spPr/>
      <dgm:t>
        <a:bodyPr/>
        <a:lstStyle/>
        <a:p>
          <a:pPr algn="just"/>
          <a:endParaRPr lang="es-ES" sz="800"/>
        </a:p>
      </dgm:t>
    </dgm:pt>
    <dgm:pt modelId="{187B1763-BEA8-49AB-9095-D3611F08887D}" type="sibTrans" cxnId="{F48F5306-83CE-4052-9039-8800A0003503}">
      <dgm:prSet/>
      <dgm:spPr/>
      <dgm:t>
        <a:bodyPr/>
        <a:lstStyle/>
        <a:p>
          <a:pPr algn="just"/>
          <a:endParaRPr lang="es-ES" sz="2800"/>
        </a:p>
      </dgm:t>
    </dgm:pt>
    <dgm:pt modelId="{1B0848F4-7B69-4376-8932-043F2FAB9705}">
      <dgm:prSet phldrT="[Texto]" custT="1"/>
      <dgm:spPr/>
      <dgm:t>
        <a:bodyPr/>
        <a:lstStyle/>
        <a:p>
          <a:pPr algn="just"/>
          <a:r>
            <a:rPr lang="es-ES" sz="900"/>
            <a:t>La intensidad de la emisión láser es inusitadamente elevada.</a:t>
          </a:r>
        </a:p>
      </dgm:t>
    </dgm:pt>
    <dgm:pt modelId="{E7A1F39F-C9D9-44D6-AE53-3248EA205375}" type="parTrans" cxnId="{74326F98-7C26-4CEF-9338-2BBFD34FCB19}">
      <dgm:prSet custT="1"/>
      <dgm:spPr/>
      <dgm:t>
        <a:bodyPr/>
        <a:lstStyle/>
        <a:p>
          <a:pPr algn="just"/>
          <a:endParaRPr lang="es-ES" sz="800"/>
        </a:p>
      </dgm:t>
    </dgm:pt>
    <dgm:pt modelId="{3611DBC9-8A9E-4835-928B-CB9D74144940}" type="sibTrans" cxnId="{74326F98-7C26-4CEF-9338-2BBFD34FCB19}">
      <dgm:prSet/>
      <dgm:spPr/>
      <dgm:t>
        <a:bodyPr/>
        <a:lstStyle/>
        <a:p>
          <a:pPr algn="just"/>
          <a:endParaRPr lang="es-ES" sz="2800"/>
        </a:p>
      </dgm:t>
    </dgm:pt>
    <dgm:pt modelId="{E7C59D7E-AE8C-4DA9-9F11-01A6BD0A5598}">
      <dgm:prSet phldrT="[Texto]" custT="1"/>
      <dgm:spPr/>
      <dgm:t>
        <a:bodyPr/>
        <a:lstStyle/>
        <a:p>
          <a:pPr algn="just"/>
          <a:r>
            <a:rPr lang="es-ES" sz="900"/>
            <a:t>Medio láser, que es el material capaz de producir la radiación.</a:t>
          </a:r>
        </a:p>
      </dgm:t>
    </dgm:pt>
    <dgm:pt modelId="{21E6B4DA-5DFE-416D-AE7E-19DF1DDA5C36}" type="parTrans" cxnId="{1B7EFC28-93B6-46BA-9881-CEFA2B1C1973}">
      <dgm:prSet custT="1"/>
      <dgm:spPr/>
      <dgm:t>
        <a:bodyPr/>
        <a:lstStyle/>
        <a:p>
          <a:pPr algn="just"/>
          <a:endParaRPr lang="es-ES" sz="800"/>
        </a:p>
      </dgm:t>
    </dgm:pt>
    <dgm:pt modelId="{0FFEC983-D1EF-42EF-AE70-2CBC8EC9FF66}" type="sibTrans" cxnId="{1B7EFC28-93B6-46BA-9881-CEFA2B1C1973}">
      <dgm:prSet/>
      <dgm:spPr/>
      <dgm:t>
        <a:bodyPr/>
        <a:lstStyle/>
        <a:p>
          <a:pPr algn="just"/>
          <a:endParaRPr lang="es-ES" sz="2800"/>
        </a:p>
      </dgm:t>
    </dgm:pt>
    <dgm:pt modelId="{35215D22-3E79-4D17-B433-F5BB349FE68A}">
      <dgm:prSet phldrT="[Texto]" custT="1">
        <dgm:style>
          <a:lnRef idx="0">
            <a:scrgbClr r="0" g="0" b="0"/>
          </a:lnRef>
          <a:fillRef idx="0">
            <a:scrgbClr r="0" g="0" b="0"/>
          </a:fillRef>
          <a:effectRef idx="0">
            <a:scrgbClr r="0" g="0" b="0"/>
          </a:effectRef>
          <a:fontRef idx="minor">
            <a:schemeClr val="lt1"/>
          </a:fontRef>
        </dgm:style>
      </dgm:prSet>
      <dgm:spPr>
        <a:solidFill>
          <a:srgbClr val="FFC000">
            <a:alpha val="50000"/>
          </a:srgbClr>
        </a:solidFill>
        <a:ln>
          <a:noFill/>
        </a:ln>
      </dgm:spPr>
      <dgm:t>
        <a:bodyPr/>
        <a:lstStyle/>
        <a:p>
          <a:pPr algn="ctr"/>
          <a:r>
            <a:rPr lang="es-ES" sz="1050" b="1">
              <a:solidFill>
                <a:schemeClr val="bg1"/>
              </a:solidFill>
            </a:rPr>
            <a:t>EMISIÓN ESPONTÁNEA ESTIMULADA</a:t>
          </a:r>
        </a:p>
      </dgm:t>
    </dgm:pt>
    <dgm:pt modelId="{6F4EEFB1-9909-403F-BD33-78FD096682EA}" type="parTrans" cxnId="{6B07DD7A-037B-46C0-8D1D-363846575E64}">
      <dgm:prSet custT="1"/>
      <dgm:spPr/>
      <dgm:t>
        <a:bodyPr/>
        <a:lstStyle/>
        <a:p>
          <a:pPr algn="just"/>
          <a:endParaRPr lang="es-ES" sz="1200"/>
        </a:p>
      </dgm:t>
    </dgm:pt>
    <dgm:pt modelId="{3C54D0FC-C11D-4AB5-B1B2-98698685F90E}" type="sibTrans" cxnId="{6B07DD7A-037B-46C0-8D1D-363846575E64}">
      <dgm:prSet/>
      <dgm:spPr/>
      <dgm:t>
        <a:bodyPr/>
        <a:lstStyle/>
        <a:p>
          <a:pPr algn="just"/>
          <a:endParaRPr lang="es-ES" sz="2800"/>
        </a:p>
      </dgm:t>
    </dgm:pt>
    <dgm:pt modelId="{FA3CCB79-F25A-419E-BFB2-4B25793A20F6}">
      <dgm:prSet phldrT="[Texto]" custT="1"/>
      <dgm:spPr/>
      <dgm:t>
        <a:bodyPr/>
        <a:lstStyle/>
        <a:p>
          <a:pPr algn="just"/>
          <a:r>
            <a:rPr lang="es-ES" sz="900"/>
            <a:t>Elevada coherencia</a:t>
          </a:r>
        </a:p>
      </dgm:t>
    </dgm:pt>
    <dgm:pt modelId="{BC43B90F-94A3-4C53-B4E1-3282C9A0B012}" type="parTrans" cxnId="{24C27032-CE3B-4210-BE53-BA3A1DA94BCF}">
      <dgm:prSet custT="1"/>
      <dgm:spPr/>
      <dgm:t>
        <a:bodyPr/>
        <a:lstStyle/>
        <a:p>
          <a:pPr algn="just"/>
          <a:endParaRPr lang="es-ES" sz="800"/>
        </a:p>
      </dgm:t>
    </dgm:pt>
    <dgm:pt modelId="{8893F7C6-58EB-4290-8876-75E0C5D6140E}" type="sibTrans" cxnId="{24C27032-CE3B-4210-BE53-BA3A1DA94BCF}">
      <dgm:prSet/>
      <dgm:spPr/>
      <dgm:t>
        <a:bodyPr/>
        <a:lstStyle/>
        <a:p>
          <a:pPr algn="just"/>
          <a:endParaRPr lang="es-ES" sz="2800"/>
        </a:p>
      </dgm:t>
    </dgm:pt>
    <dgm:pt modelId="{7EC534C5-F664-466A-A53F-5DB5339E2F8C}">
      <dgm:prSet phldrT="[Texto]" custT="1"/>
      <dgm:spPr/>
      <dgm:t>
        <a:bodyPr/>
        <a:lstStyle/>
        <a:p>
          <a:pPr algn="just"/>
          <a:r>
            <a:rPr lang="es-ES" sz="900"/>
            <a:t>Emisión de luz altamente monocromática</a:t>
          </a:r>
        </a:p>
      </dgm:t>
    </dgm:pt>
    <dgm:pt modelId="{9EE4C683-2586-4B9F-8DC4-971AC2FA2B91}" type="parTrans" cxnId="{61F1A0D1-5019-4E26-9D85-3A09B85769D8}">
      <dgm:prSet custT="1"/>
      <dgm:spPr/>
      <dgm:t>
        <a:bodyPr/>
        <a:lstStyle/>
        <a:p>
          <a:pPr algn="just"/>
          <a:endParaRPr lang="es-ES" sz="800"/>
        </a:p>
      </dgm:t>
    </dgm:pt>
    <dgm:pt modelId="{ED4E6AB5-F964-4F7B-90CF-F88D44D35946}" type="sibTrans" cxnId="{61F1A0D1-5019-4E26-9D85-3A09B85769D8}">
      <dgm:prSet/>
      <dgm:spPr/>
      <dgm:t>
        <a:bodyPr/>
        <a:lstStyle/>
        <a:p>
          <a:pPr algn="just"/>
          <a:endParaRPr lang="es-ES" sz="2800"/>
        </a:p>
      </dgm:t>
    </dgm:pt>
    <dgm:pt modelId="{AE34769A-FEB8-4DDF-A507-2D199D6399DA}">
      <dgm:prSet phldrT="[Texto]" custT="1"/>
      <dgm:spPr/>
      <dgm:t>
        <a:bodyPr/>
        <a:lstStyle/>
        <a:p>
          <a:pPr algn="just"/>
          <a:r>
            <a:rPr lang="es-ES" sz="900"/>
            <a:t>El rango de potencia es amplísimo, empezando desde las fracciones de vatio hasta el orden los GW que se alcanzan en el láser NOVA</a:t>
          </a:r>
        </a:p>
      </dgm:t>
    </dgm:pt>
    <dgm:pt modelId="{8BAB4E67-0BF5-4610-8918-8CD574BB9F34}" type="parTrans" cxnId="{0458DCD8-2460-446C-8290-893BA9E1D98B}">
      <dgm:prSet custT="1"/>
      <dgm:spPr/>
      <dgm:t>
        <a:bodyPr/>
        <a:lstStyle/>
        <a:p>
          <a:pPr algn="just"/>
          <a:endParaRPr lang="es-ES" sz="800"/>
        </a:p>
      </dgm:t>
    </dgm:pt>
    <dgm:pt modelId="{652DBB3E-D0B8-480A-A878-A8CC8021513D}" type="sibTrans" cxnId="{0458DCD8-2460-446C-8290-893BA9E1D98B}">
      <dgm:prSet/>
      <dgm:spPr/>
      <dgm:t>
        <a:bodyPr/>
        <a:lstStyle/>
        <a:p>
          <a:pPr algn="just"/>
          <a:endParaRPr lang="es-ES" sz="2800"/>
        </a:p>
      </dgm:t>
    </dgm:pt>
    <dgm:pt modelId="{5423E1BF-5A29-4410-862A-5938E2FB7BED}">
      <dgm:prSet phldrT="[Texto]" custT="1"/>
      <dgm:spPr/>
      <dgm:t>
        <a:bodyPr/>
        <a:lstStyle/>
        <a:p>
          <a:pPr algn="just"/>
          <a:r>
            <a:rPr lang="es-ES" sz="900"/>
            <a:t>Caja o cavidad de resonancia, que contiene el medio láser y los espejos para reflejar la luz, uno de los cuales la transmite parcialmente.</a:t>
          </a:r>
        </a:p>
      </dgm:t>
    </dgm:pt>
    <dgm:pt modelId="{1DD4D4F0-31A2-43D1-8A2B-8D5A79F60D2F}" type="parTrans" cxnId="{498D4CDB-4ECF-448B-9776-4CB8C01637DB}">
      <dgm:prSet custT="1"/>
      <dgm:spPr/>
      <dgm:t>
        <a:bodyPr/>
        <a:lstStyle/>
        <a:p>
          <a:pPr algn="just"/>
          <a:endParaRPr lang="es-ES" sz="800"/>
        </a:p>
      </dgm:t>
    </dgm:pt>
    <dgm:pt modelId="{3144813F-DB28-442F-8FD6-7F22D76084F3}" type="sibTrans" cxnId="{498D4CDB-4ECF-448B-9776-4CB8C01637DB}">
      <dgm:prSet/>
      <dgm:spPr/>
      <dgm:t>
        <a:bodyPr/>
        <a:lstStyle/>
        <a:p>
          <a:pPr algn="just"/>
          <a:endParaRPr lang="es-ES" sz="2800"/>
        </a:p>
      </dgm:t>
    </dgm:pt>
    <dgm:pt modelId="{ADBD3F03-010F-440E-8DF1-2D2841884696}">
      <dgm:prSet phldrT="[Texto]" custT="1"/>
      <dgm:spPr/>
      <dgm:t>
        <a:bodyPr/>
        <a:lstStyle/>
        <a:p>
          <a:pPr algn="just"/>
          <a:r>
            <a:rPr lang="es-ES" sz="900"/>
            <a:t>Fuente externa de energía, que puede ser eléctrica u óptica</a:t>
          </a:r>
        </a:p>
      </dgm:t>
    </dgm:pt>
    <dgm:pt modelId="{B64B7837-C934-4685-8D63-11634DE15CB1}" type="parTrans" cxnId="{324B4444-6559-425F-BC62-12007EA189D5}">
      <dgm:prSet custT="1"/>
      <dgm:spPr/>
      <dgm:t>
        <a:bodyPr/>
        <a:lstStyle/>
        <a:p>
          <a:pPr algn="just"/>
          <a:endParaRPr lang="es-ES" sz="800"/>
        </a:p>
      </dgm:t>
    </dgm:pt>
    <dgm:pt modelId="{21265447-C27B-40B6-A6F1-76164C43C079}" type="sibTrans" cxnId="{324B4444-6559-425F-BC62-12007EA189D5}">
      <dgm:prSet/>
      <dgm:spPr/>
      <dgm:t>
        <a:bodyPr/>
        <a:lstStyle/>
        <a:p>
          <a:pPr algn="just"/>
          <a:endParaRPr lang="es-ES" sz="2800"/>
        </a:p>
      </dgm:t>
    </dgm:pt>
    <dgm:pt modelId="{15EBB172-4441-4510-A6A1-F8F047515F54}">
      <dgm:prSet phldrT="[Texto]" custT="1">
        <dgm:style>
          <a:lnRef idx="0">
            <a:scrgbClr r="0" g="0" b="0"/>
          </a:lnRef>
          <a:fillRef idx="0">
            <a:scrgbClr r="0" g="0" b="0"/>
          </a:fillRef>
          <a:effectRef idx="0">
            <a:scrgbClr r="0" g="0" b="0"/>
          </a:effectRef>
          <a:fontRef idx="minor">
            <a:schemeClr val="lt1"/>
          </a:fontRef>
        </dgm:style>
      </dgm:prSet>
      <dgm:spPr>
        <a:solidFill>
          <a:srgbClr val="00B0F0">
            <a:alpha val="50000"/>
          </a:srgbClr>
        </a:solidFill>
        <a:ln>
          <a:noFill/>
        </a:ln>
      </dgm:spPr>
      <dgm:t>
        <a:bodyPr/>
        <a:lstStyle/>
        <a:p>
          <a:pPr algn="ctr"/>
          <a:r>
            <a:rPr lang="es-ES" sz="1050" b="1">
              <a:solidFill>
                <a:schemeClr val="bg1"/>
              </a:solidFill>
            </a:rPr>
            <a:t>FASES EN EL FUNCIONAMIENTO</a:t>
          </a:r>
        </a:p>
      </dgm:t>
    </dgm:pt>
    <dgm:pt modelId="{693BD873-D767-44CE-98ED-B5D7CAD86D14}" type="parTrans" cxnId="{323B6CA8-E471-4A04-85AA-0BBBC1959365}">
      <dgm:prSet custT="1"/>
      <dgm:spPr/>
      <dgm:t>
        <a:bodyPr/>
        <a:lstStyle/>
        <a:p>
          <a:pPr algn="just"/>
          <a:endParaRPr lang="es-ES" sz="800"/>
        </a:p>
      </dgm:t>
    </dgm:pt>
    <dgm:pt modelId="{781591DB-0F10-47E1-A924-452B3F2C48B1}" type="sibTrans" cxnId="{323B6CA8-E471-4A04-85AA-0BBBC1959365}">
      <dgm:prSet/>
      <dgm:spPr/>
      <dgm:t>
        <a:bodyPr/>
        <a:lstStyle/>
        <a:p>
          <a:pPr algn="just"/>
          <a:endParaRPr lang="es-ES" sz="2800"/>
        </a:p>
      </dgm:t>
    </dgm:pt>
    <dgm:pt modelId="{802E6A09-61D2-4046-B9DE-A04DF81E1CE3}">
      <dgm:prSet phldrT="[Texto]" custT="1"/>
      <dgm:spPr/>
      <dgm:t>
        <a:bodyPr/>
        <a:lstStyle/>
        <a:p>
          <a:pPr algn="just"/>
          <a:r>
            <a:rPr lang="es-ES" sz="900"/>
            <a:t>Bombeo: En el cual las partículas del medio láser se excitan, llevando a sus electrones a niveles de energía superiores y con tiempos de vida más cortos. </a:t>
          </a:r>
        </a:p>
      </dgm:t>
    </dgm:pt>
    <dgm:pt modelId="{A8148674-2F90-484B-81E8-7C2F236CF4CE}" type="parTrans" cxnId="{8D3D57BC-2D12-407C-B436-CAF30E86D0D1}">
      <dgm:prSet custT="1"/>
      <dgm:spPr/>
      <dgm:t>
        <a:bodyPr/>
        <a:lstStyle/>
        <a:p>
          <a:pPr algn="just"/>
          <a:endParaRPr lang="es-ES" sz="800"/>
        </a:p>
      </dgm:t>
    </dgm:pt>
    <dgm:pt modelId="{F9159170-4A3D-4878-92F4-D446EB81E83F}" type="sibTrans" cxnId="{8D3D57BC-2D12-407C-B436-CAF30E86D0D1}">
      <dgm:prSet/>
      <dgm:spPr/>
      <dgm:t>
        <a:bodyPr/>
        <a:lstStyle/>
        <a:p>
          <a:pPr algn="just"/>
          <a:endParaRPr lang="es-ES" sz="2800"/>
        </a:p>
      </dgm:t>
    </dgm:pt>
    <dgm:pt modelId="{42337513-268E-4A20-8B08-067AE093F297}">
      <dgm:prSet phldrT="[Texto]" custT="1"/>
      <dgm:spPr/>
      <dgm:t>
        <a:bodyPr/>
        <a:lstStyle/>
        <a:p>
          <a:pPr algn="just"/>
          <a:r>
            <a:rPr lang="es-ES" sz="900"/>
            <a:t>Relajación: Es el proceso de relajación parcial de las partículas excitadas mediante emisión de calor.</a:t>
          </a:r>
        </a:p>
      </dgm:t>
    </dgm:pt>
    <dgm:pt modelId="{DBBE6005-A2A4-4DDA-B9D7-7F026037BC4F}" type="parTrans" cxnId="{1B403F7A-F9B0-4B51-9C8D-E0665CFECFAC}">
      <dgm:prSet custT="1"/>
      <dgm:spPr/>
      <dgm:t>
        <a:bodyPr/>
        <a:lstStyle/>
        <a:p>
          <a:pPr algn="just"/>
          <a:endParaRPr lang="es-ES" sz="800"/>
        </a:p>
      </dgm:t>
    </dgm:pt>
    <dgm:pt modelId="{777B6822-E000-4E37-B81E-257A32B5CC17}" type="sibTrans" cxnId="{1B403F7A-F9B0-4B51-9C8D-E0665CFECFAC}">
      <dgm:prSet/>
      <dgm:spPr/>
      <dgm:t>
        <a:bodyPr/>
        <a:lstStyle/>
        <a:p>
          <a:pPr algn="just"/>
          <a:endParaRPr lang="es-ES" sz="2800"/>
        </a:p>
      </dgm:t>
    </dgm:pt>
    <dgm:pt modelId="{79E83A32-1CBD-4816-ADD2-236E902F9447}">
      <dgm:prSet phldrT="[Texto]" custT="1"/>
      <dgm:spPr/>
      <dgm:t>
        <a:bodyPr/>
        <a:lstStyle/>
        <a:p>
          <a:pPr algn="just"/>
          <a:r>
            <a:rPr lang="es-ES" sz="900"/>
            <a:t>Emisión espontánea: Los electrones de algunas de estas partículas excitadas vuelven al estado fundamental mediante un fenómeno de emisión espontánea, es decir la emisión ordinaria de fotones cuya energía equivale a la diferencia de energía entre los niveles implicados en el fenómeno láser.</a:t>
          </a:r>
        </a:p>
      </dgm:t>
    </dgm:pt>
    <dgm:pt modelId="{1408B403-29B0-4DD7-9C54-71D5932A0E23}" type="parTrans" cxnId="{2DB9694B-44CB-4EB9-AC1D-7BF7CAF9E2E2}">
      <dgm:prSet custT="1"/>
      <dgm:spPr/>
      <dgm:t>
        <a:bodyPr/>
        <a:lstStyle/>
        <a:p>
          <a:pPr algn="just"/>
          <a:endParaRPr lang="es-ES" sz="800"/>
        </a:p>
      </dgm:t>
    </dgm:pt>
    <dgm:pt modelId="{B1020611-3602-41C4-9C2F-87D1E7891CB4}" type="sibTrans" cxnId="{2DB9694B-44CB-4EB9-AC1D-7BF7CAF9E2E2}">
      <dgm:prSet/>
      <dgm:spPr/>
      <dgm:t>
        <a:bodyPr/>
        <a:lstStyle/>
        <a:p>
          <a:pPr algn="just"/>
          <a:endParaRPr lang="es-ES" sz="2800"/>
        </a:p>
      </dgm:t>
    </dgm:pt>
    <dgm:pt modelId="{220068F5-4548-4D48-BBE0-A405118F1AB6}">
      <dgm:prSet phldrT="[Texto]" custT="1">
        <dgm:style>
          <a:lnRef idx="0">
            <a:scrgbClr r="0" g="0" b="0"/>
          </a:lnRef>
          <a:fillRef idx="0">
            <a:scrgbClr r="0" g="0" b="0"/>
          </a:fillRef>
          <a:effectRef idx="0">
            <a:scrgbClr r="0" g="0" b="0"/>
          </a:effectRef>
          <a:fontRef idx="minor">
            <a:schemeClr val="lt1"/>
          </a:fontRef>
        </dgm:style>
      </dgm:prSet>
      <dgm:spPr>
        <a:solidFill>
          <a:srgbClr val="CC66FF">
            <a:alpha val="50000"/>
          </a:srgbClr>
        </a:solidFill>
        <a:ln>
          <a:noFill/>
        </a:ln>
      </dgm:spPr>
      <dgm:t>
        <a:bodyPr/>
        <a:lstStyle/>
        <a:p>
          <a:pPr algn="ctr"/>
          <a:r>
            <a:rPr lang="es-ES" sz="1050" b="1">
              <a:solidFill>
                <a:schemeClr val="bg1"/>
              </a:solidFill>
            </a:rPr>
            <a:t>FUNCIONAMIENTO DEL DIODO LÁSER</a:t>
          </a:r>
        </a:p>
      </dgm:t>
    </dgm:pt>
    <dgm:pt modelId="{EF2D7B98-6B3E-443A-890D-038993BF1D41}" type="parTrans" cxnId="{D0F951EF-F69F-4FEA-9A57-9874672CA1EC}">
      <dgm:prSet custT="1"/>
      <dgm:spPr/>
      <dgm:t>
        <a:bodyPr/>
        <a:lstStyle/>
        <a:p>
          <a:pPr algn="just"/>
          <a:endParaRPr lang="es-ES" sz="800"/>
        </a:p>
      </dgm:t>
    </dgm:pt>
    <dgm:pt modelId="{EB402670-DED8-4431-B5F7-9B8B13EEDA74}" type="sibTrans" cxnId="{D0F951EF-F69F-4FEA-9A57-9874672CA1EC}">
      <dgm:prSet/>
      <dgm:spPr/>
      <dgm:t>
        <a:bodyPr/>
        <a:lstStyle/>
        <a:p>
          <a:pPr algn="just"/>
          <a:endParaRPr lang="es-ES" sz="2800"/>
        </a:p>
      </dgm:t>
    </dgm:pt>
    <dgm:pt modelId="{FDD47DD5-371F-4826-9455-EE2922D68794}">
      <dgm:prSet phldrT="[Texto]" custT="1"/>
      <dgm:spPr/>
      <dgm:t>
        <a:bodyPr/>
        <a:lstStyle/>
        <a:p>
          <a:pPr algn="just"/>
          <a:r>
            <a:rPr lang="es-ES" sz="900"/>
            <a:t>1. Al pasar corriente con polarización directa a través de la unión PN, se emiten fotones por emisión espontánea a una frecuencia determinada. Si se aumenta la corriente, la generación de fotones y de portadores minoritarios en ambos lados de la unión es tan grande, que comienzan a chocar entre ellos y contra portadores minoritarios ya excitados.</a:t>
          </a:r>
        </a:p>
      </dgm:t>
    </dgm:pt>
    <dgm:pt modelId="{6728A223-1977-4825-9321-7FEDDBD94D41}" type="parTrans" cxnId="{BF7E5E89-36E4-4D89-9A03-24036850A2FD}">
      <dgm:prSet custT="1"/>
      <dgm:spPr/>
      <dgm:t>
        <a:bodyPr/>
        <a:lstStyle/>
        <a:p>
          <a:pPr algn="just"/>
          <a:endParaRPr lang="es-ES" sz="800"/>
        </a:p>
      </dgm:t>
    </dgm:pt>
    <dgm:pt modelId="{8FCB6B00-22DF-4EE8-B680-17F4740B3CFD}" type="sibTrans" cxnId="{BF7E5E89-36E4-4D89-9A03-24036850A2FD}">
      <dgm:prSet/>
      <dgm:spPr/>
      <dgm:t>
        <a:bodyPr/>
        <a:lstStyle/>
        <a:p>
          <a:pPr algn="just"/>
          <a:endParaRPr lang="es-ES" sz="2800"/>
        </a:p>
      </dgm:t>
    </dgm:pt>
    <dgm:pt modelId="{BB0ACF13-BEAA-4B89-AA10-ED58DF82E455}">
      <dgm:prSet phldrT="[Texto]" custT="1"/>
      <dgm:spPr/>
      <dgm:t>
        <a:bodyPr/>
        <a:lstStyle/>
        <a:p>
          <a:pPr algn="just"/>
          <a:r>
            <a:rPr lang="es-ES" sz="900"/>
            <a:t>2. Esto causa un aumento en el nivel de energía de ionización y hace que los portadores se vuelvan inestables. Entonces, un portador cualquiera se recombina con su portador contrario a un valor de energía mayor que el nivel de energía normal que tenía antes del choque. En este proceso se crean más fotones, que a su vez estimulan a otros, creando alta ganancia en la cantidad de fotones.</a:t>
          </a:r>
        </a:p>
      </dgm:t>
    </dgm:pt>
    <dgm:pt modelId="{F5C809EF-7905-4760-84B5-F549C08C31B6}" type="parTrans" cxnId="{CFC34859-C6B0-43DA-B039-4ECDA83F2F49}">
      <dgm:prSet custT="1"/>
      <dgm:spPr/>
      <dgm:t>
        <a:bodyPr/>
        <a:lstStyle/>
        <a:p>
          <a:pPr algn="just"/>
          <a:endParaRPr lang="es-ES" sz="800"/>
        </a:p>
      </dgm:t>
    </dgm:pt>
    <dgm:pt modelId="{31732C16-6F78-454A-B239-771A27EE401B}" type="sibTrans" cxnId="{CFC34859-C6B0-43DA-B039-4ECDA83F2F49}">
      <dgm:prSet/>
      <dgm:spPr/>
      <dgm:t>
        <a:bodyPr/>
        <a:lstStyle/>
        <a:p>
          <a:pPr algn="just"/>
          <a:endParaRPr lang="es-ES" sz="2800"/>
        </a:p>
      </dgm:t>
    </dgm:pt>
    <dgm:pt modelId="{8244EC64-2154-4FC7-BB0B-FF62717F35D8}">
      <dgm:prSet phldrT="[Texto]" custT="1"/>
      <dgm:spPr/>
      <dgm:t>
        <a:bodyPr/>
        <a:lstStyle/>
        <a:p>
          <a:pPr algn="just"/>
          <a:r>
            <a:rPr lang="es-ES" sz="900"/>
            <a:t>3. Los ILD tienen paredes muy lisas (tipo espejo) con lo cual los fotones se reflejan estimulando a más electrones libres a recombinarse con huecos a un valor de energía mayor que el normal. Este es el proceso láser o estimulación de emisión.</a:t>
          </a:r>
        </a:p>
      </dgm:t>
    </dgm:pt>
    <dgm:pt modelId="{C173CD0A-14B0-418D-99BB-44A96E79D206}" type="parTrans" cxnId="{23089C14-2DDA-4491-A5DC-78E25870A67E}">
      <dgm:prSet custT="1"/>
      <dgm:spPr/>
      <dgm:t>
        <a:bodyPr/>
        <a:lstStyle/>
        <a:p>
          <a:pPr algn="just"/>
          <a:endParaRPr lang="es-ES" sz="800"/>
        </a:p>
      </dgm:t>
    </dgm:pt>
    <dgm:pt modelId="{03438742-0095-404C-84BC-2C0A5529BFA8}" type="sibTrans" cxnId="{23089C14-2DDA-4491-A5DC-78E25870A67E}">
      <dgm:prSet/>
      <dgm:spPr/>
      <dgm:t>
        <a:bodyPr/>
        <a:lstStyle/>
        <a:p>
          <a:pPr algn="just"/>
          <a:endParaRPr lang="es-ES" sz="2800"/>
        </a:p>
      </dgm:t>
    </dgm:pt>
    <dgm:pt modelId="{6C35086D-75DF-4A00-ADC5-DC88CC0F43BE}">
      <dgm:prSet phldrT="[Texto]" custT="1"/>
      <dgm:spPr/>
      <dgm:t>
        <a:bodyPr/>
        <a:lstStyle/>
        <a:p>
          <a:pPr algn="just"/>
          <a:r>
            <a:rPr lang="es-ES" sz="900"/>
            <a:t>4. Luego de entrar en este proceso de estimulación, la potencia luminosa de salida aumenta dramáticamente con pequeños aumentos de corriente de activación.</a:t>
          </a:r>
        </a:p>
      </dgm:t>
    </dgm:pt>
    <dgm:pt modelId="{D342ABBE-53BE-4ABA-AA45-B29726F9605B}" type="parTrans" cxnId="{FEE6F6CC-0137-4475-90CF-CE935C324367}">
      <dgm:prSet custT="1"/>
      <dgm:spPr/>
      <dgm:t>
        <a:bodyPr/>
        <a:lstStyle/>
        <a:p>
          <a:pPr algn="just"/>
          <a:endParaRPr lang="es-ES" sz="800"/>
        </a:p>
      </dgm:t>
    </dgm:pt>
    <dgm:pt modelId="{FD47084C-2558-4583-AAE3-DBF9CB5FE2B7}" type="sibTrans" cxnId="{FEE6F6CC-0137-4475-90CF-CE935C324367}">
      <dgm:prSet/>
      <dgm:spPr/>
      <dgm:t>
        <a:bodyPr/>
        <a:lstStyle/>
        <a:p>
          <a:pPr algn="just"/>
          <a:endParaRPr lang="es-ES" sz="2800"/>
        </a:p>
      </dgm:t>
    </dgm:pt>
    <dgm:pt modelId="{C17C4BF0-9C13-4B7D-BF11-F55DB77C217F}">
      <dgm:prSet phldrT="[Texto]" custT="1">
        <dgm:style>
          <a:lnRef idx="0">
            <a:scrgbClr r="0" g="0" b="0"/>
          </a:lnRef>
          <a:fillRef idx="0">
            <a:scrgbClr r="0" g="0" b="0"/>
          </a:fillRef>
          <a:effectRef idx="0">
            <a:scrgbClr r="0" g="0" b="0"/>
          </a:effectRef>
          <a:fontRef idx="minor">
            <a:schemeClr val="lt1"/>
          </a:fontRef>
        </dgm:style>
      </dgm:prSet>
      <dgm:spPr>
        <a:solidFill>
          <a:srgbClr val="FF9900">
            <a:alpha val="50000"/>
          </a:srgbClr>
        </a:solidFill>
        <a:ln>
          <a:noFill/>
        </a:ln>
      </dgm:spPr>
      <dgm:t>
        <a:bodyPr/>
        <a:lstStyle/>
        <a:p>
          <a:pPr algn="ctr"/>
          <a:r>
            <a:rPr lang="es-ES" sz="1050" b="1">
              <a:solidFill>
                <a:schemeClr val="bg1"/>
              </a:solidFill>
            </a:rPr>
            <a:t>VENTAJAS</a:t>
          </a:r>
        </a:p>
      </dgm:t>
    </dgm:pt>
    <dgm:pt modelId="{8058628F-D845-4E7C-BB47-5C2AF84E7816}" type="parTrans" cxnId="{FD690BE6-465D-4387-8F9F-453458B9EE89}">
      <dgm:prSet custT="1"/>
      <dgm:spPr/>
      <dgm:t>
        <a:bodyPr/>
        <a:lstStyle/>
        <a:p>
          <a:pPr algn="just"/>
          <a:endParaRPr lang="es-ES" sz="1050"/>
        </a:p>
      </dgm:t>
    </dgm:pt>
    <dgm:pt modelId="{2C8AEF22-6F95-4BC6-BE0D-7992F4F6A357}" type="sibTrans" cxnId="{FD690BE6-465D-4387-8F9F-453458B9EE89}">
      <dgm:prSet/>
      <dgm:spPr/>
      <dgm:t>
        <a:bodyPr/>
        <a:lstStyle/>
        <a:p>
          <a:pPr algn="just"/>
          <a:endParaRPr lang="es-ES" sz="2800"/>
        </a:p>
      </dgm:t>
    </dgm:pt>
    <dgm:pt modelId="{955A611D-2A92-419C-949B-DEA597F368D7}">
      <dgm:prSet phldrT="[Texto]" custT="1"/>
      <dgm:spPr/>
      <dgm:t>
        <a:bodyPr/>
        <a:lstStyle/>
        <a:p>
          <a:pPr algn="just"/>
          <a:r>
            <a:rPr lang="es-ES" sz="900"/>
            <a:t>Mejor acople con la fibra óptica por su alta directividad</a:t>
          </a:r>
        </a:p>
      </dgm:t>
    </dgm:pt>
    <dgm:pt modelId="{8A99FF72-43AE-4794-9C5E-FC1AADF6574F}" type="parTrans" cxnId="{586D0DF2-0FE1-4E13-AF84-6040F3C82F1D}">
      <dgm:prSet custT="1"/>
      <dgm:spPr/>
      <dgm:t>
        <a:bodyPr/>
        <a:lstStyle/>
        <a:p>
          <a:pPr algn="just"/>
          <a:endParaRPr lang="es-ES" sz="800"/>
        </a:p>
      </dgm:t>
    </dgm:pt>
    <dgm:pt modelId="{61F205C8-6452-4DD5-BCCA-5C361A60EDA0}" type="sibTrans" cxnId="{586D0DF2-0FE1-4E13-AF84-6040F3C82F1D}">
      <dgm:prSet/>
      <dgm:spPr/>
      <dgm:t>
        <a:bodyPr/>
        <a:lstStyle/>
        <a:p>
          <a:pPr algn="just"/>
          <a:endParaRPr lang="es-ES" sz="2800"/>
        </a:p>
      </dgm:t>
    </dgm:pt>
    <dgm:pt modelId="{BB764E86-9813-464D-8A24-B79A8054F592}">
      <dgm:prSet phldrT="[Texto]" custT="1"/>
      <dgm:spPr/>
      <dgm:t>
        <a:bodyPr/>
        <a:lstStyle/>
        <a:p>
          <a:pPr algn="just"/>
          <a:r>
            <a:rPr lang="es-ES" sz="900"/>
            <a:t>La tasa de transmisión digital (bits/seg) es más alta que en los LED</a:t>
          </a:r>
        </a:p>
      </dgm:t>
    </dgm:pt>
    <dgm:pt modelId="{C0BD797B-D6C8-4578-95E2-84BE72A19C48}" type="parTrans" cxnId="{599EB5D7-DC77-40FD-AC74-22F476EFCE2F}">
      <dgm:prSet custT="1"/>
      <dgm:spPr/>
      <dgm:t>
        <a:bodyPr/>
        <a:lstStyle/>
        <a:p>
          <a:pPr algn="just"/>
          <a:endParaRPr lang="es-ES" sz="800"/>
        </a:p>
      </dgm:t>
    </dgm:pt>
    <dgm:pt modelId="{9A0CFF70-40FC-4043-8214-5D71428D4469}" type="sibTrans" cxnId="{599EB5D7-DC77-40FD-AC74-22F476EFCE2F}">
      <dgm:prSet/>
      <dgm:spPr/>
      <dgm:t>
        <a:bodyPr/>
        <a:lstStyle/>
        <a:p>
          <a:pPr algn="just"/>
          <a:endParaRPr lang="es-ES" sz="2800"/>
        </a:p>
      </dgm:t>
    </dgm:pt>
    <dgm:pt modelId="{17AE70C7-AC2E-4F89-B9E0-93EC92C595B2}">
      <dgm:prSet phldrT="[Texto]" custT="1"/>
      <dgm:spPr/>
      <dgm:t>
        <a:bodyPr/>
        <a:lstStyle/>
        <a:p>
          <a:pPr algn="just"/>
          <a:r>
            <a:rPr lang="es-ES" sz="900"/>
            <a:t>Se reduce la dispersión cromática o de longitudes de onda porque generan luz monocromática.</a:t>
          </a:r>
        </a:p>
      </dgm:t>
    </dgm:pt>
    <dgm:pt modelId="{3DD4A49B-83A7-4CBA-8B49-41917D3304DA}" type="parTrans" cxnId="{74F933A4-0DE4-4C37-B04A-FE30F998A538}">
      <dgm:prSet custT="1"/>
      <dgm:spPr/>
      <dgm:t>
        <a:bodyPr/>
        <a:lstStyle/>
        <a:p>
          <a:pPr algn="just"/>
          <a:endParaRPr lang="es-ES" sz="800"/>
        </a:p>
      </dgm:t>
    </dgm:pt>
    <dgm:pt modelId="{1B9D7FE5-58B7-4161-B099-E9A966AEBFD8}" type="sibTrans" cxnId="{74F933A4-0DE4-4C37-B04A-FE30F998A538}">
      <dgm:prSet/>
      <dgm:spPr/>
      <dgm:t>
        <a:bodyPr/>
        <a:lstStyle/>
        <a:p>
          <a:pPr algn="just"/>
          <a:endParaRPr lang="es-ES" sz="2800"/>
        </a:p>
      </dgm:t>
    </dgm:pt>
    <dgm:pt modelId="{E481902E-2BA7-406D-8141-D0717BAA4D93}">
      <dgm:prSet phldrT="[Texto]" custT="1">
        <dgm:style>
          <a:lnRef idx="0">
            <a:scrgbClr r="0" g="0" b="0"/>
          </a:lnRef>
          <a:fillRef idx="0">
            <a:scrgbClr r="0" g="0" b="0"/>
          </a:fillRef>
          <a:effectRef idx="0">
            <a:scrgbClr r="0" g="0" b="0"/>
          </a:effectRef>
          <a:fontRef idx="minor">
            <a:schemeClr val="lt1"/>
          </a:fontRef>
        </dgm:style>
      </dgm:prSet>
      <dgm:spPr>
        <a:solidFill>
          <a:srgbClr val="7030A0">
            <a:alpha val="50000"/>
          </a:srgbClr>
        </a:solidFill>
        <a:ln>
          <a:noFill/>
        </a:ln>
      </dgm:spPr>
      <dgm:t>
        <a:bodyPr/>
        <a:lstStyle/>
        <a:p>
          <a:pPr algn="ctr"/>
          <a:r>
            <a:rPr lang="es-ES" sz="1050" b="1">
              <a:solidFill>
                <a:schemeClr val="bg1"/>
              </a:solidFill>
            </a:rPr>
            <a:t>DESVENTAJAS</a:t>
          </a:r>
        </a:p>
      </dgm:t>
    </dgm:pt>
    <dgm:pt modelId="{DC3B681A-0546-48A6-BBD1-13BD02C3FD8A}" type="parTrans" cxnId="{881D83AA-378E-4D2F-94A7-B62BC2E3F862}">
      <dgm:prSet custT="1"/>
      <dgm:spPr/>
      <dgm:t>
        <a:bodyPr/>
        <a:lstStyle/>
        <a:p>
          <a:pPr algn="just"/>
          <a:endParaRPr lang="es-ES" sz="1200"/>
        </a:p>
      </dgm:t>
    </dgm:pt>
    <dgm:pt modelId="{316E6923-36B7-459A-B89B-5D7E6FB2AD55}" type="sibTrans" cxnId="{881D83AA-378E-4D2F-94A7-B62BC2E3F862}">
      <dgm:prSet/>
      <dgm:spPr/>
      <dgm:t>
        <a:bodyPr/>
        <a:lstStyle/>
        <a:p>
          <a:pPr algn="just"/>
          <a:endParaRPr lang="es-ES" sz="2800"/>
        </a:p>
      </dgm:t>
    </dgm:pt>
    <dgm:pt modelId="{D17F7503-E18C-4CE0-A690-8910FBCBDDB1}">
      <dgm:prSet phldrT="[Texto]" custT="1"/>
      <dgm:spPr/>
      <dgm:t>
        <a:bodyPr/>
        <a:lstStyle/>
        <a:p>
          <a:pPr algn="just"/>
          <a:r>
            <a:rPr lang="es-ES" sz="900"/>
            <a:t>El costo es mayor que los LED (alrededor de 10 veces)</a:t>
          </a:r>
        </a:p>
      </dgm:t>
    </dgm:pt>
    <dgm:pt modelId="{59791D2B-4A9F-4E20-9F64-1411162C0B58}" type="parTrans" cxnId="{77C62148-265E-4D38-8D1D-F10CA7E00E21}">
      <dgm:prSet custT="1"/>
      <dgm:spPr/>
      <dgm:t>
        <a:bodyPr/>
        <a:lstStyle/>
        <a:p>
          <a:pPr algn="just"/>
          <a:endParaRPr lang="es-ES" sz="800"/>
        </a:p>
      </dgm:t>
    </dgm:pt>
    <dgm:pt modelId="{E9DA89AA-4A1D-45EB-9BEA-6FD813D73D52}" type="sibTrans" cxnId="{77C62148-265E-4D38-8D1D-F10CA7E00E21}">
      <dgm:prSet/>
      <dgm:spPr/>
      <dgm:t>
        <a:bodyPr/>
        <a:lstStyle/>
        <a:p>
          <a:pPr algn="just"/>
          <a:endParaRPr lang="es-ES" sz="2800"/>
        </a:p>
      </dgm:t>
    </dgm:pt>
    <dgm:pt modelId="{99088122-A103-4D63-8096-C38ED47FD05D}">
      <dgm:prSet custT="1"/>
      <dgm:spPr/>
      <dgm:t>
        <a:bodyPr/>
        <a:lstStyle/>
        <a:p>
          <a:pPr algn="just"/>
          <a:r>
            <a:rPr lang="es-ES" sz="900"/>
            <a:t>El tiempo de vida es menor, pues trabajan a mayores potencias</a:t>
          </a:r>
        </a:p>
      </dgm:t>
    </dgm:pt>
    <dgm:pt modelId="{5ABAB9C1-CCF7-4949-9756-F049E13AE2DB}" type="parTrans" cxnId="{47BDD094-96DB-4641-BE26-E58361A86F67}">
      <dgm:prSet custT="1"/>
      <dgm:spPr/>
      <dgm:t>
        <a:bodyPr/>
        <a:lstStyle/>
        <a:p>
          <a:pPr algn="just"/>
          <a:endParaRPr lang="es-ES" sz="800"/>
        </a:p>
      </dgm:t>
    </dgm:pt>
    <dgm:pt modelId="{AB168BDE-4084-4717-AC67-93AB5CA0AE6C}" type="sibTrans" cxnId="{47BDD094-96DB-4641-BE26-E58361A86F67}">
      <dgm:prSet/>
      <dgm:spPr/>
      <dgm:t>
        <a:bodyPr/>
        <a:lstStyle/>
        <a:p>
          <a:pPr algn="just"/>
          <a:endParaRPr lang="es-ES" sz="2800"/>
        </a:p>
      </dgm:t>
    </dgm:pt>
    <dgm:pt modelId="{21F38B05-A92E-4E32-B0E6-94D5FB5C9675}">
      <dgm:prSet custT="1"/>
      <dgm:spPr/>
      <dgm:t>
        <a:bodyPr/>
        <a:lstStyle/>
        <a:p>
          <a:pPr algn="just"/>
          <a:r>
            <a:rPr lang="es-ES" sz="900"/>
            <a:t>Los ILD dependen más de la temperatura que los LED</a:t>
          </a:r>
        </a:p>
      </dgm:t>
    </dgm:pt>
    <dgm:pt modelId="{1D8129DB-2133-4D16-97FB-698CBF167613}" type="parTrans" cxnId="{1EB19338-BAF6-4BF7-8BD1-7B2531B327F1}">
      <dgm:prSet custT="1"/>
      <dgm:spPr/>
      <dgm:t>
        <a:bodyPr/>
        <a:lstStyle/>
        <a:p>
          <a:pPr algn="just"/>
          <a:endParaRPr lang="es-ES" sz="800"/>
        </a:p>
      </dgm:t>
    </dgm:pt>
    <dgm:pt modelId="{862067B5-8F6B-4E5E-862E-94A44AF7CEB5}" type="sibTrans" cxnId="{1EB19338-BAF6-4BF7-8BD1-7B2531B327F1}">
      <dgm:prSet/>
      <dgm:spPr/>
      <dgm:t>
        <a:bodyPr/>
        <a:lstStyle/>
        <a:p>
          <a:pPr algn="just"/>
          <a:endParaRPr lang="es-ES" sz="2800"/>
        </a:p>
      </dgm:t>
    </dgm:pt>
    <dgm:pt modelId="{4C21F342-8F7F-4CEA-8D03-BD3C5A3DA441}" type="pres">
      <dgm:prSet presAssocID="{9B763CED-3A69-418D-90CF-72CEB61E12E0}" presName="Name0" presStyleCnt="0">
        <dgm:presLayoutVars>
          <dgm:chPref val="1"/>
          <dgm:dir/>
          <dgm:animOne val="branch"/>
          <dgm:animLvl val="lvl"/>
          <dgm:resizeHandles val="exact"/>
        </dgm:presLayoutVars>
      </dgm:prSet>
      <dgm:spPr/>
    </dgm:pt>
    <dgm:pt modelId="{B328A61A-9100-4B0D-A8C2-222843FC0900}" type="pres">
      <dgm:prSet presAssocID="{61BE43C7-C982-4666-A6F2-D7E7097A2137}" presName="root1" presStyleCnt="0"/>
      <dgm:spPr/>
    </dgm:pt>
    <dgm:pt modelId="{6722DFF6-9FF2-4A81-8612-EB0D58E47CAC}" type="pres">
      <dgm:prSet presAssocID="{61BE43C7-C982-4666-A6F2-D7E7097A2137}" presName="LevelOneTextNode" presStyleLbl="node0" presStyleIdx="0" presStyleCnt="1" custScaleY="118244">
        <dgm:presLayoutVars>
          <dgm:chPref val="3"/>
        </dgm:presLayoutVars>
      </dgm:prSet>
      <dgm:spPr/>
    </dgm:pt>
    <dgm:pt modelId="{D2EAF221-51C9-4266-8B70-0D06A61B7372}" type="pres">
      <dgm:prSet presAssocID="{61BE43C7-C982-4666-A6F2-D7E7097A2137}" presName="level2hierChild" presStyleCnt="0"/>
      <dgm:spPr/>
    </dgm:pt>
    <dgm:pt modelId="{4FAC2060-509F-4E42-8772-229C5DECDACF}" type="pres">
      <dgm:prSet presAssocID="{6F4EEFB1-9909-403F-BD33-78FD096682EA}" presName="conn2-1" presStyleLbl="parChTrans1D2" presStyleIdx="0" presStyleCnt="7"/>
      <dgm:spPr/>
    </dgm:pt>
    <dgm:pt modelId="{BF947116-0901-4C8A-9388-645DF5D8CA54}" type="pres">
      <dgm:prSet presAssocID="{6F4EEFB1-9909-403F-BD33-78FD096682EA}" presName="connTx" presStyleLbl="parChTrans1D2" presStyleIdx="0" presStyleCnt="7"/>
      <dgm:spPr/>
    </dgm:pt>
    <dgm:pt modelId="{4CEE52B3-6507-432E-9F60-588E7AAECA81}" type="pres">
      <dgm:prSet presAssocID="{35215D22-3E79-4D17-B433-F5BB349FE68A}" presName="root2" presStyleCnt="0"/>
      <dgm:spPr/>
    </dgm:pt>
    <dgm:pt modelId="{46E64339-2F9A-4113-9D6E-9F9622D00419}" type="pres">
      <dgm:prSet presAssocID="{35215D22-3E79-4D17-B433-F5BB349FE68A}" presName="LevelTwoTextNode" presStyleLbl="node2" presStyleIdx="0" presStyleCnt="7" custScaleX="72405">
        <dgm:presLayoutVars>
          <dgm:chPref val="3"/>
        </dgm:presLayoutVars>
      </dgm:prSet>
      <dgm:spPr/>
    </dgm:pt>
    <dgm:pt modelId="{115E48D7-6FE3-472C-9217-C1B2B7283DE9}" type="pres">
      <dgm:prSet presAssocID="{35215D22-3E79-4D17-B433-F5BB349FE68A}" presName="level3hierChild" presStyleCnt="0"/>
      <dgm:spPr/>
    </dgm:pt>
    <dgm:pt modelId="{DAE8BB0A-535C-428F-BFF5-61EBDF168C16}" type="pres">
      <dgm:prSet presAssocID="{640EF8F4-A6F1-4189-86F6-6AC1F63A980E}" presName="conn2-1" presStyleLbl="parChTrans1D3" presStyleIdx="0" presStyleCnt="9"/>
      <dgm:spPr/>
    </dgm:pt>
    <dgm:pt modelId="{203F4AEB-F218-4819-B77D-9F2F34D6C626}" type="pres">
      <dgm:prSet presAssocID="{640EF8F4-A6F1-4189-86F6-6AC1F63A980E}" presName="connTx" presStyleLbl="parChTrans1D3" presStyleIdx="0" presStyleCnt="9"/>
      <dgm:spPr/>
    </dgm:pt>
    <dgm:pt modelId="{813B5075-DD88-4B76-AF7D-F3FCEA4BD052}" type="pres">
      <dgm:prSet presAssocID="{8AF6C1A8-110D-4A3F-89C7-BE21FF2E5895}" presName="root2" presStyleCnt="0"/>
      <dgm:spPr/>
    </dgm:pt>
    <dgm:pt modelId="{593E033E-01DE-42B4-A7DE-93BF8327685C}" type="pres">
      <dgm:prSet presAssocID="{8AF6C1A8-110D-4A3F-89C7-BE21FF2E5895}" presName="LevelTwoTextNode" presStyleLbl="node3" presStyleIdx="0" presStyleCnt="9" custScaleX="407124">
        <dgm:presLayoutVars>
          <dgm:chPref val="3"/>
        </dgm:presLayoutVars>
      </dgm:prSet>
      <dgm:spPr/>
    </dgm:pt>
    <dgm:pt modelId="{D9D9371D-67FF-46C6-ACA6-D491BE048227}" type="pres">
      <dgm:prSet presAssocID="{8AF6C1A8-110D-4A3F-89C7-BE21FF2E5895}" presName="level3hierChild" presStyleCnt="0"/>
      <dgm:spPr/>
    </dgm:pt>
    <dgm:pt modelId="{1F0AFA60-38FF-4B9C-A087-71111204E9CA}" type="pres">
      <dgm:prSet presAssocID="{292EC730-2708-4C97-89CF-82B6B3A0000D}" presName="conn2-1" presStyleLbl="parChTrans1D2" presStyleIdx="1" presStyleCnt="7"/>
      <dgm:spPr/>
    </dgm:pt>
    <dgm:pt modelId="{344607FD-2ED2-49E6-ACFC-A7893CFCE1CD}" type="pres">
      <dgm:prSet presAssocID="{292EC730-2708-4C97-89CF-82B6B3A0000D}" presName="connTx" presStyleLbl="parChTrans1D2" presStyleIdx="1" presStyleCnt="7"/>
      <dgm:spPr/>
    </dgm:pt>
    <dgm:pt modelId="{BEE7246C-348A-4315-98E1-6762814628A1}" type="pres">
      <dgm:prSet presAssocID="{FCBCEBA7-238E-4E7A-8515-A16110F53758}" presName="root2" presStyleCnt="0"/>
      <dgm:spPr/>
    </dgm:pt>
    <dgm:pt modelId="{7A4ACAB3-47AE-4B4A-995B-F9C7EED1445B}" type="pres">
      <dgm:prSet presAssocID="{FCBCEBA7-238E-4E7A-8515-A16110F53758}" presName="LevelTwoTextNode" presStyleLbl="node2" presStyleIdx="1" presStyleCnt="7" custScaleX="79275">
        <dgm:presLayoutVars>
          <dgm:chPref val="3"/>
        </dgm:presLayoutVars>
      </dgm:prSet>
      <dgm:spPr/>
    </dgm:pt>
    <dgm:pt modelId="{B3CDE315-A9F0-414B-B60F-0CB544B41ED3}" type="pres">
      <dgm:prSet presAssocID="{FCBCEBA7-238E-4E7A-8515-A16110F53758}" presName="level3hierChild" presStyleCnt="0"/>
      <dgm:spPr/>
    </dgm:pt>
    <dgm:pt modelId="{D5628043-8A00-4484-B45F-C79E7A43D14E}" type="pres">
      <dgm:prSet presAssocID="{E7A1F39F-C9D9-44D6-AE53-3248EA205375}" presName="conn2-1" presStyleLbl="parChTrans1D3" presStyleIdx="1" presStyleCnt="9"/>
      <dgm:spPr/>
    </dgm:pt>
    <dgm:pt modelId="{FFF5B1FC-9F27-4029-8B76-4EC1BF3C2675}" type="pres">
      <dgm:prSet presAssocID="{E7A1F39F-C9D9-44D6-AE53-3248EA205375}" presName="connTx" presStyleLbl="parChTrans1D3" presStyleIdx="1" presStyleCnt="9"/>
      <dgm:spPr/>
    </dgm:pt>
    <dgm:pt modelId="{4E6EEE2E-C221-49AC-BB26-334E3C25DE24}" type="pres">
      <dgm:prSet presAssocID="{1B0848F4-7B69-4376-8932-043F2FAB9705}" presName="root2" presStyleCnt="0"/>
      <dgm:spPr/>
    </dgm:pt>
    <dgm:pt modelId="{06072F69-D3D6-4509-9F9E-C3A1E8E3F160}" type="pres">
      <dgm:prSet presAssocID="{1B0848F4-7B69-4376-8932-043F2FAB9705}" presName="LevelTwoTextNode" presStyleLbl="node3" presStyleIdx="1" presStyleCnt="9" custScaleX="114130" custScaleY="94438">
        <dgm:presLayoutVars>
          <dgm:chPref val="3"/>
        </dgm:presLayoutVars>
      </dgm:prSet>
      <dgm:spPr/>
    </dgm:pt>
    <dgm:pt modelId="{5E43B7CE-B65A-4A4C-895B-DA29BF4A5713}" type="pres">
      <dgm:prSet presAssocID="{1B0848F4-7B69-4376-8932-043F2FAB9705}" presName="level3hierChild" presStyleCnt="0"/>
      <dgm:spPr/>
    </dgm:pt>
    <dgm:pt modelId="{D451AD67-1A1F-45C7-B66C-440B15A07F44}" type="pres">
      <dgm:prSet presAssocID="{8BAB4E67-0BF5-4610-8918-8CD574BB9F34}" presName="conn2-1" presStyleLbl="parChTrans1D4" presStyleIdx="0" presStyleCnt="12"/>
      <dgm:spPr/>
    </dgm:pt>
    <dgm:pt modelId="{D94C9105-4FE4-4488-A5A0-1AB5595BFBE8}" type="pres">
      <dgm:prSet presAssocID="{8BAB4E67-0BF5-4610-8918-8CD574BB9F34}" presName="connTx" presStyleLbl="parChTrans1D4" presStyleIdx="0" presStyleCnt="12"/>
      <dgm:spPr/>
    </dgm:pt>
    <dgm:pt modelId="{63558AE7-60AD-4B25-9047-DCF388A89C57}" type="pres">
      <dgm:prSet presAssocID="{AE34769A-FEB8-4DDF-A507-2D199D6399DA}" presName="root2" presStyleCnt="0"/>
      <dgm:spPr/>
    </dgm:pt>
    <dgm:pt modelId="{18879C5A-44A4-4786-9774-3930C320ECC0}" type="pres">
      <dgm:prSet presAssocID="{AE34769A-FEB8-4DDF-A507-2D199D6399DA}" presName="LevelTwoTextNode" presStyleLbl="node4" presStyleIdx="0" presStyleCnt="12" custScaleX="247496">
        <dgm:presLayoutVars>
          <dgm:chPref val="3"/>
        </dgm:presLayoutVars>
      </dgm:prSet>
      <dgm:spPr/>
    </dgm:pt>
    <dgm:pt modelId="{70CCFAC5-07F4-4389-B703-239468B33557}" type="pres">
      <dgm:prSet presAssocID="{AE34769A-FEB8-4DDF-A507-2D199D6399DA}" presName="level3hierChild" presStyleCnt="0"/>
      <dgm:spPr/>
    </dgm:pt>
    <dgm:pt modelId="{F3C7D5FC-F039-44F0-821B-821D81C71ABB}" type="pres">
      <dgm:prSet presAssocID="{BC43B90F-94A3-4C53-B4E1-3282C9A0B012}" presName="conn2-1" presStyleLbl="parChTrans1D3" presStyleIdx="2" presStyleCnt="9"/>
      <dgm:spPr/>
    </dgm:pt>
    <dgm:pt modelId="{5F0C5B98-6BFF-450D-AF1C-5B0C98B861F9}" type="pres">
      <dgm:prSet presAssocID="{BC43B90F-94A3-4C53-B4E1-3282C9A0B012}" presName="connTx" presStyleLbl="parChTrans1D3" presStyleIdx="2" presStyleCnt="9"/>
      <dgm:spPr/>
    </dgm:pt>
    <dgm:pt modelId="{974417AD-E222-412B-9514-DA5D371436D7}" type="pres">
      <dgm:prSet presAssocID="{FA3CCB79-F25A-419E-BFB2-4B25793A20F6}" presName="root2" presStyleCnt="0"/>
      <dgm:spPr/>
    </dgm:pt>
    <dgm:pt modelId="{07CD6F56-373A-4173-B59F-DC0D3FFD475D}" type="pres">
      <dgm:prSet presAssocID="{FA3CCB79-F25A-419E-BFB2-4B25793A20F6}" presName="LevelTwoTextNode" presStyleLbl="node3" presStyleIdx="2" presStyleCnt="9" custScaleX="54846" custScaleY="68090">
        <dgm:presLayoutVars>
          <dgm:chPref val="3"/>
        </dgm:presLayoutVars>
      </dgm:prSet>
      <dgm:spPr/>
    </dgm:pt>
    <dgm:pt modelId="{BB093513-C24B-4C3A-9DCC-32B3D0C7172C}" type="pres">
      <dgm:prSet presAssocID="{FA3CCB79-F25A-419E-BFB2-4B25793A20F6}" presName="level3hierChild" presStyleCnt="0"/>
      <dgm:spPr/>
    </dgm:pt>
    <dgm:pt modelId="{BFC4402C-29AC-434B-B35D-A88CF9AF5850}" type="pres">
      <dgm:prSet presAssocID="{9EE4C683-2586-4B9F-8DC4-971AC2FA2B91}" presName="conn2-1" presStyleLbl="parChTrans1D4" presStyleIdx="1" presStyleCnt="12"/>
      <dgm:spPr/>
    </dgm:pt>
    <dgm:pt modelId="{432267D6-DD75-453E-8385-BB562719B452}" type="pres">
      <dgm:prSet presAssocID="{9EE4C683-2586-4B9F-8DC4-971AC2FA2B91}" presName="connTx" presStyleLbl="parChTrans1D4" presStyleIdx="1" presStyleCnt="12"/>
      <dgm:spPr/>
    </dgm:pt>
    <dgm:pt modelId="{F43914D7-AB44-4288-80D5-54362F5E71F8}" type="pres">
      <dgm:prSet presAssocID="{7EC534C5-F664-466A-A53F-5DB5339E2F8C}" presName="root2" presStyleCnt="0"/>
      <dgm:spPr/>
    </dgm:pt>
    <dgm:pt modelId="{BBDC1851-DDF2-4E66-9F32-3C6EB1E9C825}" type="pres">
      <dgm:prSet presAssocID="{7EC534C5-F664-466A-A53F-5DB5339E2F8C}" presName="LevelTwoTextNode" presStyleLbl="node4" presStyleIdx="1" presStyleCnt="12" custScaleX="118986" custScaleY="85650">
        <dgm:presLayoutVars>
          <dgm:chPref val="3"/>
        </dgm:presLayoutVars>
      </dgm:prSet>
      <dgm:spPr/>
    </dgm:pt>
    <dgm:pt modelId="{453BEAEE-44BB-4562-8F44-17334EC73334}" type="pres">
      <dgm:prSet presAssocID="{7EC534C5-F664-466A-A53F-5DB5339E2F8C}" presName="level3hierChild" presStyleCnt="0"/>
      <dgm:spPr/>
    </dgm:pt>
    <dgm:pt modelId="{76F5BAB4-4C73-4AD6-B9DB-9D8BC9BE5616}" type="pres">
      <dgm:prSet presAssocID="{C9BCA871-DD69-4405-9E8A-A840778F8221}" presName="conn2-1" presStyleLbl="parChTrans1D2" presStyleIdx="2" presStyleCnt="7"/>
      <dgm:spPr/>
    </dgm:pt>
    <dgm:pt modelId="{AC89C595-27C9-4973-BD08-EA7613BF0406}" type="pres">
      <dgm:prSet presAssocID="{C9BCA871-DD69-4405-9E8A-A840778F8221}" presName="connTx" presStyleLbl="parChTrans1D2" presStyleIdx="2" presStyleCnt="7"/>
      <dgm:spPr/>
    </dgm:pt>
    <dgm:pt modelId="{B22D6079-163B-4E49-97BE-199B18234768}" type="pres">
      <dgm:prSet presAssocID="{5C561092-958B-4E9B-9F1B-B2805341A13A}" presName="root2" presStyleCnt="0"/>
      <dgm:spPr/>
    </dgm:pt>
    <dgm:pt modelId="{6BBF424D-6C9F-490B-9474-21163E038BD2}" type="pres">
      <dgm:prSet presAssocID="{5C561092-958B-4E9B-9F1B-B2805341A13A}" presName="LevelTwoTextNode" presStyleLbl="node2" presStyleIdx="2" presStyleCnt="7" custScaleX="74419">
        <dgm:presLayoutVars>
          <dgm:chPref val="3"/>
        </dgm:presLayoutVars>
      </dgm:prSet>
      <dgm:spPr/>
    </dgm:pt>
    <dgm:pt modelId="{77A45945-9E93-4E60-A6A1-60989D709541}" type="pres">
      <dgm:prSet presAssocID="{5C561092-958B-4E9B-9F1B-B2805341A13A}" presName="level3hierChild" presStyleCnt="0"/>
      <dgm:spPr/>
    </dgm:pt>
    <dgm:pt modelId="{FFA8B077-52AE-4491-B494-1D53F7A2D9F0}" type="pres">
      <dgm:prSet presAssocID="{21E6B4DA-5DFE-416D-AE7E-19DF1DDA5C36}" presName="conn2-1" presStyleLbl="parChTrans1D3" presStyleIdx="3" presStyleCnt="9"/>
      <dgm:spPr/>
    </dgm:pt>
    <dgm:pt modelId="{ED0E4AF1-6A88-47D1-BB08-2BBF5B2D1432}" type="pres">
      <dgm:prSet presAssocID="{21E6B4DA-5DFE-416D-AE7E-19DF1DDA5C36}" presName="connTx" presStyleLbl="parChTrans1D3" presStyleIdx="3" presStyleCnt="9"/>
      <dgm:spPr/>
    </dgm:pt>
    <dgm:pt modelId="{72F4661F-327A-4948-BF69-979242CD5A36}" type="pres">
      <dgm:prSet presAssocID="{E7C59D7E-AE8C-4DA9-9F11-01A6BD0A5598}" presName="root2" presStyleCnt="0"/>
      <dgm:spPr/>
    </dgm:pt>
    <dgm:pt modelId="{FBCFB5B4-FD9A-46B8-AB6B-A53311D2C454}" type="pres">
      <dgm:prSet presAssocID="{E7C59D7E-AE8C-4DA9-9F11-01A6BD0A5598}" presName="LevelTwoTextNode" presStyleLbl="node3" presStyleIdx="3" presStyleCnt="9" custScaleY="74309">
        <dgm:presLayoutVars>
          <dgm:chPref val="3"/>
        </dgm:presLayoutVars>
      </dgm:prSet>
      <dgm:spPr/>
    </dgm:pt>
    <dgm:pt modelId="{1F8BED2F-3A37-4831-94FF-BB98DA49D323}" type="pres">
      <dgm:prSet presAssocID="{E7C59D7E-AE8C-4DA9-9F11-01A6BD0A5598}" presName="level3hierChild" presStyleCnt="0"/>
      <dgm:spPr/>
    </dgm:pt>
    <dgm:pt modelId="{415EA568-6C64-44A3-9A65-A54C2A86F664}" type="pres">
      <dgm:prSet presAssocID="{B64B7837-C934-4685-8D63-11634DE15CB1}" presName="conn2-1" presStyleLbl="parChTrans1D4" presStyleIdx="2" presStyleCnt="12"/>
      <dgm:spPr/>
    </dgm:pt>
    <dgm:pt modelId="{9FD654A1-F979-4516-B918-C55E1B00C3DD}" type="pres">
      <dgm:prSet presAssocID="{B64B7837-C934-4685-8D63-11634DE15CB1}" presName="connTx" presStyleLbl="parChTrans1D4" presStyleIdx="2" presStyleCnt="12"/>
      <dgm:spPr/>
    </dgm:pt>
    <dgm:pt modelId="{471C9B09-295F-401C-9B8D-CD70F44821AD}" type="pres">
      <dgm:prSet presAssocID="{ADBD3F03-010F-440E-8DF1-2D2841884696}" presName="root2" presStyleCnt="0"/>
      <dgm:spPr/>
    </dgm:pt>
    <dgm:pt modelId="{90AE20F9-C311-4AF5-9917-CAAAB2239253}" type="pres">
      <dgm:prSet presAssocID="{ADBD3F03-010F-440E-8DF1-2D2841884696}" presName="LevelTwoTextNode" presStyleLbl="node4" presStyleIdx="2" presStyleCnt="12">
        <dgm:presLayoutVars>
          <dgm:chPref val="3"/>
        </dgm:presLayoutVars>
      </dgm:prSet>
      <dgm:spPr/>
    </dgm:pt>
    <dgm:pt modelId="{7B0DCFE1-1845-4C74-8986-853CDAAF870C}" type="pres">
      <dgm:prSet presAssocID="{ADBD3F03-010F-440E-8DF1-2D2841884696}" presName="level3hierChild" presStyleCnt="0"/>
      <dgm:spPr/>
    </dgm:pt>
    <dgm:pt modelId="{E304C306-B6EB-441C-B542-64E72F037934}" type="pres">
      <dgm:prSet presAssocID="{1DD4D4F0-31A2-43D1-8A2B-8D5A79F60D2F}" presName="conn2-1" presStyleLbl="parChTrans1D4" presStyleIdx="3" presStyleCnt="12"/>
      <dgm:spPr/>
    </dgm:pt>
    <dgm:pt modelId="{1BBA5E2B-2CED-433C-A267-2B9F106DEA02}" type="pres">
      <dgm:prSet presAssocID="{1DD4D4F0-31A2-43D1-8A2B-8D5A79F60D2F}" presName="connTx" presStyleLbl="parChTrans1D4" presStyleIdx="3" presStyleCnt="12"/>
      <dgm:spPr/>
    </dgm:pt>
    <dgm:pt modelId="{D7D69EA8-9F5E-4DAB-A96C-67684C72ADA6}" type="pres">
      <dgm:prSet presAssocID="{5423E1BF-5A29-4410-862A-5938E2FB7BED}" presName="root2" presStyleCnt="0"/>
      <dgm:spPr/>
    </dgm:pt>
    <dgm:pt modelId="{4E485E3B-CC6A-42A7-88AE-E0891A197CD1}" type="pres">
      <dgm:prSet presAssocID="{5423E1BF-5A29-4410-862A-5938E2FB7BED}" presName="LevelTwoTextNode" presStyleLbl="node4" presStyleIdx="3" presStyleCnt="12" custScaleX="193111">
        <dgm:presLayoutVars>
          <dgm:chPref val="3"/>
        </dgm:presLayoutVars>
      </dgm:prSet>
      <dgm:spPr/>
    </dgm:pt>
    <dgm:pt modelId="{9ADB2409-D968-4B59-B20F-11C6923ABBCB}" type="pres">
      <dgm:prSet presAssocID="{5423E1BF-5A29-4410-862A-5938E2FB7BED}" presName="level3hierChild" presStyleCnt="0"/>
      <dgm:spPr/>
    </dgm:pt>
    <dgm:pt modelId="{BAD9126C-32D8-43C9-BB6F-90FBEB70841B}" type="pres">
      <dgm:prSet presAssocID="{693BD873-D767-44CE-98ED-B5D7CAD86D14}" presName="conn2-1" presStyleLbl="parChTrans1D2" presStyleIdx="3" presStyleCnt="7"/>
      <dgm:spPr/>
    </dgm:pt>
    <dgm:pt modelId="{6612308B-E23B-4531-8F85-DFC8945AA237}" type="pres">
      <dgm:prSet presAssocID="{693BD873-D767-44CE-98ED-B5D7CAD86D14}" presName="connTx" presStyleLbl="parChTrans1D2" presStyleIdx="3" presStyleCnt="7"/>
      <dgm:spPr/>
    </dgm:pt>
    <dgm:pt modelId="{DD1EA5CE-D015-4919-A6E9-074CD5AC89C2}" type="pres">
      <dgm:prSet presAssocID="{15EBB172-4441-4510-A6A1-F8F047515F54}" presName="root2" presStyleCnt="0"/>
      <dgm:spPr/>
    </dgm:pt>
    <dgm:pt modelId="{4933753D-E8CB-4F9C-8EC8-F25DF6A9D590}" type="pres">
      <dgm:prSet presAssocID="{15EBB172-4441-4510-A6A1-F8F047515F54}" presName="LevelTwoTextNode" presStyleLbl="node2" presStyleIdx="3" presStyleCnt="7" custScaleX="58834">
        <dgm:presLayoutVars>
          <dgm:chPref val="3"/>
        </dgm:presLayoutVars>
      </dgm:prSet>
      <dgm:spPr/>
    </dgm:pt>
    <dgm:pt modelId="{2274C48A-D840-4663-8015-F9011AC30A7C}" type="pres">
      <dgm:prSet presAssocID="{15EBB172-4441-4510-A6A1-F8F047515F54}" presName="level3hierChild" presStyleCnt="0"/>
      <dgm:spPr/>
    </dgm:pt>
    <dgm:pt modelId="{564E632E-FF6B-4EAC-91AB-CEA35C9F69C3}" type="pres">
      <dgm:prSet presAssocID="{A8148674-2F90-484B-81E8-7C2F236CF4CE}" presName="conn2-1" presStyleLbl="parChTrans1D3" presStyleIdx="4" presStyleCnt="9"/>
      <dgm:spPr/>
    </dgm:pt>
    <dgm:pt modelId="{FD7EB88F-15C8-4735-B517-6B773701E1C8}" type="pres">
      <dgm:prSet presAssocID="{A8148674-2F90-484B-81E8-7C2F236CF4CE}" presName="connTx" presStyleLbl="parChTrans1D3" presStyleIdx="4" presStyleCnt="9"/>
      <dgm:spPr/>
    </dgm:pt>
    <dgm:pt modelId="{7BF2722D-89DC-44F9-8FDE-E414243ADBA9}" type="pres">
      <dgm:prSet presAssocID="{802E6A09-61D2-4046-B9DE-A04DF81E1CE3}" presName="root2" presStyleCnt="0"/>
      <dgm:spPr/>
    </dgm:pt>
    <dgm:pt modelId="{2A90C34C-4131-43E0-B2DF-856DD18D5E6E}" type="pres">
      <dgm:prSet presAssocID="{802E6A09-61D2-4046-B9DE-A04DF81E1CE3}" presName="LevelTwoTextNode" presStyleLbl="node3" presStyleIdx="4" presStyleCnt="9" custScaleX="145029" custScaleY="128960">
        <dgm:presLayoutVars>
          <dgm:chPref val="3"/>
        </dgm:presLayoutVars>
      </dgm:prSet>
      <dgm:spPr/>
    </dgm:pt>
    <dgm:pt modelId="{E0F2FE1D-4EFD-44F3-8484-879508F195CC}" type="pres">
      <dgm:prSet presAssocID="{802E6A09-61D2-4046-B9DE-A04DF81E1CE3}" presName="level3hierChild" presStyleCnt="0"/>
      <dgm:spPr/>
    </dgm:pt>
    <dgm:pt modelId="{93EA12A7-672D-4368-93CE-9AB9370F2457}" type="pres">
      <dgm:prSet presAssocID="{DBBE6005-A2A4-4DDA-B9D7-7F026037BC4F}" presName="conn2-1" presStyleLbl="parChTrans1D4" presStyleIdx="4" presStyleCnt="12"/>
      <dgm:spPr/>
    </dgm:pt>
    <dgm:pt modelId="{A209BB08-20E0-431F-A05D-D67703D024D5}" type="pres">
      <dgm:prSet presAssocID="{DBBE6005-A2A4-4DDA-B9D7-7F026037BC4F}" presName="connTx" presStyleLbl="parChTrans1D4" presStyleIdx="4" presStyleCnt="12"/>
      <dgm:spPr/>
    </dgm:pt>
    <dgm:pt modelId="{3040E4A9-A9BC-44C4-A0E4-7C831D20B59A}" type="pres">
      <dgm:prSet presAssocID="{42337513-268E-4A20-8B08-067AE093F297}" presName="root2" presStyleCnt="0"/>
      <dgm:spPr/>
    </dgm:pt>
    <dgm:pt modelId="{D30A438F-8C4E-4AE9-9981-24B5BDC20F84}" type="pres">
      <dgm:prSet presAssocID="{42337513-268E-4A20-8B08-067AE093F297}" presName="LevelTwoTextNode" presStyleLbl="node4" presStyleIdx="4" presStyleCnt="12" custScaleX="134158" custScaleY="123869">
        <dgm:presLayoutVars>
          <dgm:chPref val="3"/>
        </dgm:presLayoutVars>
      </dgm:prSet>
      <dgm:spPr/>
    </dgm:pt>
    <dgm:pt modelId="{9A92D7D0-0C3C-4C3A-8D03-C31DE827DB7E}" type="pres">
      <dgm:prSet presAssocID="{42337513-268E-4A20-8B08-067AE093F297}" presName="level3hierChild" presStyleCnt="0"/>
      <dgm:spPr/>
    </dgm:pt>
    <dgm:pt modelId="{1A592FBE-FC8B-4694-83A3-1A2DB7B4AE89}" type="pres">
      <dgm:prSet presAssocID="{1408B403-29B0-4DD7-9C54-71D5932A0E23}" presName="conn2-1" presStyleLbl="parChTrans1D4" presStyleIdx="5" presStyleCnt="12"/>
      <dgm:spPr/>
    </dgm:pt>
    <dgm:pt modelId="{62951B3C-5621-46E9-B8D9-1CE8F5A8DBC5}" type="pres">
      <dgm:prSet presAssocID="{1408B403-29B0-4DD7-9C54-71D5932A0E23}" presName="connTx" presStyleLbl="parChTrans1D4" presStyleIdx="5" presStyleCnt="12"/>
      <dgm:spPr/>
    </dgm:pt>
    <dgm:pt modelId="{8564A825-0EAB-41EA-9FCF-A570265761EB}" type="pres">
      <dgm:prSet presAssocID="{79E83A32-1CBD-4816-ADD2-236E902F9447}" presName="root2" presStyleCnt="0"/>
      <dgm:spPr/>
    </dgm:pt>
    <dgm:pt modelId="{2A74B740-DB30-45A1-9CA3-42D9B863A793}" type="pres">
      <dgm:prSet presAssocID="{79E83A32-1CBD-4816-ADD2-236E902F9447}" presName="LevelTwoTextNode" presStyleLbl="node4" presStyleIdx="5" presStyleCnt="12" custScaleX="196443" custScaleY="132734">
        <dgm:presLayoutVars>
          <dgm:chPref val="3"/>
        </dgm:presLayoutVars>
      </dgm:prSet>
      <dgm:spPr/>
    </dgm:pt>
    <dgm:pt modelId="{9BA35EB3-7CB3-471C-95B7-50C7B1A580BF}" type="pres">
      <dgm:prSet presAssocID="{79E83A32-1CBD-4816-ADD2-236E902F9447}" presName="level3hierChild" presStyleCnt="0"/>
      <dgm:spPr/>
    </dgm:pt>
    <dgm:pt modelId="{8251D920-D929-4F54-97EF-382703D0414C}" type="pres">
      <dgm:prSet presAssocID="{EF2D7B98-6B3E-443A-890D-038993BF1D41}" presName="conn2-1" presStyleLbl="parChTrans1D2" presStyleIdx="4" presStyleCnt="7"/>
      <dgm:spPr/>
    </dgm:pt>
    <dgm:pt modelId="{D3509FBA-1302-47F8-9ABB-3DBBCA94C154}" type="pres">
      <dgm:prSet presAssocID="{EF2D7B98-6B3E-443A-890D-038993BF1D41}" presName="connTx" presStyleLbl="parChTrans1D2" presStyleIdx="4" presStyleCnt="7"/>
      <dgm:spPr/>
    </dgm:pt>
    <dgm:pt modelId="{00A5F247-9DBC-4935-9725-214832B69ED0}" type="pres">
      <dgm:prSet presAssocID="{220068F5-4548-4D48-BBE0-A405118F1AB6}" presName="root2" presStyleCnt="0"/>
      <dgm:spPr/>
    </dgm:pt>
    <dgm:pt modelId="{C65A0082-B56D-4368-9587-A715059801C4}" type="pres">
      <dgm:prSet presAssocID="{220068F5-4548-4D48-BBE0-A405118F1AB6}" presName="LevelTwoTextNode" presStyleLbl="node2" presStyleIdx="4" presStyleCnt="7" custScaleX="55602">
        <dgm:presLayoutVars>
          <dgm:chPref val="3"/>
        </dgm:presLayoutVars>
      </dgm:prSet>
      <dgm:spPr/>
    </dgm:pt>
    <dgm:pt modelId="{A5E22E03-4579-4240-9F20-45B6F0BE8923}" type="pres">
      <dgm:prSet presAssocID="{220068F5-4548-4D48-BBE0-A405118F1AB6}" presName="level3hierChild" presStyleCnt="0"/>
      <dgm:spPr/>
    </dgm:pt>
    <dgm:pt modelId="{B77D0025-05D0-4BDB-9EA3-3F6079A6C787}" type="pres">
      <dgm:prSet presAssocID="{6728A223-1977-4825-9321-7FEDDBD94D41}" presName="conn2-1" presStyleLbl="parChTrans1D3" presStyleIdx="5" presStyleCnt="9"/>
      <dgm:spPr/>
    </dgm:pt>
    <dgm:pt modelId="{2593C13F-4D0B-489B-A0E4-1AF5BC3DAFB1}" type="pres">
      <dgm:prSet presAssocID="{6728A223-1977-4825-9321-7FEDDBD94D41}" presName="connTx" presStyleLbl="parChTrans1D3" presStyleIdx="5" presStyleCnt="9"/>
      <dgm:spPr/>
    </dgm:pt>
    <dgm:pt modelId="{5714A03D-802D-4884-9348-702D6CD39E16}" type="pres">
      <dgm:prSet presAssocID="{FDD47DD5-371F-4826-9455-EE2922D68794}" presName="root2" presStyleCnt="0"/>
      <dgm:spPr/>
    </dgm:pt>
    <dgm:pt modelId="{FFA5757B-81B7-482B-B2EB-375723A5C1AB}" type="pres">
      <dgm:prSet presAssocID="{FDD47DD5-371F-4826-9455-EE2922D68794}" presName="LevelTwoTextNode" presStyleLbl="node3" presStyleIdx="5" presStyleCnt="9" custScaleX="225488" custScaleY="140285">
        <dgm:presLayoutVars>
          <dgm:chPref val="3"/>
        </dgm:presLayoutVars>
      </dgm:prSet>
      <dgm:spPr/>
    </dgm:pt>
    <dgm:pt modelId="{6E26E63E-5920-43AA-8842-D1E1F6AA1EF4}" type="pres">
      <dgm:prSet presAssocID="{FDD47DD5-371F-4826-9455-EE2922D68794}" presName="level3hierChild" presStyleCnt="0"/>
      <dgm:spPr/>
    </dgm:pt>
    <dgm:pt modelId="{1811DEEF-26E8-460A-8F0D-A44310FDE181}" type="pres">
      <dgm:prSet presAssocID="{F5C809EF-7905-4760-84B5-F549C08C31B6}" presName="conn2-1" presStyleLbl="parChTrans1D4" presStyleIdx="6" presStyleCnt="12"/>
      <dgm:spPr/>
    </dgm:pt>
    <dgm:pt modelId="{2C895FA3-C4E8-4CFA-BE6C-494CF3AF4FC6}" type="pres">
      <dgm:prSet presAssocID="{F5C809EF-7905-4760-84B5-F549C08C31B6}" presName="connTx" presStyleLbl="parChTrans1D4" presStyleIdx="6" presStyleCnt="12"/>
      <dgm:spPr/>
    </dgm:pt>
    <dgm:pt modelId="{9994067F-B363-4B5D-890E-6D136470C061}" type="pres">
      <dgm:prSet presAssocID="{BB0ACF13-BEAA-4B89-AA10-ED58DF82E455}" presName="root2" presStyleCnt="0"/>
      <dgm:spPr/>
    </dgm:pt>
    <dgm:pt modelId="{5330FC62-BD62-4FA0-A426-FED1C4D96B00}" type="pres">
      <dgm:prSet presAssocID="{BB0ACF13-BEAA-4B89-AA10-ED58DF82E455}" presName="LevelTwoTextNode" presStyleLbl="node4" presStyleIdx="6" presStyleCnt="12" custScaleX="268001" custScaleY="145877">
        <dgm:presLayoutVars>
          <dgm:chPref val="3"/>
        </dgm:presLayoutVars>
      </dgm:prSet>
      <dgm:spPr/>
    </dgm:pt>
    <dgm:pt modelId="{EB75006B-A9C5-41A0-ABE6-584397CA4132}" type="pres">
      <dgm:prSet presAssocID="{BB0ACF13-BEAA-4B89-AA10-ED58DF82E455}" presName="level3hierChild" presStyleCnt="0"/>
      <dgm:spPr/>
    </dgm:pt>
    <dgm:pt modelId="{19FA3BE9-905D-4E20-BB20-6798CBFE24F4}" type="pres">
      <dgm:prSet presAssocID="{C173CD0A-14B0-418D-99BB-44A96E79D206}" presName="conn2-1" presStyleLbl="parChTrans1D3" presStyleIdx="6" presStyleCnt="9"/>
      <dgm:spPr/>
    </dgm:pt>
    <dgm:pt modelId="{51536880-01EC-4CAA-9C93-90C871239A84}" type="pres">
      <dgm:prSet presAssocID="{C173CD0A-14B0-418D-99BB-44A96E79D206}" presName="connTx" presStyleLbl="parChTrans1D3" presStyleIdx="6" presStyleCnt="9"/>
      <dgm:spPr/>
    </dgm:pt>
    <dgm:pt modelId="{67D78AD2-0CF7-4073-B615-ECD28FA92176}" type="pres">
      <dgm:prSet presAssocID="{8244EC64-2154-4FC7-BB0B-FF62717F35D8}" presName="root2" presStyleCnt="0"/>
      <dgm:spPr/>
    </dgm:pt>
    <dgm:pt modelId="{CF76C747-DD05-4768-B6A3-C96019E3CAAB}" type="pres">
      <dgm:prSet presAssocID="{8244EC64-2154-4FC7-BB0B-FF62717F35D8}" presName="LevelTwoTextNode" presStyleLbl="node3" presStyleIdx="6" presStyleCnt="9" custScaleX="254603" custScaleY="118213">
        <dgm:presLayoutVars>
          <dgm:chPref val="3"/>
        </dgm:presLayoutVars>
      </dgm:prSet>
      <dgm:spPr/>
    </dgm:pt>
    <dgm:pt modelId="{E7A0859D-F2CA-4A3A-AC06-8D315FDA4747}" type="pres">
      <dgm:prSet presAssocID="{8244EC64-2154-4FC7-BB0B-FF62717F35D8}" presName="level3hierChild" presStyleCnt="0"/>
      <dgm:spPr/>
    </dgm:pt>
    <dgm:pt modelId="{7DD25F86-72E3-4B74-9074-980F0924729A}" type="pres">
      <dgm:prSet presAssocID="{D342ABBE-53BE-4ABA-AA45-B29726F9605B}" presName="conn2-1" presStyleLbl="parChTrans1D4" presStyleIdx="7" presStyleCnt="12"/>
      <dgm:spPr/>
    </dgm:pt>
    <dgm:pt modelId="{EDD1270B-3538-4CC1-9479-1D2596AB352C}" type="pres">
      <dgm:prSet presAssocID="{D342ABBE-53BE-4ABA-AA45-B29726F9605B}" presName="connTx" presStyleLbl="parChTrans1D4" presStyleIdx="7" presStyleCnt="12"/>
      <dgm:spPr/>
    </dgm:pt>
    <dgm:pt modelId="{052187BE-75A4-4EBD-9168-CA8561104E4C}" type="pres">
      <dgm:prSet presAssocID="{6C35086D-75DF-4A00-ADC5-DC88CC0F43BE}" presName="root2" presStyleCnt="0"/>
      <dgm:spPr/>
    </dgm:pt>
    <dgm:pt modelId="{CA02415B-5644-4080-94B1-9BED8267802A}" type="pres">
      <dgm:prSet presAssocID="{6C35086D-75DF-4A00-ADC5-DC88CC0F43BE}" presName="LevelTwoTextNode" presStyleLbl="node4" presStyleIdx="7" presStyleCnt="12" custScaleX="198807">
        <dgm:presLayoutVars>
          <dgm:chPref val="3"/>
        </dgm:presLayoutVars>
      </dgm:prSet>
      <dgm:spPr/>
    </dgm:pt>
    <dgm:pt modelId="{5848D25E-299E-450C-804F-0FBECC61AA0B}" type="pres">
      <dgm:prSet presAssocID="{6C35086D-75DF-4A00-ADC5-DC88CC0F43BE}" presName="level3hierChild" presStyleCnt="0"/>
      <dgm:spPr/>
    </dgm:pt>
    <dgm:pt modelId="{DB885665-51B8-4BB1-8256-47AAFCFD681D}" type="pres">
      <dgm:prSet presAssocID="{8058628F-D845-4E7C-BB47-5C2AF84E7816}" presName="conn2-1" presStyleLbl="parChTrans1D2" presStyleIdx="5" presStyleCnt="7"/>
      <dgm:spPr/>
    </dgm:pt>
    <dgm:pt modelId="{46F30A67-F565-4519-B81D-35B556BEE289}" type="pres">
      <dgm:prSet presAssocID="{8058628F-D845-4E7C-BB47-5C2AF84E7816}" presName="connTx" presStyleLbl="parChTrans1D2" presStyleIdx="5" presStyleCnt="7"/>
      <dgm:spPr/>
    </dgm:pt>
    <dgm:pt modelId="{D746D3E6-BBCC-46EC-9DFF-BAF61F77619A}" type="pres">
      <dgm:prSet presAssocID="{C17C4BF0-9C13-4B7D-BF11-F55DB77C217F}" presName="root2" presStyleCnt="0"/>
      <dgm:spPr/>
    </dgm:pt>
    <dgm:pt modelId="{52FFD159-20B8-4EEC-8DB5-CF828B574299}" type="pres">
      <dgm:prSet presAssocID="{C17C4BF0-9C13-4B7D-BF11-F55DB77C217F}" presName="LevelTwoTextNode" presStyleLbl="node2" presStyleIdx="5" presStyleCnt="7" custScaleX="53050">
        <dgm:presLayoutVars>
          <dgm:chPref val="3"/>
        </dgm:presLayoutVars>
      </dgm:prSet>
      <dgm:spPr/>
    </dgm:pt>
    <dgm:pt modelId="{E369F593-5669-4440-81DA-0BCB67DE0075}" type="pres">
      <dgm:prSet presAssocID="{C17C4BF0-9C13-4B7D-BF11-F55DB77C217F}" presName="level3hierChild" presStyleCnt="0"/>
      <dgm:spPr/>
    </dgm:pt>
    <dgm:pt modelId="{C596CBE3-07CA-429F-91DA-A1353E901B18}" type="pres">
      <dgm:prSet presAssocID="{8A99FF72-43AE-4794-9C5E-FC1AADF6574F}" presName="conn2-1" presStyleLbl="parChTrans1D3" presStyleIdx="7" presStyleCnt="9"/>
      <dgm:spPr/>
    </dgm:pt>
    <dgm:pt modelId="{84A0D1C8-8CCD-44A1-B139-0876B18369DB}" type="pres">
      <dgm:prSet presAssocID="{8A99FF72-43AE-4794-9C5E-FC1AADF6574F}" presName="connTx" presStyleLbl="parChTrans1D3" presStyleIdx="7" presStyleCnt="9"/>
      <dgm:spPr/>
    </dgm:pt>
    <dgm:pt modelId="{DC1DC97A-1EF0-490E-AEA9-B68939501794}" type="pres">
      <dgm:prSet presAssocID="{955A611D-2A92-419C-949B-DEA597F368D7}" presName="root2" presStyleCnt="0"/>
      <dgm:spPr/>
    </dgm:pt>
    <dgm:pt modelId="{51B10801-A7FF-472B-9AFC-5878CED48DEC}" type="pres">
      <dgm:prSet presAssocID="{955A611D-2A92-419C-949B-DEA597F368D7}" presName="LevelTwoTextNode" presStyleLbl="node3" presStyleIdx="7" presStyleCnt="9" custScaleX="125887">
        <dgm:presLayoutVars>
          <dgm:chPref val="3"/>
        </dgm:presLayoutVars>
      </dgm:prSet>
      <dgm:spPr/>
    </dgm:pt>
    <dgm:pt modelId="{54DADE53-DD8E-4059-B8DD-D580FF198CEF}" type="pres">
      <dgm:prSet presAssocID="{955A611D-2A92-419C-949B-DEA597F368D7}" presName="level3hierChild" presStyleCnt="0"/>
      <dgm:spPr/>
    </dgm:pt>
    <dgm:pt modelId="{1ED01CF7-C10B-42F0-9AFC-41BB02941593}" type="pres">
      <dgm:prSet presAssocID="{C0BD797B-D6C8-4578-95E2-84BE72A19C48}" presName="conn2-1" presStyleLbl="parChTrans1D4" presStyleIdx="8" presStyleCnt="12"/>
      <dgm:spPr/>
    </dgm:pt>
    <dgm:pt modelId="{B853AAF6-0443-431E-9D7F-971E66ED0170}" type="pres">
      <dgm:prSet presAssocID="{C0BD797B-D6C8-4578-95E2-84BE72A19C48}" presName="connTx" presStyleLbl="parChTrans1D4" presStyleIdx="8" presStyleCnt="12"/>
      <dgm:spPr/>
    </dgm:pt>
    <dgm:pt modelId="{234DEF02-8110-47E7-8FEE-806E02A7E4D6}" type="pres">
      <dgm:prSet presAssocID="{BB764E86-9813-464D-8A24-B79A8054F592}" presName="root2" presStyleCnt="0"/>
      <dgm:spPr/>
    </dgm:pt>
    <dgm:pt modelId="{D6C8E2B9-4047-439A-86B9-5F2F2B04C2EC}" type="pres">
      <dgm:prSet presAssocID="{BB764E86-9813-464D-8A24-B79A8054F592}" presName="LevelTwoTextNode" presStyleLbl="node4" presStyleIdx="8" presStyleCnt="12" custScaleX="166783">
        <dgm:presLayoutVars>
          <dgm:chPref val="3"/>
        </dgm:presLayoutVars>
      </dgm:prSet>
      <dgm:spPr/>
    </dgm:pt>
    <dgm:pt modelId="{0700AEB5-C2DF-4862-9A4C-9A8FF675825D}" type="pres">
      <dgm:prSet presAssocID="{BB764E86-9813-464D-8A24-B79A8054F592}" presName="level3hierChild" presStyleCnt="0"/>
      <dgm:spPr/>
    </dgm:pt>
    <dgm:pt modelId="{525141F7-8284-47B4-852E-726A8C5F3884}" type="pres">
      <dgm:prSet presAssocID="{3DD4A49B-83A7-4CBA-8B49-41917D3304DA}" presName="conn2-1" presStyleLbl="parChTrans1D4" presStyleIdx="9" presStyleCnt="12"/>
      <dgm:spPr/>
    </dgm:pt>
    <dgm:pt modelId="{869A79C9-9EF1-4D13-825E-4AECC358A30C}" type="pres">
      <dgm:prSet presAssocID="{3DD4A49B-83A7-4CBA-8B49-41917D3304DA}" presName="connTx" presStyleLbl="parChTrans1D4" presStyleIdx="9" presStyleCnt="12"/>
      <dgm:spPr/>
    </dgm:pt>
    <dgm:pt modelId="{6F4BBA41-3C88-4C5B-BD82-3D46DFDAB87C}" type="pres">
      <dgm:prSet presAssocID="{17AE70C7-AC2E-4F89-B9E0-93EC92C595B2}" presName="root2" presStyleCnt="0"/>
      <dgm:spPr/>
    </dgm:pt>
    <dgm:pt modelId="{A364A1DC-4881-4F1F-853B-DFE6AF0BDC7A}" type="pres">
      <dgm:prSet presAssocID="{17AE70C7-AC2E-4F89-B9E0-93EC92C595B2}" presName="LevelTwoTextNode" presStyleLbl="node4" presStyleIdx="9" presStyleCnt="12" custScaleX="131724">
        <dgm:presLayoutVars>
          <dgm:chPref val="3"/>
        </dgm:presLayoutVars>
      </dgm:prSet>
      <dgm:spPr/>
    </dgm:pt>
    <dgm:pt modelId="{CB95BC64-AE30-4E25-A336-CCE8C2E237DD}" type="pres">
      <dgm:prSet presAssocID="{17AE70C7-AC2E-4F89-B9E0-93EC92C595B2}" presName="level3hierChild" presStyleCnt="0"/>
      <dgm:spPr/>
    </dgm:pt>
    <dgm:pt modelId="{10F85CE2-C764-4372-88F1-D4D7574ECF5D}" type="pres">
      <dgm:prSet presAssocID="{DC3B681A-0546-48A6-BBD1-13BD02C3FD8A}" presName="conn2-1" presStyleLbl="parChTrans1D2" presStyleIdx="6" presStyleCnt="7"/>
      <dgm:spPr/>
    </dgm:pt>
    <dgm:pt modelId="{A7993A78-9237-44DA-9748-3D0663B16AFF}" type="pres">
      <dgm:prSet presAssocID="{DC3B681A-0546-48A6-BBD1-13BD02C3FD8A}" presName="connTx" presStyleLbl="parChTrans1D2" presStyleIdx="6" presStyleCnt="7"/>
      <dgm:spPr/>
    </dgm:pt>
    <dgm:pt modelId="{BE56B893-0235-4980-8BF7-7B28C4724C2C}" type="pres">
      <dgm:prSet presAssocID="{E481902E-2BA7-406D-8141-D0717BAA4D93}" presName="root2" presStyleCnt="0"/>
      <dgm:spPr/>
    </dgm:pt>
    <dgm:pt modelId="{B563DBAA-2C3A-4965-BD04-C34FE53CEF7C}" type="pres">
      <dgm:prSet presAssocID="{E481902E-2BA7-406D-8141-D0717BAA4D93}" presName="LevelTwoTextNode" presStyleLbl="node2" presStyleIdx="6" presStyleCnt="7" custScaleX="53806">
        <dgm:presLayoutVars>
          <dgm:chPref val="3"/>
        </dgm:presLayoutVars>
      </dgm:prSet>
      <dgm:spPr/>
    </dgm:pt>
    <dgm:pt modelId="{F4C39D9A-7CBE-4CBB-8AC2-C13E01B200B5}" type="pres">
      <dgm:prSet presAssocID="{E481902E-2BA7-406D-8141-D0717BAA4D93}" presName="level3hierChild" presStyleCnt="0"/>
      <dgm:spPr/>
    </dgm:pt>
    <dgm:pt modelId="{F95C122C-35F4-4729-BBA7-A03AF49B05A2}" type="pres">
      <dgm:prSet presAssocID="{59791D2B-4A9F-4E20-9F64-1411162C0B58}" presName="conn2-1" presStyleLbl="parChTrans1D3" presStyleIdx="8" presStyleCnt="9"/>
      <dgm:spPr/>
    </dgm:pt>
    <dgm:pt modelId="{58D9903B-7A2F-4F58-B233-80FE6E333D11}" type="pres">
      <dgm:prSet presAssocID="{59791D2B-4A9F-4E20-9F64-1411162C0B58}" presName="connTx" presStyleLbl="parChTrans1D3" presStyleIdx="8" presStyleCnt="9"/>
      <dgm:spPr/>
    </dgm:pt>
    <dgm:pt modelId="{3CFC11C8-C24E-4653-9B49-E1066E11886D}" type="pres">
      <dgm:prSet presAssocID="{D17F7503-E18C-4CE0-A690-8910FBCBDDB1}" presName="root2" presStyleCnt="0"/>
      <dgm:spPr/>
    </dgm:pt>
    <dgm:pt modelId="{4D23379C-0879-449D-8C17-27C720AE85DB}" type="pres">
      <dgm:prSet presAssocID="{D17F7503-E18C-4CE0-A690-8910FBCBDDB1}" presName="LevelTwoTextNode" presStyleLbl="node3" presStyleIdx="8" presStyleCnt="9" custScaleX="160366">
        <dgm:presLayoutVars>
          <dgm:chPref val="3"/>
        </dgm:presLayoutVars>
      </dgm:prSet>
      <dgm:spPr/>
    </dgm:pt>
    <dgm:pt modelId="{42D7485C-C9D8-4644-B785-99C7E081C947}" type="pres">
      <dgm:prSet presAssocID="{D17F7503-E18C-4CE0-A690-8910FBCBDDB1}" presName="level3hierChild" presStyleCnt="0"/>
      <dgm:spPr/>
    </dgm:pt>
    <dgm:pt modelId="{15537FCD-ED38-467D-BD6B-BD11A7FBB166}" type="pres">
      <dgm:prSet presAssocID="{5ABAB9C1-CCF7-4949-9756-F049E13AE2DB}" presName="conn2-1" presStyleLbl="parChTrans1D4" presStyleIdx="10" presStyleCnt="12"/>
      <dgm:spPr/>
    </dgm:pt>
    <dgm:pt modelId="{EF6F4622-EFF0-4509-887F-E85C326EC037}" type="pres">
      <dgm:prSet presAssocID="{5ABAB9C1-CCF7-4949-9756-F049E13AE2DB}" presName="connTx" presStyleLbl="parChTrans1D4" presStyleIdx="10" presStyleCnt="12"/>
      <dgm:spPr/>
    </dgm:pt>
    <dgm:pt modelId="{3BE2403B-6335-4C1F-8A71-C13321D50345}" type="pres">
      <dgm:prSet presAssocID="{99088122-A103-4D63-8096-C38ED47FD05D}" presName="root2" presStyleCnt="0"/>
      <dgm:spPr/>
    </dgm:pt>
    <dgm:pt modelId="{6BA99108-16D9-47D7-BA15-131CCC33C02E}" type="pres">
      <dgm:prSet presAssocID="{99088122-A103-4D63-8096-C38ED47FD05D}" presName="LevelTwoTextNode" presStyleLbl="node4" presStyleIdx="10" presStyleCnt="12" custScaleX="136195">
        <dgm:presLayoutVars>
          <dgm:chPref val="3"/>
        </dgm:presLayoutVars>
      </dgm:prSet>
      <dgm:spPr/>
    </dgm:pt>
    <dgm:pt modelId="{445095CC-9C18-4137-87CD-F49394D9502F}" type="pres">
      <dgm:prSet presAssocID="{99088122-A103-4D63-8096-C38ED47FD05D}" presName="level3hierChild" presStyleCnt="0"/>
      <dgm:spPr/>
    </dgm:pt>
    <dgm:pt modelId="{03DFFD1F-807D-4DD2-9268-799D21126885}" type="pres">
      <dgm:prSet presAssocID="{1D8129DB-2133-4D16-97FB-698CBF167613}" presName="conn2-1" presStyleLbl="parChTrans1D4" presStyleIdx="11" presStyleCnt="12"/>
      <dgm:spPr/>
    </dgm:pt>
    <dgm:pt modelId="{4B62B1C1-4169-4EA3-B5DB-B5BA2ABD824B}" type="pres">
      <dgm:prSet presAssocID="{1D8129DB-2133-4D16-97FB-698CBF167613}" presName="connTx" presStyleLbl="parChTrans1D4" presStyleIdx="11" presStyleCnt="12"/>
      <dgm:spPr/>
    </dgm:pt>
    <dgm:pt modelId="{A6CB6FD1-C280-40EC-B3FB-B378B3494534}" type="pres">
      <dgm:prSet presAssocID="{21F38B05-A92E-4E32-B0E6-94D5FB5C9675}" presName="root2" presStyleCnt="0"/>
      <dgm:spPr/>
    </dgm:pt>
    <dgm:pt modelId="{9C51BFE2-FE87-4C3B-9BEF-36058200E51A}" type="pres">
      <dgm:prSet presAssocID="{21F38B05-A92E-4E32-B0E6-94D5FB5C9675}" presName="LevelTwoTextNode" presStyleLbl="node4" presStyleIdx="11" presStyleCnt="12" custScaleX="147721">
        <dgm:presLayoutVars>
          <dgm:chPref val="3"/>
        </dgm:presLayoutVars>
      </dgm:prSet>
      <dgm:spPr/>
    </dgm:pt>
    <dgm:pt modelId="{E29E38BA-BDC7-46D0-9B42-CD7178B84393}" type="pres">
      <dgm:prSet presAssocID="{21F38B05-A92E-4E32-B0E6-94D5FB5C9675}" presName="level3hierChild" presStyleCnt="0"/>
      <dgm:spPr/>
    </dgm:pt>
  </dgm:ptLst>
  <dgm:cxnLst>
    <dgm:cxn modelId="{A362BD00-7C6E-41FD-9771-3559C72F8F2D}" type="presOf" srcId="{640EF8F4-A6F1-4189-86F6-6AC1F63A980E}" destId="{203F4AEB-F218-4819-B77D-9F2F34D6C626}" srcOrd="1" destOrd="0" presId="urn:microsoft.com/office/officeart/2008/layout/HorizontalMultiLevelHierarchy"/>
    <dgm:cxn modelId="{5359DD05-AAB2-4021-9B68-20A999C0A093}" type="presOf" srcId="{8BAB4E67-0BF5-4610-8918-8CD574BB9F34}" destId="{D451AD67-1A1F-45C7-B66C-440B15A07F44}" srcOrd="0" destOrd="0" presId="urn:microsoft.com/office/officeart/2008/layout/HorizontalMultiLevelHierarchy"/>
    <dgm:cxn modelId="{F48F5306-83CE-4052-9039-8800A0003503}" srcId="{35215D22-3E79-4D17-B433-F5BB349FE68A}" destId="{8AF6C1A8-110D-4A3F-89C7-BE21FF2E5895}" srcOrd="0" destOrd="0" parTransId="{640EF8F4-A6F1-4189-86F6-6AC1F63A980E}" sibTransId="{187B1763-BEA8-49AB-9095-D3611F08887D}"/>
    <dgm:cxn modelId="{0D7BE007-CF42-4ACD-9B2E-54DB89FEA406}" type="presOf" srcId="{15EBB172-4441-4510-A6A1-F8F047515F54}" destId="{4933753D-E8CB-4F9C-8EC8-F25DF6A9D590}" srcOrd="0" destOrd="0" presId="urn:microsoft.com/office/officeart/2008/layout/HorizontalMultiLevelHierarchy"/>
    <dgm:cxn modelId="{6BCF5514-A742-4548-9D51-ECE22DC8A370}" type="presOf" srcId="{955A611D-2A92-419C-949B-DEA597F368D7}" destId="{51B10801-A7FF-472B-9AFC-5878CED48DEC}" srcOrd="0" destOrd="0" presId="urn:microsoft.com/office/officeart/2008/layout/HorizontalMultiLevelHierarchy"/>
    <dgm:cxn modelId="{23089C14-2DDA-4491-A5DC-78E25870A67E}" srcId="{220068F5-4548-4D48-BBE0-A405118F1AB6}" destId="{8244EC64-2154-4FC7-BB0B-FF62717F35D8}" srcOrd="1" destOrd="0" parTransId="{C173CD0A-14B0-418D-99BB-44A96E79D206}" sibTransId="{03438742-0095-404C-84BC-2C0A5529BFA8}"/>
    <dgm:cxn modelId="{6BDE9420-74B4-4B10-A2B8-4B1CF566D7CC}" type="presOf" srcId="{8AF6C1A8-110D-4A3F-89C7-BE21FF2E5895}" destId="{593E033E-01DE-42B4-A7DE-93BF8327685C}" srcOrd="0" destOrd="0" presId="urn:microsoft.com/office/officeart/2008/layout/HorizontalMultiLevelHierarchy"/>
    <dgm:cxn modelId="{0DA24622-C713-44BE-B0D2-D1A4FF837C3D}" type="presOf" srcId="{A8148674-2F90-484B-81E8-7C2F236CF4CE}" destId="{564E632E-FF6B-4EAC-91AB-CEA35C9F69C3}" srcOrd="0" destOrd="0" presId="urn:microsoft.com/office/officeart/2008/layout/HorizontalMultiLevelHierarchy"/>
    <dgm:cxn modelId="{B6569E28-1C4C-454D-AC10-3473A7085FE3}" type="presOf" srcId="{E7A1F39F-C9D9-44D6-AE53-3248EA205375}" destId="{D5628043-8A00-4484-B45F-C79E7A43D14E}" srcOrd="0" destOrd="0" presId="urn:microsoft.com/office/officeart/2008/layout/HorizontalMultiLevelHierarchy"/>
    <dgm:cxn modelId="{1B7EFC28-93B6-46BA-9881-CEFA2B1C1973}" srcId="{5C561092-958B-4E9B-9F1B-B2805341A13A}" destId="{E7C59D7E-AE8C-4DA9-9F11-01A6BD0A5598}" srcOrd="0" destOrd="0" parTransId="{21E6B4DA-5DFE-416D-AE7E-19DF1DDA5C36}" sibTransId="{0FFEC983-D1EF-42EF-AE70-2CBC8EC9FF66}"/>
    <dgm:cxn modelId="{35B5082B-F0ED-4604-A162-9E94A4A3C969}" type="presOf" srcId="{6C35086D-75DF-4A00-ADC5-DC88CC0F43BE}" destId="{CA02415B-5644-4080-94B1-9BED8267802A}" srcOrd="0" destOrd="0" presId="urn:microsoft.com/office/officeart/2008/layout/HorizontalMultiLevelHierarchy"/>
    <dgm:cxn modelId="{77300D2E-0D5D-4301-BD20-72F0489016EB}" type="presOf" srcId="{21E6B4DA-5DFE-416D-AE7E-19DF1DDA5C36}" destId="{ED0E4AF1-6A88-47D1-BB08-2BBF5B2D1432}" srcOrd="1" destOrd="0" presId="urn:microsoft.com/office/officeart/2008/layout/HorizontalMultiLevelHierarchy"/>
    <dgm:cxn modelId="{8752A42E-3285-41B4-8FD7-872250E23E79}" type="presOf" srcId="{ADBD3F03-010F-440E-8DF1-2D2841884696}" destId="{90AE20F9-C311-4AF5-9917-CAAAB2239253}" srcOrd="0" destOrd="0" presId="urn:microsoft.com/office/officeart/2008/layout/HorizontalMultiLevelHierarchy"/>
    <dgm:cxn modelId="{83817830-BEEC-4090-8E00-E60D6A94F81C}" type="presOf" srcId="{F5C809EF-7905-4760-84B5-F549C08C31B6}" destId="{1811DEEF-26E8-460A-8F0D-A44310FDE181}" srcOrd="0" destOrd="0" presId="urn:microsoft.com/office/officeart/2008/layout/HorizontalMultiLevelHierarchy"/>
    <dgm:cxn modelId="{AF391D32-8EDE-4E31-B1BD-0BD449422FFA}" type="presOf" srcId="{C9BCA871-DD69-4405-9E8A-A840778F8221}" destId="{76F5BAB4-4C73-4AD6-B9DB-9D8BC9BE5616}" srcOrd="0" destOrd="0" presId="urn:microsoft.com/office/officeart/2008/layout/HorizontalMultiLevelHierarchy"/>
    <dgm:cxn modelId="{24C27032-CE3B-4210-BE53-BA3A1DA94BCF}" srcId="{FCBCEBA7-238E-4E7A-8515-A16110F53758}" destId="{FA3CCB79-F25A-419E-BFB2-4B25793A20F6}" srcOrd="1" destOrd="0" parTransId="{BC43B90F-94A3-4C53-B4E1-3282C9A0B012}" sibTransId="{8893F7C6-58EB-4290-8876-75E0C5D6140E}"/>
    <dgm:cxn modelId="{5052F432-0127-414C-A56A-A1457E3D6546}" type="presOf" srcId="{9EE4C683-2586-4B9F-8DC4-971AC2FA2B91}" destId="{432267D6-DD75-453E-8385-BB562719B452}" srcOrd="1" destOrd="0" presId="urn:microsoft.com/office/officeart/2008/layout/HorizontalMultiLevelHierarchy"/>
    <dgm:cxn modelId="{3C1C4235-8588-4209-8962-DB9EF5B807B7}" type="presOf" srcId="{5423E1BF-5A29-4410-862A-5938E2FB7BED}" destId="{4E485E3B-CC6A-42A7-88AE-E0891A197CD1}" srcOrd="0" destOrd="0" presId="urn:microsoft.com/office/officeart/2008/layout/HorizontalMultiLevelHierarchy"/>
    <dgm:cxn modelId="{461D9B35-0C46-478C-9752-32066792D8FB}" type="presOf" srcId="{DBBE6005-A2A4-4DDA-B9D7-7F026037BC4F}" destId="{A209BB08-20E0-431F-A05D-D67703D024D5}" srcOrd="1" destOrd="0" presId="urn:microsoft.com/office/officeart/2008/layout/HorizontalMultiLevelHierarchy"/>
    <dgm:cxn modelId="{4A103F37-D591-4964-94B1-CC67B47872D1}" type="presOf" srcId="{59791D2B-4A9F-4E20-9F64-1411162C0B58}" destId="{F95C122C-35F4-4729-BBA7-A03AF49B05A2}" srcOrd="0" destOrd="0" presId="urn:microsoft.com/office/officeart/2008/layout/HorizontalMultiLevelHierarchy"/>
    <dgm:cxn modelId="{CAB72938-3D46-44AF-BED4-2CFF772F27B2}" type="presOf" srcId="{FCBCEBA7-238E-4E7A-8515-A16110F53758}" destId="{7A4ACAB3-47AE-4B4A-995B-F9C7EED1445B}" srcOrd="0" destOrd="0" presId="urn:microsoft.com/office/officeart/2008/layout/HorizontalMultiLevelHierarchy"/>
    <dgm:cxn modelId="{1EB19338-BAF6-4BF7-8BD1-7B2531B327F1}" srcId="{99088122-A103-4D63-8096-C38ED47FD05D}" destId="{21F38B05-A92E-4E32-B0E6-94D5FB5C9675}" srcOrd="0" destOrd="0" parTransId="{1D8129DB-2133-4D16-97FB-698CBF167613}" sibTransId="{862067B5-8F6B-4E5E-862E-94A44AF7CEB5}"/>
    <dgm:cxn modelId="{E525CE3B-1EEF-4C98-B619-A5C8F28DCA70}" type="presOf" srcId="{8A99FF72-43AE-4794-9C5E-FC1AADF6574F}" destId="{84A0D1C8-8CCD-44A1-B139-0876B18369DB}" srcOrd="1" destOrd="0" presId="urn:microsoft.com/office/officeart/2008/layout/HorizontalMultiLevelHierarchy"/>
    <dgm:cxn modelId="{C7766D3D-C120-4AAB-9156-FC11085C9B3B}" type="presOf" srcId="{17AE70C7-AC2E-4F89-B9E0-93EC92C595B2}" destId="{A364A1DC-4881-4F1F-853B-DFE6AF0BDC7A}" srcOrd="0" destOrd="0" presId="urn:microsoft.com/office/officeart/2008/layout/HorizontalMultiLevelHierarchy"/>
    <dgm:cxn modelId="{61F92540-A969-40FA-B408-4B06595D7622}" type="presOf" srcId="{B64B7837-C934-4685-8D63-11634DE15CB1}" destId="{9FD654A1-F979-4516-B918-C55E1B00C3DD}" srcOrd="1" destOrd="0" presId="urn:microsoft.com/office/officeart/2008/layout/HorizontalMultiLevelHierarchy"/>
    <dgm:cxn modelId="{68EAEB5C-0E29-4151-998D-EA1EDE95A18C}" type="presOf" srcId="{BC43B90F-94A3-4C53-B4E1-3282C9A0B012}" destId="{5F0C5B98-6BFF-450D-AF1C-5B0C98B861F9}" srcOrd="1" destOrd="0" presId="urn:microsoft.com/office/officeart/2008/layout/HorizontalMultiLevelHierarchy"/>
    <dgm:cxn modelId="{2CEEE25F-2C56-47AC-AE27-8717D48ED731}" type="presOf" srcId="{1B0848F4-7B69-4376-8932-043F2FAB9705}" destId="{06072F69-D3D6-4509-9F9E-C3A1E8E3F160}" srcOrd="0" destOrd="0" presId="urn:microsoft.com/office/officeart/2008/layout/HorizontalMultiLevelHierarchy"/>
    <dgm:cxn modelId="{E799AF60-0F01-4AAF-A278-32B44042AB21}" type="presOf" srcId="{6F4EEFB1-9909-403F-BD33-78FD096682EA}" destId="{4FAC2060-509F-4E42-8772-229C5DECDACF}" srcOrd="0" destOrd="0" presId="urn:microsoft.com/office/officeart/2008/layout/HorizontalMultiLevelHierarchy"/>
    <dgm:cxn modelId="{F2DD1C41-B4D0-4EF0-8F03-4081BA400720}" type="presOf" srcId="{1DD4D4F0-31A2-43D1-8A2B-8D5A79F60D2F}" destId="{1BBA5E2B-2CED-433C-A267-2B9F106DEA02}" srcOrd="1" destOrd="0" presId="urn:microsoft.com/office/officeart/2008/layout/HorizontalMultiLevelHierarchy"/>
    <dgm:cxn modelId="{4E92CD61-3A30-4FB8-B0FA-98788A19100B}" type="presOf" srcId="{DC3B681A-0546-48A6-BBD1-13BD02C3FD8A}" destId="{A7993A78-9237-44DA-9748-3D0663B16AFF}" srcOrd="1" destOrd="0" presId="urn:microsoft.com/office/officeart/2008/layout/HorizontalMultiLevelHierarchy"/>
    <dgm:cxn modelId="{196FDE63-C3C0-4F01-AF99-B2831BAB6C19}" type="presOf" srcId="{1408B403-29B0-4DD7-9C54-71D5932A0E23}" destId="{1A592FBE-FC8B-4694-83A3-1A2DB7B4AE89}" srcOrd="0" destOrd="0" presId="urn:microsoft.com/office/officeart/2008/layout/HorizontalMultiLevelHierarchy"/>
    <dgm:cxn modelId="{09271B44-5759-4287-B381-6FB8B3C025DB}" type="presOf" srcId="{21E6B4DA-5DFE-416D-AE7E-19DF1DDA5C36}" destId="{FFA8B077-52AE-4491-B494-1D53F7A2D9F0}" srcOrd="0" destOrd="0" presId="urn:microsoft.com/office/officeart/2008/layout/HorizontalMultiLevelHierarchy"/>
    <dgm:cxn modelId="{324B4444-6559-425F-BC62-12007EA189D5}" srcId="{E7C59D7E-AE8C-4DA9-9F11-01A6BD0A5598}" destId="{ADBD3F03-010F-440E-8DF1-2D2841884696}" srcOrd="0" destOrd="0" parTransId="{B64B7837-C934-4685-8D63-11634DE15CB1}" sibTransId="{21265447-C27B-40B6-A6F1-76164C43C079}"/>
    <dgm:cxn modelId="{F28D2465-B2D1-41DF-B4B6-9789D7D4B131}" type="presOf" srcId="{D342ABBE-53BE-4ABA-AA45-B29726F9605B}" destId="{7DD25F86-72E3-4B74-9074-980F0924729A}" srcOrd="0" destOrd="0" presId="urn:microsoft.com/office/officeart/2008/layout/HorizontalMultiLevelHierarchy"/>
    <dgm:cxn modelId="{0FB16C46-29AB-4D4B-B6B7-524D06EA3721}" type="presOf" srcId="{C173CD0A-14B0-418D-99BB-44A96E79D206}" destId="{51536880-01EC-4CAA-9C93-90C871239A84}" srcOrd="1" destOrd="0" presId="urn:microsoft.com/office/officeart/2008/layout/HorizontalMultiLevelHierarchy"/>
    <dgm:cxn modelId="{77C62148-265E-4D38-8D1D-F10CA7E00E21}" srcId="{E481902E-2BA7-406D-8141-D0717BAA4D93}" destId="{D17F7503-E18C-4CE0-A690-8910FBCBDDB1}" srcOrd="0" destOrd="0" parTransId="{59791D2B-4A9F-4E20-9F64-1411162C0B58}" sibTransId="{E9DA89AA-4A1D-45EB-9BEA-6FD813D73D52}"/>
    <dgm:cxn modelId="{CAABD348-8CD5-4C5E-9E58-AAA550EC8D28}" type="presOf" srcId="{21F38B05-A92E-4E32-B0E6-94D5FB5C9675}" destId="{9C51BFE2-FE87-4C3B-9BEF-36058200E51A}" srcOrd="0" destOrd="0" presId="urn:microsoft.com/office/officeart/2008/layout/HorizontalMultiLevelHierarchy"/>
    <dgm:cxn modelId="{2DB9694B-44CB-4EB9-AC1D-7BF7CAF9E2E2}" srcId="{42337513-268E-4A20-8B08-067AE093F297}" destId="{79E83A32-1CBD-4816-ADD2-236E902F9447}" srcOrd="0" destOrd="0" parTransId="{1408B403-29B0-4DD7-9C54-71D5932A0E23}" sibTransId="{B1020611-3602-41C4-9C2F-87D1E7891CB4}"/>
    <dgm:cxn modelId="{EAA0616D-4D3A-4657-8B89-B823C5EA019C}" type="presOf" srcId="{1DD4D4F0-31A2-43D1-8A2B-8D5A79F60D2F}" destId="{E304C306-B6EB-441C-B542-64E72F037934}" srcOrd="0" destOrd="0" presId="urn:microsoft.com/office/officeart/2008/layout/HorizontalMultiLevelHierarchy"/>
    <dgm:cxn modelId="{30CFDF6D-C410-4B81-A195-F25BD8BC2AF3}" type="presOf" srcId="{6F4EEFB1-9909-403F-BD33-78FD096682EA}" destId="{BF947116-0901-4C8A-9388-645DF5D8CA54}" srcOrd="1" destOrd="0" presId="urn:microsoft.com/office/officeart/2008/layout/HorizontalMultiLevelHierarchy"/>
    <dgm:cxn modelId="{E68B0B51-0AAF-401A-A5F4-8E1C2EACC5D9}" type="presOf" srcId="{A8148674-2F90-484B-81E8-7C2F236CF4CE}" destId="{FD7EB88F-15C8-4735-B517-6B773701E1C8}" srcOrd="1" destOrd="0" presId="urn:microsoft.com/office/officeart/2008/layout/HorizontalMultiLevelHierarchy"/>
    <dgm:cxn modelId="{8A969451-E5CD-4E9F-9342-9DC46663F11C}" type="presOf" srcId="{99088122-A103-4D63-8096-C38ED47FD05D}" destId="{6BA99108-16D9-47D7-BA15-131CCC33C02E}" srcOrd="0" destOrd="0" presId="urn:microsoft.com/office/officeart/2008/layout/HorizontalMultiLevelHierarchy"/>
    <dgm:cxn modelId="{D83BDB71-6C77-432D-B93C-EF2F43962779}" srcId="{9B763CED-3A69-418D-90CF-72CEB61E12E0}" destId="{61BE43C7-C982-4666-A6F2-D7E7097A2137}" srcOrd="0" destOrd="0" parTransId="{C2944F79-53F3-4CD8-BF77-2371A1C909E2}" sibTransId="{44DECF65-EE22-4FDC-B363-FC1E1E80D89A}"/>
    <dgm:cxn modelId="{850F4172-E983-4DE9-B4AA-E268013CD406}" type="presOf" srcId="{35215D22-3E79-4D17-B433-F5BB349FE68A}" destId="{46E64339-2F9A-4113-9D6E-9F9622D00419}" srcOrd="0" destOrd="0" presId="urn:microsoft.com/office/officeart/2008/layout/HorizontalMultiLevelHierarchy"/>
    <dgm:cxn modelId="{F7157F53-FB10-4CA0-B249-9EC6F59A443B}" type="presOf" srcId="{E7C59D7E-AE8C-4DA9-9F11-01A6BD0A5598}" destId="{FBCFB5B4-FD9A-46B8-AB6B-A53311D2C454}" srcOrd="0" destOrd="0" presId="urn:microsoft.com/office/officeart/2008/layout/HorizontalMultiLevelHierarchy"/>
    <dgm:cxn modelId="{82EA1479-3161-4C9D-9269-F6C974AE7632}" srcId="{61BE43C7-C982-4666-A6F2-D7E7097A2137}" destId="{FCBCEBA7-238E-4E7A-8515-A16110F53758}" srcOrd="1" destOrd="0" parTransId="{292EC730-2708-4C97-89CF-82B6B3A0000D}" sibTransId="{6493ECA6-2D8A-4DE0-974A-F7ECC1C5EC64}"/>
    <dgm:cxn modelId="{CFC34859-C6B0-43DA-B039-4ECDA83F2F49}" srcId="{FDD47DD5-371F-4826-9455-EE2922D68794}" destId="{BB0ACF13-BEAA-4B89-AA10-ED58DF82E455}" srcOrd="0" destOrd="0" parTransId="{F5C809EF-7905-4760-84B5-F549C08C31B6}" sibTransId="{31732C16-6F78-454A-B239-771A27EE401B}"/>
    <dgm:cxn modelId="{1B403F7A-F9B0-4B51-9C8D-E0665CFECFAC}" srcId="{802E6A09-61D2-4046-B9DE-A04DF81E1CE3}" destId="{42337513-268E-4A20-8B08-067AE093F297}" srcOrd="0" destOrd="0" parTransId="{DBBE6005-A2A4-4DDA-B9D7-7F026037BC4F}" sibTransId="{777B6822-E000-4E37-B81E-257A32B5CC17}"/>
    <dgm:cxn modelId="{99B1CB7A-29A3-4EBE-ACCC-EE9485FFD612}" type="presOf" srcId="{292EC730-2708-4C97-89CF-82B6B3A0000D}" destId="{344607FD-2ED2-49E6-ACFC-A7893CFCE1CD}" srcOrd="1" destOrd="0" presId="urn:microsoft.com/office/officeart/2008/layout/HorizontalMultiLevelHierarchy"/>
    <dgm:cxn modelId="{6B07DD7A-037B-46C0-8D1D-363846575E64}" srcId="{61BE43C7-C982-4666-A6F2-D7E7097A2137}" destId="{35215D22-3E79-4D17-B433-F5BB349FE68A}" srcOrd="0" destOrd="0" parTransId="{6F4EEFB1-9909-403F-BD33-78FD096682EA}" sibTransId="{3C54D0FC-C11D-4AB5-B1B2-98698685F90E}"/>
    <dgm:cxn modelId="{5B5E897B-62BA-4AA7-BA5D-5CBBCFBA0061}" type="presOf" srcId="{EF2D7B98-6B3E-443A-890D-038993BF1D41}" destId="{D3509FBA-1302-47F8-9ABB-3DBBCA94C154}" srcOrd="1" destOrd="0" presId="urn:microsoft.com/office/officeart/2008/layout/HorizontalMultiLevelHierarchy"/>
    <dgm:cxn modelId="{1B04BD80-401F-432D-AF50-C1BFE33E505C}" type="presOf" srcId="{C9BCA871-DD69-4405-9E8A-A840778F8221}" destId="{AC89C595-27C9-4973-BD08-EA7613BF0406}" srcOrd="1" destOrd="0" presId="urn:microsoft.com/office/officeart/2008/layout/HorizontalMultiLevelHierarchy"/>
    <dgm:cxn modelId="{06896781-938C-4340-9BE6-741BB0146421}" type="presOf" srcId="{8BAB4E67-0BF5-4610-8918-8CD574BB9F34}" destId="{D94C9105-4FE4-4488-A5A0-1AB5595BFBE8}" srcOrd="1" destOrd="0" presId="urn:microsoft.com/office/officeart/2008/layout/HorizontalMultiLevelHierarchy"/>
    <dgm:cxn modelId="{8056E983-BA7F-482F-8045-BCEB615C856C}" type="presOf" srcId="{8058628F-D845-4E7C-BB47-5C2AF84E7816}" destId="{46F30A67-F565-4519-B81D-35B556BEE289}" srcOrd="1" destOrd="0" presId="urn:microsoft.com/office/officeart/2008/layout/HorizontalMultiLevelHierarchy"/>
    <dgm:cxn modelId="{48D99886-5CF6-412D-8809-1F8536222A3A}" type="presOf" srcId="{7EC534C5-F664-466A-A53F-5DB5339E2F8C}" destId="{BBDC1851-DDF2-4E66-9F32-3C6EB1E9C825}" srcOrd="0" destOrd="0" presId="urn:microsoft.com/office/officeart/2008/layout/HorizontalMultiLevelHierarchy"/>
    <dgm:cxn modelId="{BF7E5E89-36E4-4D89-9A03-24036850A2FD}" srcId="{220068F5-4548-4D48-BBE0-A405118F1AB6}" destId="{FDD47DD5-371F-4826-9455-EE2922D68794}" srcOrd="0" destOrd="0" parTransId="{6728A223-1977-4825-9321-7FEDDBD94D41}" sibTransId="{8FCB6B00-22DF-4EE8-B680-17F4740B3CFD}"/>
    <dgm:cxn modelId="{7ED9078A-661F-4B22-B4F3-2B3E4D8A0DFF}" type="presOf" srcId="{DBBE6005-A2A4-4DDA-B9D7-7F026037BC4F}" destId="{93EA12A7-672D-4368-93CE-9AB9370F2457}" srcOrd="0" destOrd="0" presId="urn:microsoft.com/office/officeart/2008/layout/HorizontalMultiLevelHierarchy"/>
    <dgm:cxn modelId="{3B320992-D768-452A-8D51-C7BC044C9883}" type="presOf" srcId="{9B763CED-3A69-418D-90CF-72CEB61E12E0}" destId="{4C21F342-8F7F-4CEA-8D03-BD3C5A3DA441}" srcOrd="0" destOrd="0" presId="urn:microsoft.com/office/officeart/2008/layout/HorizontalMultiLevelHierarchy"/>
    <dgm:cxn modelId="{47BDD094-96DB-4641-BE26-E58361A86F67}" srcId="{D17F7503-E18C-4CE0-A690-8910FBCBDDB1}" destId="{99088122-A103-4D63-8096-C38ED47FD05D}" srcOrd="0" destOrd="0" parTransId="{5ABAB9C1-CCF7-4949-9756-F049E13AE2DB}" sibTransId="{AB168BDE-4084-4717-AC67-93AB5CA0AE6C}"/>
    <dgm:cxn modelId="{E0DCE996-CF08-42E6-813A-827D4EE184DF}" type="presOf" srcId="{BB0ACF13-BEAA-4B89-AA10-ED58DF82E455}" destId="{5330FC62-BD62-4FA0-A426-FED1C4D96B00}" srcOrd="0" destOrd="0" presId="urn:microsoft.com/office/officeart/2008/layout/HorizontalMultiLevelHierarchy"/>
    <dgm:cxn modelId="{A63C3A97-1080-46D4-BDF6-4C1980FC762C}" type="presOf" srcId="{C0BD797B-D6C8-4578-95E2-84BE72A19C48}" destId="{B853AAF6-0443-431E-9D7F-971E66ED0170}" srcOrd="1" destOrd="0" presId="urn:microsoft.com/office/officeart/2008/layout/HorizontalMultiLevelHierarchy"/>
    <dgm:cxn modelId="{74326F98-7C26-4CEF-9338-2BBFD34FCB19}" srcId="{FCBCEBA7-238E-4E7A-8515-A16110F53758}" destId="{1B0848F4-7B69-4376-8932-043F2FAB9705}" srcOrd="0" destOrd="0" parTransId="{E7A1F39F-C9D9-44D6-AE53-3248EA205375}" sibTransId="{3611DBC9-8A9E-4835-928B-CB9D74144940}"/>
    <dgm:cxn modelId="{C248D79C-BAAC-49DB-AEF2-8DF5D7189958}" type="presOf" srcId="{9EE4C683-2586-4B9F-8DC4-971AC2FA2B91}" destId="{BFC4402C-29AC-434B-B35D-A88CF9AF5850}" srcOrd="0" destOrd="0" presId="urn:microsoft.com/office/officeart/2008/layout/HorizontalMultiLevelHierarchy"/>
    <dgm:cxn modelId="{9421199F-5ABB-470C-ABD2-C6A72ABEEEB5}" type="presOf" srcId="{3DD4A49B-83A7-4CBA-8B49-41917D3304DA}" destId="{869A79C9-9EF1-4D13-825E-4AECC358A30C}" srcOrd="1" destOrd="0" presId="urn:microsoft.com/office/officeart/2008/layout/HorizontalMultiLevelHierarchy"/>
    <dgm:cxn modelId="{74F933A4-0DE4-4C37-B04A-FE30F998A538}" srcId="{BB764E86-9813-464D-8A24-B79A8054F592}" destId="{17AE70C7-AC2E-4F89-B9E0-93EC92C595B2}" srcOrd="0" destOrd="0" parTransId="{3DD4A49B-83A7-4CBA-8B49-41917D3304DA}" sibTransId="{1B9D7FE5-58B7-4161-B099-E9A966AEBFD8}"/>
    <dgm:cxn modelId="{6D0018A5-2962-4DB9-9360-68F084EAADC4}" type="presOf" srcId="{F5C809EF-7905-4760-84B5-F549C08C31B6}" destId="{2C895FA3-C4E8-4CFA-BE6C-494CF3AF4FC6}" srcOrd="1" destOrd="0" presId="urn:microsoft.com/office/officeart/2008/layout/HorizontalMultiLevelHierarchy"/>
    <dgm:cxn modelId="{E0F919A6-5EAA-4593-B677-B85CBC3269C5}" type="presOf" srcId="{693BD873-D767-44CE-98ED-B5D7CAD86D14}" destId="{6612308B-E23B-4531-8F85-DFC8945AA237}" srcOrd="1" destOrd="0" presId="urn:microsoft.com/office/officeart/2008/layout/HorizontalMultiLevelHierarchy"/>
    <dgm:cxn modelId="{AE48A1A7-AFC5-4BD3-AA0B-551821BAE7CF}" type="presOf" srcId="{BB764E86-9813-464D-8A24-B79A8054F592}" destId="{D6C8E2B9-4047-439A-86B9-5F2F2B04C2EC}" srcOrd="0" destOrd="0" presId="urn:microsoft.com/office/officeart/2008/layout/HorizontalMultiLevelHierarchy"/>
    <dgm:cxn modelId="{323B6CA8-E471-4A04-85AA-0BBBC1959365}" srcId="{61BE43C7-C982-4666-A6F2-D7E7097A2137}" destId="{15EBB172-4441-4510-A6A1-F8F047515F54}" srcOrd="3" destOrd="0" parTransId="{693BD873-D767-44CE-98ED-B5D7CAD86D14}" sibTransId="{781591DB-0F10-47E1-A924-452B3F2C48B1}"/>
    <dgm:cxn modelId="{61CB01AA-D2E5-48ED-BC0E-C506B07602BE}" type="presOf" srcId="{8A99FF72-43AE-4794-9C5E-FC1AADF6574F}" destId="{C596CBE3-07CA-429F-91DA-A1353E901B18}" srcOrd="0" destOrd="0" presId="urn:microsoft.com/office/officeart/2008/layout/HorizontalMultiLevelHierarchy"/>
    <dgm:cxn modelId="{881D83AA-378E-4D2F-94A7-B62BC2E3F862}" srcId="{61BE43C7-C982-4666-A6F2-D7E7097A2137}" destId="{E481902E-2BA7-406D-8141-D0717BAA4D93}" srcOrd="6" destOrd="0" parTransId="{DC3B681A-0546-48A6-BBD1-13BD02C3FD8A}" sibTransId="{316E6923-36B7-459A-B89B-5D7E6FB2AD55}"/>
    <dgm:cxn modelId="{2264B2AA-F3AE-40F7-998E-0F0FDB194EA1}" type="presOf" srcId="{5ABAB9C1-CCF7-4949-9756-F049E13AE2DB}" destId="{15537FCD-ED38-467D-BD6B-BD11A7FBB166}" srcOrd="0" destOrd="0" presId="urn:microsoft.com/office/officeart/2008/layout/HorizontalMultiLevelHierarchy"/>
    <dgm:cxn modelId="{61BDB3AB-4DCA-4A2E-B7F7-6FA5A9DFA4CD}" type="presOf" srcId="{C173CD0A-14B0-418D-99BB-44A96E79D206}" destId="{19FA3BE9-905D-4E20-BB20-6798CBFE24F4}" srcOrd="0" destOrd="0" presId="urn:microsoft.com/office/officeart/2008/layout/HorizontalMultiLevelHierarchy"/>
    <dgm:cxn modelId="{5524C8AE-D8A8-403B-B921-9A0BF509A627}" srcId="{61BE43C7-C982-4666-A6F2-D7E7097A2137}" destId="{5C561092-958B-4E9B-9F1B-B2805341A13A}" srcOrd="2" destOrd="0" parTransId="{C9BCA871-DD69-4405-9E8A-A840778F8221}" sibTransId="{ED72EF7E-0237-4876-BCE6-2E5516C592D5}"/>
    <dgm:cxn modelId="{A157DEAE-D3C6-4641-A76C-DE35EB8BA0E1}" type="presOf" srcId="{59791D2B-4A9F-4E20-9F64-1411162C0B58}" destId="{58D9903B-7A2F-4F58-B233-80FE6E333D11}" srcOrd="1" destOrd="0" presId="urn:microsoft.com/office/officeart/2008/layout/HorizontalMultiLevelHierarchy"/>
    <dgm:cxn modelId="{FD4304AF-2DDB-4F51-8E05-BCB0B4641B97}" type="presOf" srcId="{EF2D7B98-6B3E-443A-890D-038993BF1D41}" destId="{8251D920-D929-4F54-97EF-382703D0414C}" srcOrd="0" destOrd="0" presId="urn:microsoft.com/office/officeart/2008/layout/HorizontalMultiLevelHierarchy"/>
    <dgm:cxn modelId="{5CBB3AB5-15FC-4A6C-9691-28DFD75F35DF}" type="presOf" srcId="{1D8129DB-2133-4D16-97FB-698CBF167613}" destId="{03DFFD1F-807D-4DD2-9268-799D21126885}" srcOrd="0" destOrd="0" presId="urn:microsoft.com/office/officeart/2008/layout/HorizontalMultiLevelHierarchy"/>
    <dgm:cxn modelId="{8D3D57BC-2D12-407C-B436-CAF30E86D0D1}" srcId="{15EBB172-4441-4510-A6A1-F8F047515F54}" destId="{802E6A09-61D2-4046-B9DE-A04DF81E1CE3}" srcOrd="0" destOrd="0" parTransId="{A8148674-2F90-484B-81E8-7C2F236CF4CE}" sibTransId="{F9159170-4A3D-4878-92F4-D446EB81E83F}"/>
    <dgm:cxn modelId="{651122C3-8A26-49F4-8C6F-0C61434D4E1A}" type="presOf" srcId="{C17C4BF0-9C13-4B7D-BF11-F55DB77C217F}" destId="{52FFD159-20B8-4EEC-8DB5-CF828B574299}" srcOrd="0" destOrd="0" presId="urn:microsoft.com/office/officeart/2008/layout/HorizontalMultiLevelHierarchy"/>
    <dgm:cxn modelId="{DCD0CAC3-B96C-436C-B911-204CCBF992B7}" type="presOf" srcId="{6728A223-1977-4825-9321-7FEDDBD94D41}" destId="{2593C13F-4D0B-489B-A0E4-1AF5BC3DAFB1}" srcOrd="1" destOrd="0" presId="urn:microsoft.com/office/officeart/2008/layout/HorizontalMultiLevelHierarchy"/>
    <dgm:cxn modelId="{655546C4-7707-4A97-9BEF-733A083FDD57}" type="presOf" srcId="{DC3B681A-0546-48A6-BBD1-13BD02C3FD8A}" destId="{10F85CE2-C764-4372-88F1-D4D7574ECF5D}" srcOrd="0" destOrd="0" presId="urn:microsoft.com/office/officeart/2008/layout/HorizontalMultiLevelHierarchy"/>
    <dgm:cxn modelId="{FEE6F6CC-0137-4475-90CF-CE935C324367}" srcId="{8244EC64-2154-4FC7-BB0B-FF62717F35D8}" destId="{6C35086D-75DF-4A00-ADC5-DC88CC0F43BE}" srcOrd="0" destOrd="0" parTransId="{D342ABBE-53BE-4ABA-AA45-B29726F9605B}" sibTransId="{FD47084C-2558-4583-AAE3-DBF9CB5FE2B7}"/>
    <dgm:cxn modelId="{CC9AEDCF-DFDF-4DFA-AFA7-2F57F806DA92}" type="presOf" srcId="{3DD4A49B-83A7-4CBA-8B49-41917D3304DA}" destId="{525141F7-8284-47B4-852E-726A8C5F3884}" srcOrd="0" destOrd="0" presId="urn:microsoft.com/office/officeart/2008/layout/HorizontalMultiLevelHierarchy"/>
    <dgm:cxn modelId="{C3FCD0D0-A45C-47BA-9084-3A5B5481B34B}" type="presOf" srcId="{5C561092-958B-4E9B-9F1B-B2805341A13A}" destId="{6BBF424D-6C9F-490B-9474-21163E038BD2}" srcOrd="0" destOrd="0" presId="urn:microsoft.com/office/officeart/2008/layout/HorizontalMultiLevelHierarchy"/>
    <dgm:cxn modelId="{61F1A0D1-5019-4E26-9D85-3A09B85769D8}" srcId="{FA3CCB79-F25A-419E-BFB2-4B25793A20F6}" destId="{7EC534C5-F664-466A-A53F-5DB5339E2F8C}" srcOrd="0" destOrd="0" parTransId="{9EE4C683-2586-4B9F-8DC4-971AC2FA2B91}" sibTransId="{ED4E6AB5-F964-4F7B-90CF-F88D44D35946}"/>
    <dgm:cxn modelId="{41A8F7D3-AD74-4917-B2FC-1C115D75D530}" type="presOf" srcId="{6728A223-1977-4825-9321-7FEDDBD94D41}" destId="{B77D0025-05D0-4BDB-9EA3-3F6079A6C787}" srcOrd="0" destOrd="0" presId="urn:microsoft.com/office/officeart/2008/layout/HorizontalMultiLevelHierarchy"/>
    <dgm:cxn modelId="{E83320D4-BD3F-462E-8AB7-539BCC9A7FC5}" type="presOf" srcId="{640EF8F4-A6F1-4189-86F6-6AC1F63A980E}" destId="{DAE8BB0A-535C-428F-BFF5-61EBDF168C16}" srcOrd="0" destOrd="0" presId="urn:microsoft.com/office/officeart/2008/layout/HorizontalMultiLevelHierarchy"/>
    <dgm:cxn modelId="{99A3F2D4-3CFC-4817-928D-89446619EADC}" type="presOf" srcId="{1D8129DB-2133-4D16-97FB-698CBF167613}" destId="{4B62B1C1-4169-4EA3-B5DB-B5BA2ABD824B}" srcOrd="1" destOrd="0" presId="urn:microsoft.com/office/officeart/2008/layout/HorizontalMultiLevelHierarchy"/>
    <dgm:cxn modelId="{EF01CFD6-773D-416A-BDEE-9CCA1AB456E7}" type="presOf" srcId="{42337513-268E-4A20-8B08-067AE093F297}" destId="{D30A438F-8C4E-4AE9-9981-24B5BDC20F84}" srcOrd="0" destOrd="0" presId="urn:microsoft.com/office/officeart/2008/layout/HorizontalMultiLevelHierarchy"/>
    <dgm:cxn modelId="{599EB5D7-DC77-40FD-AC74-22F476EFCE2F}" srcId="{955A611D-2A92-419C-949B-DEA597F368D7}" destId="{BB764E86-9813-464D-8A24-B79A8054F592}" srcOrd="0" destOrd="0" parTransId="{C0BD797B-D6C8-4578-95E2-84BE72A19C48}" sibTransId="{9A0CFF70-40FC-4043-8214-5D71428D4469}"/>
    <dgm:cxn modelId="{0458DCD8-2460-446C-8290-893BA9E1D98B}" srcId="{1B0848F4-7B69-4376-8932-043F2FAB9705}" destId="{AE34769A-FEB8-4DDF-A507-2D199D6399DA}" srcOrd="0" destOrd="0" parTransId="{8BAB4E67-0BF5-4610-8918-8CD574BB9F34}" sibTransId="{652DBB3E-D0B8-480A-A878-A8CC8021513D}"/>
    <dgm:cxn modelId="{498D4CDB-4ECF-448B-9776-4CB8C01637DB}" srcId="{ADBD3F03-010F-440E-8DF1-2D2841884696}" destId="{5423E1BF-5A29-4410-862A-5938E2FB7BED}" srcOrd="0" destOrd="0" parTransId="{1DD4D4F0-31A2-43D1-8A2B-8D5A79F60D2F}" sibTransId="{3144813F-DB28-442F-8FD6-7F22D76084F3}"/>
    <dgm:cxn modelId="{AEA4C3DB-98AB-4F80-9888-3FC4549AC652}" type="presOf" srcId="{D342ABBE-53BE-4ABA-AA45-B29726F9605B}" destId="{EDD1270B-3538-4CC1-9479-1D2596AB352C}" srcOrd="1" destOrd="0" presId="urn:microsoft.com/office/officeart/2008/layout/HorizontalMultiLevelHierarchy"/>
    <dgm:cxn modelId="{081E8DDD-2EF7-4889-878A-0ED53A1C83B3}" type="presOf" srcId="{E481902E-2BA7-406D-8141-D0717BAA4D93}" destId="{B563DBAA-2C3A-4965-BD04-C34FE53CEF7C}" srcOrd="0" destOrd="0" presId="urn:microsoft.com/office/officeart/2008/layout/HorizontalMultiLevelHierarchy"/>
    <dgm:cxn modelId="{EB5E3FE2-65CC-40B3-BC47-1DA7F5AD852A}" type="presOf" srcId="{AE34769A-FEB8-4DDF-A507-2D199D6399DA}" destId="{18879C5A-44A4-4786-9774-3930C320ECC0}" srcOrd="0" destOrd="0" presId="urn:microsoft.com/office/officeart/2008/layout/HorizontalMultiLevelHierarchy"/>
    <dgm:cxn modelId="{DB1357E5-68E0-46AF-B6C1-9F2C13EC6812}" type="presOf" srcId="{802E6A09-61D2-4046-B9DE-A04DF81E1CE3}" destId="{2A90C34C-4131-43E0-B2DF-856DD18D5E6E}" srcOrd="0" destOrd="0" presId="urn:microsoft.com/office/officeart/2008/layout/HorizontalMultiLevelHierarchy"/>
    <dgm:cxn modelId="{FD690BE6-465D-4387-8F9F-453458B9EE89}" srcId="{61BE43C7-C982-4666-A6F2-D7E7097A2137}" destId="{C17C4BF0-9C13-4B7D-BF11-F55DB77C217F}" srcOrd="5" destOrd="0" parTransId="{8058628F-D845-4E7C-BB47-5C2AF84E7816}" sibTransId="{2C8AEF22-6F95-4BC6-BE0D-7992F4F6A357}"/>
    <dgm:cxn modelId="{E15A57E6-DBEF-4D72-ABA5-20555197C116}" type="presOf" srcId="{BC43B90F-94A3-4C53-B4E1-3282C9A0B012}" destId="{F3C7D5FC-F039-44F0-821B-821D81C71ABB}" srcOrd="0" destOrd="0" presId="urn:microsoft.com/office/officeart/2008/layout/HorizontalMultiLevelHierarchy"/>
    <dgm:cxn modelId="{F82CB2E6-E36A-46F1-A22B-DDF8DAE8F9E2}" type="presOf" srcId="{79E83A32-1CBD-4816-ADD2-236E902F9447}" destId="{2A74B740-DB30-45A1-9CA3-42D9B863A793}" srcOrd="0" destOrd="0" presId="urn:microsoft.com/office/officeart/2008/layout/HorizontalMultiLevelHierarchy"/>
    <dgm:cxn modelId="{D673E4E6-7562-420A-994F-BFC8D81A3D1F}" type="presOf" srcId="{693BD873-D767-44CE-98ED-B5D7CAD86D14}" destId="{BAD9126C-32D8-43C9-BB6F-90FBEB70841B}" srcOrd="0" destOrd="0" presId="urn:microsoft.com/office/officeart/2008/layout/HorizontalMultiLevelHierarchy"/>
    <dgm:cxn modelId="{FDF14FE7-7B92-4534-BAE2-C75DFEAA28EB}" type="presOf" srcId="{5ABAB9C1-CCF7-4949-9756-F049E13AE2DB}" destId="{EF6F4622-EFF0-4509-887F-E85C326EC037}" srcOrd="1" destOrd="0" presId="urn:microsoft.com/office/officeart/2008/layout/HorizontalMultiLevelHierarchy"/>
    <dgm:cxn modelId="{CD8E7FE9-CD6F-4D41-B295-D7BEE5290BB2}" type="presOf" srcId="{220068F5-4548-4D48-BBE0-A405118F1AB6}" destId="{C65A0082-B56D-4368-9587-A715059801C4}" srcOrd="0" destOrd="0" presId="urn:microsoft.com/office/officeart/2008/layout/HorizontalMultiLevelHierarchy"/>
    <dgm:cxn modelId="{64FBE4EB-0ED1-4E6C-BC90-A141F8BEEF1F}" type="presOf" srcId="{61BE43C7-C982-4666-A6F2-D7E7097A2137}" destId="{6722DFF6-9FF2-4A81-8612-EB0D58E47CAC}" srcOrd="0" destOrd="0" presId="urn:microsoft.com/office/officeart/2008/layout/HorizontalMultiLevelHierarchy"/>
    <dgm:cxn modelId="{D0F951EF-F69F-4FEA-9A57-9874672CA1EC}" srcId="{61BE43C7-C982-4666-A6F2-D7E7097A2137}" destId="{220068F5-4548-4D48-BBE0-A405118F1AB6}" srcOrd="4" destOrd="0" parTransId="{EF2D7B98-6B3E-443A-890D-038993BF1D41}" sibTransId="{EB402670-DED8-4431-B5F7-9B8B13EEDA74}"/>
    <dgm:cxn modelId="{6CEA97F0-346B-4AF7-92A3-40293F894B3E}" type="presOf" srcId="{8058628F-D845-4E7C-BB47-5C2AF84E7816}" destId="{DB885665-51B8-4BB1-8256-47AAFCFD681D}" srcOrd="0" destOrd="0" presId="urn:microsoft.com/office/officeart/2008/layout/HorizontalMultiLevelHierarchy"/>
    <dgm:cxn modelId="{6E62F7F1-2272-4E58-91CA-39ECAEA69826}" type="presOf" srcId="{C0BD797B-D6C8-4578-95E2-84BE72A19C48}" destId="{1ED01CF7-C10B-42F0-9AFC-41BB02941593}" srcOrd="0" destOrd="0" presId="urn:microsoft.com/office/officeart/2008/layout/HorizontalMultiLevelHierarchy"/>
    <dgm:cxn modelId="{586D0DF2-0FE1-4E13-AF84-6040F3C82F1D}" srcId="{C17C4BF0-9C13-4B7D-BF11-F55DB77C217F}" destId="{955A611D-2A92-419C-949B-DEA597F368D7}" srcOrd="0" destOrd="0" parTransId="{8A99FF72-43AE-4794-9C5E-FC1AADF6574F}" sibTransId="{61F205C8-6452-4DD5-BCCA-5C361A60EDA0}"/>
    <dgm:cxn modelId="{A1B899F5-E197-47BF-8A58-C1FD7C926D46}" type="presOf" srcId="{FA3CCB79-F25A-419E-BFB2-4B25793A20F6}" destId="{07CD6F56-373A-4173-B59F-DC0D3FFD475D}" srcOrd="0" destOrd="0" presId="urn:microsoft.com/office/officeart/2008/layout/HorizontalMultiLevelHierarchy"/>
    <dgm:cxn modelId="{E3B5DDF8-ABF3-4122-9F2D-75D5557F0355}" type="presOf" srcId="{8244EC64-2154-4FC7-BB0B-FF62717F35D8}" destId="{CF76C747-DD05-4768-B6A3-C96019E3CAAB}" srcOrd="0" destOrd="0" presId="urn:microsoft.com/office/officeart/2008/layout/HorizontalMultiLevelHierarchy"/>
    <dgm:cxn modelId="{580F97F9-A7B0-4408-B36E-E03D28830879}" type="presOf" srcId="{FDD47DD5-371F-4826-9455-EE2922D68794}" destId="{FFA5757B-81B7-482B-B2EB-375723A5C1AB}" srcOrd="0" destOrd="0" presId="urn:microsoft.com/office/officeart/2008/layout/HorizontalMultiLevelHierarchy"/>
    <dgm:cxn modelId="{BEC1B9FA-C87A-4619-939E-F8BDD8E24E4B}" type="presOf" srcId="{D17F7503-E18C-4CE0-A690-8910FBCBDDB1}" destId="{4D23379C-0879-449D-8C17-27C720AE85DB}" srcOrd="0" destOrd="0" presId="urn:microsoft.com/office/officeart/2008/layout/HorizontalMultiLevelHierarchy"/>
    <dgm:cxn modelId="{D028CAFB-93E7-4CE9-82E6-7673781F29F0}" type="presOf" srcId="{1408B403-29B0-4DD7-9C54-71D5932A0E23}" destId="{62951B3C-5621-46E9-B8D9-1CE8F5A8DBC5}" srcOrd="1" destOrd="0" presId="urn:microsoft.com/office/officeart/2008/layout/HorizontalMultiLevelHierarchy"/>
    <dgm:cxn modelId="{D240EEFB-5C3C-4A62-9E5C-030CE9BCDA44}" type="presOf" srcId="{E7A1F39F-C9D9-44D6-AE53-3248EA205375}" destId="{FFF5B1FC-9F27-4029-8B76-4EC1BF3C2675}" srcOrd="1" destOrd="0" presId="urn:microsoft.com/office/officeart/2008/layout/HorizontalMultiLevelHierarchy"/>
    <dgm:cxn modelId="{E90A57FE-DBAF-4C11-A9D1-1ACAD03D0162}" type="presOf" srcId="{292EC730-2708-4C97-89CF-82B6B3A0000D}" destId="{1F0AFA60-38FF-4B9C-A087-71111204E9CA}" srcOrd="0" destOrd="0" presId="urn:microsoft.com/office/officeart/2008/layout/HorizontalMultiLevelHierarchy"/>
    <dgm:cxn modelId="{00A7E2FF-895F-4F47-9E53-3B2D21653AAD}" type="presOf" srcId="{B64B7837-C934-4685-8D63-11634DE15CB1}" destId="{415EA568-6C64-44A3-9A65-A54C2A86F664}" srcOrd="0" destOrd="0" presId="urn:microsoft.com/office/officeart/2008/layout/HorizontalMultiLevelHierarchy"/>
    <dgm:cxn modelId="{010E1178-9293-4B49-8AEC-429285BFBEA8}" type="presParOf" srcId="{4C21F342-8F7F-4CEA-8D03-BD3C5A3DA441}" destId="{B328A61A-9100-4B0D-A8C2-222843FC0900}" srcOrd="0" destOrd="0" presId="urn:microsoft.com/office/officeart/2008/layout/HorizontalMultiLevelHierarchy"/>
    <dgm:cxn modelId="{D357B167-FA76-4997-A488-2072E05FE58F}" type="presParOf" srcId="{B328A61A-9100-4B0D-A8C2-222843FC0900}" destId="{6722DFF6-9FF2-4A81-8612-EB0D58E47CAC}" srcOrd="0" destOrd="0" presId="urn:microsoft.com/office/officeart/2008/layout/HorizontalMultiLevelHierarchy"/>
    <dgm:cxn modelId="{83D12379-4D49-472E-ACD2-DAED91456804}" type="presParOf" srcId="{B328A61A-9100-4B0D-A8C2-222843FC0900}" destId="{D2EAF221-51C9-4266-8B70-0D06A61B7372}" srcOrd="1" destOrd="0" presId="urn:microsoft.com/office/officeart/2008/layout/HorizontalMultiLevelHierarchy"/>
    <dgm:cxn modelId="{639B164E-52DE-4996-8DD3-E9B2E0C46B6B}" type="presParOf" srcId="{D2EAF221-51C9-4266-8B70-0D06A61B7372}" destId="{4FAC2060-509F-4E42-8772-229C5DECDACF}" srcOrd="0" destOrd="0" presId="urn:microsoft.com/office/officeart/2008/layout/HorizontalMultiLevelHierarchy"/>
    <dgm:cxn modelId="{ADFA9EF6-D3CE-40EB-A3FC-F8B4843D8B67}" type="presParOf" srcId="{4FAC2060-509F-4E42-8772-229C5DECDACF}" destId="{BF947116-0901-4C8A-9388-645DF5D8CA54}" srcOrd="0" destOrd="0" presId="urn:microsoft.com/office/officeart/2008/layout/HorizontalMultiLevelHierarchy"/>
    <dgm:cxn modelId="{9CA5D88C-FFD2-480E-B26A-74D3D33BE1AF}" type="presParOf" srcId="{D2EAF221-51C9-4266-8B70-0D06A61B7372}" destId="{4CEE52B3-6507-432E-9F60-588E7AAECA81}" srcOrd="1" destOrd="0" presId="urn:microsoft.com/office/officeart/2008/layout/HorizontalMultiLevelHierarchy"/>
    <dgm:cxn modelId="{A9CF502C-55BE-4867-BE2C-8905A587696B}" type="presParOf" srcId="{4CEE52B3-6507-432E-9F60-588E7AAECA81}" destId="{46E64339-2F9A-4113-9D6E-9F9622D00419}" srcOrd="0" destOrd="0" presId="urn:microsoft.com/office/officeart/2008/layout/HorizontalMultiLevelHierarchy"/>
    <dgm:cxn modelId="{ABA4762B-7943-4F75-A775-5A4695DDACF3}" type="presParOf" srcId="{4CEE52B3-6507-432E-9F60-588E7AAECA81}" destId="{115E48D7-6FE3-472C-9217-C1B2B7283DE9}" srcOrd="1" destOrd="0" presId="urn:microsoft.com/office/officeart/2008/layout/HorizontalMultiLevelHierarchy"/>
    <dgm:cxn modelId="{06826094-4512-4C5E-A382-231CD3BD2033}" type="presParOf" srcId="{115E48D7-6FE3-472C-9217-C1B2B7283DE9}" destId="{DAE8BB0A-535C-428F-BFF5-61EBDF168C16}" srcOrd="0" destOrd="0" presId="urn:microsoft.com/office/officeart/2008/layout/HorizontalMultiLevelHierarchy"/>
    <dgm:cxn modelId="{9D807769-D612-431E-98EC-4FFDC7B5A427}" type="presParOf" srcId="{DAE8BB0A-535C-428F-BFF5-61EBDF168C16}" destId="{203F4AEB-F218-4819-B77D-9F2F34D6C626}" srcOrd="0" destOrd="0" presId="urn:microsoft.com/office/officeart/2008/layout/HorizontalMultiLevelHierarchy"/>
    <dgm:cxn modelId="{B3DE9207-B258-4565-9D8E-C14C0FA87E79}" type="presParOf" srcId="{115E48D7-6FE3-472C-9217-C1B2B7283DE9}" destId="{813B5075-DD88-4B76-AF7D-F3FCEA4BD052}" srcOrd="1" destOrd="0" presId="urn:microsoft.com/office/officeart/2008/layout/HorizontalMultiLevelHierarchy"/>
    <dgm:cxn modelId="{2DF6E5A0-E093-417A-A47F-37241A5133F0}" type="presParOf" srcId="{813B5075-DD88-4B76-AF7D-F3FCEA4BD052}" destId="{593E033E-01DE-42B4-A7DE-93BF8327685C}" srcOrd="0" destOrd="0" presId="urn:microsoft.com/office/officeart/2008/layout/HorizontalMultiLevelHierarchy"/>
    <dgm:cxn modelId="{30A80AD5-B461-4F2B-A943-2186D305E001}" type="presParOf" srcId="{813B5075-DD88-4B76-AF7D-F3FCEA4BD052}" destId="{D9D9371D-67FF-46C6-ACA6-D491BE048227}" srcOrd="1" destOrd="0" presId="urn:microsoft.com/office/officeart/2008/layout/HorizontalMultiLevelHierarchy"/>
    <dgm:cxn modelId="{917B20B2-003C-4CFF-A9AC-552E26DAC730}" type="presParOf" srcId="{D2EAF221-51C9-4266-8B70-0D06A61B7372}" destId="{1F0AFA60-38FF-4B9C-A087-71111204E9CA}" srcOrd="2" destOrd="0" presId="urn:microsoft.com/office/officeart/2008/layout/HorizontalMultiLevelHierarchy"/>
    <dgm:cxn modelId="{B8EEFED9-B339-45E6-B6E5-56AA85F39C5A}" type="presParOf" srcId="{1F0AFA60-38FF-4B9C-A087-71111204E9CA}" destId="{344607FD-2ED2-49E6-ACFC-A7893CFCE1CD}" srcOrd="0" destOrd="0" presId="urn:microsoft.com/office/officeart/2008/layout/HorizontalMultiLevelHierarchy"/>
    <dgm:cxn modelId="{F0A65F9B-CE80-46DD-B56A-623A2EAFF8C3}" type="presParOf" srcId="{D2EAF221-51C9-4266-8B70-0D06A61B7372}" destId="{BEE7246C-348A-4315-98E1-6762814628A1}" srcOrd="3" destOrd="0" presId="urn:microsoft.com/office/officeart/2008/layout/HorizontalMultiLevelHierarchy"/>
    <dgm:cxn modelId="{279A9693-2884-49A5-BD07-28486CF63859}" type="presParOf" srcId="{BEE7246C-348A-4315-98E1-6762814628A1}" destId="{7A4ACAB3-47AE-4B4A-995B-F9C7EED1445B}" srcOrd="0" destOrd="0" presId="urn:microsoft.com/office/officeart/2008/layout/HorizontalMultiLevelHierarchy"/>
    <dgm:cxn modelId="{4C910977-BA32-4689-94CE-3D656AE2A8AD}" type="presParOf" srcId="{BEE7246C-348A-4315-98E1-6762814628A1}" destId="{B3CDE315-A9F0-414B-B60F-0CB544B41ED3}" srcOrd="1" destOrd="0" presId="urn:microsoft.com/office/officeart/2008/layout/HorizontalMultiLevelHierarchy"/>
    <dgm:cxn modelId="{435609AD-BB81-4DF2-ACC6-47469AFE814C}" type="presParOf" srcId="{B3CDE315-A9F0-414B-B60F-0CB544B41ED3}" destId="{D5628043-8A00-4484-B45F-C79E7A43D14E}" srcOrd="0" destOrd="0" presId="urn:microsoft.com/office/officeart/2008/layout/HorizontalMultiLevelHierarchy"/>
    <dgm:cxn modelId="{67C147E7-D17F-40D0-8EF2-BADD9B36AE60}" type="presParOf" srcId="{D5628043-8A00-4484-B45F-C79E7A43D14E}" destId="{FFF5B1FC-9F27-4029-8B76-4EC1BF3C2675}" srcOrd="0" destOrd="0" presId="urn:microsoft.com/office/officeart/2008/layout/HorizontalMultiLevelHierarchy"/>
    <dgm:cxn modelId="{E9F5A5CB-DC2E-4014-B9B7-ECBEABEEA8F1}" type="presParOf" srcId="{B3CDE315-A9F0-414B-B60F-0CB544B41ED3}" destId="{4E6EEE2E-C221-49AC-BB26-334E3C25DE24}" srcOrd="1" destOrd="0" presId="urn:microsoft.com/office/officeart/2008/layout/HorizontalMultiLevelHierarchy"/>
    <dgm:cxn modelId="{239ABBAA-5E6B-4903-ACBD-695B06F242A1}" type="presParOf" srcId="{4E6EEE2E-C221-49AC-BB26-334E3C25DE24}" destId="{06072F69-D3D6-4509-9F9E-C3A1E8E3F160}" srcOrd="0" destOrd="0" presId="urn:microsoft.com/office/officeart/2008/layout/HorizontalMultiLevelHierarchy"/>
    <dgm:cxn modelId="{3461DC4C-B7E1-48EB-8E1B-888B60123CA3}" type="presParOf" srcId="{4E6EEE2E-C221-49AC-BB26-334E3C25DE24}" destId="{5E43B7CE-B65A-4A4C-895B-DA29BF4A5713}" srcOrd="1" destOrd="0" presId="urn:microsoft.com/office/officeart/2008/layout/HorizontalMultiLevelHierarchy"/>
    <dgm:cxn modelId="{12B32ACE-0AE1-4786-BC9C-478F2748FECB}" type="presParOf" srcId="{5E43B7CE-B65A-4A4C-895B-DA29BF4A5713}" destId="{D451AD67-1A1F-45C7-B66C-440B15A07F44}" srcOrd="0" destOrd="0" presId="urn:microsoft.com/office/officeart/2008/layout/HorizontalMultiLevelHierarchy"/>
    <dgm:cxn modelId="{DECA3F32-6776-47FD-BB3E-FF21D5270536}" type="presParOf" srcId="{D451AD67-1A1F-45C7-B66C-440B15A07F44}" destId="{D94C9105-4FE4-4488-A5A0-1AB5595BFBE8}" srcOrd="0" destOrd="0" presId="urn:microsoft.com/office/officeart/2008/layout/HorizontalMultiLevelHierarchy"/>
    <dgm:cxn modelId="{6222AB4B-4EA1-4CA9-8691-22B1EE7EA11C}" type="presParOf" srcId="{5E43B7CE-B65A-4A4C-895B-DA29BF4A5713}" destId="{63558AE7-60AD-4B25-9047-DCF388A89C57}" srcOrd="1" destOrd="0" presId="urn:microsoft.com/office/officeart/2008/layout/HorizontalMultiLevelHierarchy"/>
    <dgm:cxn modelId="{2C3C8441-2E0E-41FF-B8D2-4A357578C7C9}" type="presParOf" srcId="{63558AE7-60AD-4B25-9047-DCF388A89C57}" destId="{18879C5A-44A4-4786-9774-3930C320ECC0}" srcOrd="0" destOrd="0" presId="urn:microsoft.com/office/officeart/2008/layout/HorizontalMultiLevelHierarchy"/>
    <dgm:cxn modelId="{CD3457FE-EDFB-4BAF-8491-6C157A115DFB}" type="presParOf" srcId="{63558AE7-60AD-4B25-9047-DCF388A89C57}" destId="{70CCFAC5-07F4-4389-B703-239468B33557}" srcOrd="1" destOrd="0" presId="urn:microsoft.com/office/officeart/2008/layout/HorizontalMultiLevelHierarchy"/>
    <dgm:cxn modelId="{EE14DE6E-3316-49CC-9F70-E0E46238324F}" type="presParOf" srcId="{B3CDE315-A9F0-414B-B60F-0CB544B41ED3}" destId="{F3C7D5FC-F039-44F0-821B-821D81C71ABB}" srcOrd="2" destOrd="0" presId="urn:microsoft.com/office/officeart/2008/layout/HorizontalMultiLevelHierarchy"/>
    <dgm:cxn modelId="{841FC75B-3124-4F36-99A2-0FAC9DDBF376}" type="presParOf" srcId="{F3C7D5FC-F039-44F0-821B-821D81C71ABB}" destId="{5F0C5B98-6BFF-450D-AF1C-5B0C98B861F9}" srcOrd="0" destOrd="0" presId="urn:microsoft.com/office/officeart/2008/layout/HorizontalMultiLevelHierarchy"/>
    <dgm:cxn modelId="{C70E88FA-B5FA-4437-839D-0E9AB941A227}" type="presParOf" srcId="{B3CDE315-A9F0-414B-B60F-0CB544B41ED3}" destId="{974417AD-E222-412B-9514-DA5D371436D7}" srcOrd="3" destOrd="0" presId="urn:microsoft.com/office/officeart/2008/layout/HorizontalMultiLevelHierarchy"/>
    <dgm:cxn modelId="{F68D6030-FA70-4CC1-A2AF-FCD3B8C56B50}" type="presParOf" srcId="{974417AD-E222-412B-9514-DA5D371436D7}" destId="{07CD6F56-373A-4173-B59F-DC0D3FFD475D}" srcOrd="0" destOrd="0" presId="urn:microsoft.com/office/officeart/2008/layout/HorizontalMultiLevelHierarchy"/>
    <dgm:cxn modelId="{1EF09230-1A13-46A5-8439-06A45615955F}" type="presParOf" srcId="{974417AD-E222-412B-9514-DA5D371436D7}" destId="{BB093513-C24B-4C3A-9DCC-32B3D0C7172C}" srcOrd="1" destOrd="0" presId="urn:microsoft.com/office/officeart/2008/layout/HorizontalMultiLevelHierarchy"/>
    <dgm:cxn modelId="{16612085-B2D2-4333-AD4B-26887A8D3632}" type="presParOf" srcId="{BB093513-C24B-4C3A-9DCC-32B3D0C7172C}" destId="{BFC4402C-29AC-434B-B35D-A88CF9AF5850}" srcOrd="0" destOrd="0" presId="urn:microsoft.com/office/officeart/2008/layout/HorizontalMultiLevelHierarchy"/>
    <dgm:cxn modelId="{8A928C17-1C78-4FD3-BCC3-35BC98C8CD7E}" type="presParOf" srcId="{BFC4402C-29AC-434B-B35D-A88CF9AF5850}" destId="{432267D6-DD75-453E-8385-BB562719B452}" srcOrd="0" destOrd="0" presId="urn:microsoft.com/office/officeart/2008/layout/HorizontalMultiLevelHierarchy"/>
    <dgm:cxn modelId="{29E16138-456F-454A-B7A9-775B9040CE53}" type="presParOf" srcId="{BB093513-C24B-4C3A-9DCC-32B3D0C7172C}" destId="{F43914D7-AB44-4288-80D5-54362F5E71F8}" srcOrd="1" destOrd="0" presId="urn:microsoft.com/office/officeart/2008/layout/HorizontalMultiLevelHierarchy"/>
    <dgm:cxn modelId="{3484A7F3-7F38-4FD9-8D73-6A28FB67272F}" type="presParOf" srcId="{F43914D7-AB44-4288-80D5-54362F5E71F8}" destId="{BBDC1851-DDF2-4E66-9F32-3C6EB1E9C825}" srcOrd="0" destOrd="0" presId="urn:microsoft.com/office/officeart/2008/layout/HorizontalMultiLevelHierarchy"/>
    <dgm:cxn modelId="{3F5A27D1-DC55-4E22-AE9E-456201CE4164}" type="presParOf" srcId="{F43914D7-AB44-4288-80D5-54362F5E71F8}" destId="{453BEAEE-44BB-4562-8F44-17334EC73334}" srcOrd="1" destOrd="0" presId="urn:microsoft.com/office/officeart/2008/layout/HorizontalMultiLevelHierarchy"/>
    <dgm:cxn modelId="{68C599F5-EBE8-409A-A2E7-50046FB0EAD8}" type="presParOf" srcId="{D2EAF221-51C9-4266-8B70-0D06A61B7372}" destId="{76F5BAB4-4C73-4AD6-B9DB-9D8BC9BE5616}" srcOrd="4" destOrd="0" presId="urn:microsoft.com/office/officeart/2008/layout/HorizontalMultiLevelHierarchy"/>
    <dgm:cxn modelId="{57A5CAA8-7B13-4D46-9572-CDAF24E28BE2}" type="presParOf" srcId="{76F5BAB4-4C73-4AD6-B9DB-9D8BC9BE5616}" destId="{AC89C595-27C9-4973-BD08-EA7613BF0406}" srcOrd="0" destOrd="0" presId="urn:microsoft.com/office/officeart/2008/layout/HorizontalMultiLevelHierarchy"/>
    <dgm:cxn modelId="{C81D9E55-3AE7-4E15-9420-FFC4B955294E}" type="presParOf" srcId="{D2EAF221-51C9-4266-8B70-0D06A61B7372}" destId="{B22D6079-163B-4E49-97BE-199B18234768}" srcOrd="5" destOrd="0" presId="urn:microsoft.com/office/officeart/2008/layout/HorizontalMultiLevelHierarchy"/>
    <dgm:cxn modelId="{35A5C986-4FAA-45FD-895D-C9D5CF4B8B09}" type="presParOf" srcId="{B22D6079-163B-4E49-97BE-199B18234768}" destId="{6BBF424D-6C9F-490B-9474-21163E038BD2}" srcOrd="0" destOrd="0" presId="urn:microsoft.com/office/officeart/2008/layout/HorizontalMultiLevelHierarchy"/>
    <dgm:cxn modelId="{2921951A-332B-48F3-B1ED-2FD2BC9AAE53}" type="presParOf" srcId="{B22D6079-163B-4E49-97BE-199B18234768}" destId="{77A45945-9E93-4E60-A6A1-60989D709541}" srcOrd="1" destOrd="0" presId="urn:microsoft.com/office/officeart/2008/layout/HorizontalMultiLevelHierarchy"/>
    <dgm:cxn modelId="{67F77457-A881-4493-95E4-77D2B2FA5FC2}" type="presParOf" srcId="{77A45945-9E93-4E60-A6A1-60989D709541}" destId="{FFA8B077-52AE-4491-B494-1D53F7A2D9F0}" srcOrd="0" destOrd="0" presId="urn:microsoft.com/office/officeart/2008/layout/HorizontalMultiLevelHierarchy"/>
    <dgm:cxn modelId="{F519D3B0-F86B-42DD-AA31-ABDB0B62A09E}" type="presParOf" srcId="{FFA8B077-52AE-4491-B494-1D53F7A2D9F0}" destId="{ED0E4AF1-6A88-47D1-BB08-2BBF5B2D1432}" srcOrd="0" destOrd="0" presId="urn:microsoft.com/office/officeart/2008/layout/HorizontalMultiLevelHierarchy"/>
    <dgm:cxn modelId="{C0E44CBC-CDB7-4BE7-B61E-222523F0DE13}" type="presParOf" srcId="{77A45945-9E93-4E60-A6A1-60989D709541}" destId="{72F4661F-327A-4948-BF69-979242CD5A36}" srcOrd="1" destOrd="0" presId="urn:microsoft.com/office/officeart/2008/layout/HorizontalMultiLevelHierarchy"/>
    <dgm:cxn modelId="{17E14C74-BCF4-4788-86EC-4403AE8645C9}" type="presParOf" srcId="{72F4661F-327A-4948-BF69-979242CD5A36}" destId="{FBCFB5B4-FD9A-46B8-AB6B-A53311D2C454}" srcOrd="0" destOrd="0" presId="urn:microsoft.com/office/officeart/2008/layout/HorizontalMultiLevelHierarchy"/>
    <dgm:cxn modelId="{73952D11-4846-4F35-A9B9-89227F5EDBE6}" type="presParOf" srcId="{72F4661F-327A-4948-BF69-979242CD5A36}" destId="{1F8BED2F-3A37-4831-94FF-BB98DA49D323}" srcOrd="1" destOrd="0" presId="urn:microsoft.com/office/officeart/2008/layout/HorizontalMultiLevelHierarchy"/>
    <dgm:cxn modelId="{E387E6B9-396F-49E9-828F-2F71892A7941}" type="presParOf" srcId="{1F8BED2F-3A37-4831-94FF-BB98DA49D323}" destId="{415EA568-6C64-44A3-9A65-A54C2A86F664}" srcOrd="0" destOrd="0" presId="urn:microsoft.com/office/officeart/2008/layout/HorizontalMultiLevelHierarchy"/>
    <dgm:cxn modelId="{5EB5DED9-9DD1-4A05-A837-3DD6C5AB2090}" type="presParOf" srcId="{415EA568-6C64-44A3-9A65-A54C2A86F664}" destId="{9FD654A1-F979-4516-B918-C55E1B00C3DD}" srcOrd="0" destOrd="0" presId="urn:microsoft.com/office/officeart/2008/layout/HorizontalMultiLevelHierarchy"/>
    <dgm:cxn modelId="{BF157425-A67F-4896-A44B-E7FB58230C2C}" type="presParOf" srcId="{1F8BED2F-3A37-4831-94FF-BB98DA49D323}" destId="{471C9B09-295F-401C-9B8D-CD70F44821AD}" srcOrd="1" destOrd="0" presId="urn:microsoft.com/office/officeart/2008/layout/HorizontalMultiLevelHierarchy"/>
    <dgm:cxn modelId="{A68BFFC3-161B-4C72-92C6-B1C4FC4BC653}" type="presParOf" srcId="{471C9B09-295F-401C-9B8D-CD70F44821AD}" destId="{90AE20F9-C311-4AF5-9917-CAAAB2239253}" srcOrd="0" destOrd="0" presId="urn:microsoft.com/office/officeart/2008/layout/HorizontalMultiLevelHierarchy"/>
    <dgm:cxn modelId="{4857B041-C54E-4BF6-BC52-22A2DAADE6DE}" type="presParOf" srcId="{471C9B09-295F-401C-9B8D-CD70F44821AD}" destId="{7B0DCFE1-1845-4C74-8986-853CDAAF870C}" srcOrd="1" destOrd="0" presId="urn:microsoft.com/office/officeart/2008/layout/HorizontalMultiLevelHierarchy"/>
    <dgm:cxn modelId="{0A4ED9CB-90EB-4681-BB1A-C64D55531A7B}" type="presParOf" srcId="{7B0DCFE1-1845-4C74-8986-853CDAAF870C}" destId="{E304C306-B6EB-441C-B542-64E72F037934}" srcOrd="0" destOrd="0" presId="urn:microsoft.com/office/officeart/2008/layout/HorizontalMultiLevelHierarchy"/>
    <dgm:cxn modelId="{E47F3163-50C3-4980-A415-457029245231}" type="presParOf" srcId="{E304C306-B6EB-441C-B542-64E72F037934}" destId="{1BBA5E2B-2CED-433C-A267-2B9F106DEA02}" srcOrd="0" destOrd="0" presId="urn:microsoft.com/office/officeart/2008/layout/HorizontalMultiLevelHierarchy"/>
    <dgm:cxn modelId="{A543F4CB-246C-4C0E-A89C-8DB13F1F6563}" type="presParOf" srcId="{7B0DCFE1-1845-4C74-8986-853CDAAF870C}" destId="{D7D69EA8-9F5E-4DAB-A96C-67684C72ADA6}" srcOrd="1" destOrd="0" presId="urn:microsoft.com/office/officeart/2008/layout/HorizontalMultiLevelHierarchy"/>
    <dgm:cxn modelId="{4FE2EBCA-37F1-4F18-96D2-776CC761F260}" type="presParOf" srcId="{D7D69EA8-9F5E-4DAB-A96C-67684C72ADA6}" destId="{4E485E3B-CC6A-42A7-88AE-E0891A197CD1}" srcOrd="0" destOrd="0" presId="urn:microsoft.com/office/officeart/2008/layout/HorizontalMultiLevelHierarchy"/>
    <dgm:cxn modelId="{9195CC48-CC3B-42A3-8B14-C352DB363FA1}" type="presParOf" srcId="{D7D69EA8-9F5E-4DAB-A96C-67684C72ADA6}" destId="{9ADB2409-D968-4B59-B20F-11C6923ABBCB}" srcOrd="1" destOrd="0" presId="urn:microsoft.com/office/officeart/2008/layout/HorizontalMultiLevelHierarchy"/>
    <dgm:cxn modelId="{E3354B7B-A7D8-43C2-AF13-8AAB881639A9}" type="presParOf" srcId="{D2EAF221-51C9-4266-8B70-0D06A61B7372}" destId="{BAD9126C-32D8-43C9-BB6F-90FBEB70841B}" srcOrd="6" destOrd="0" presId="urn:microsoft.com/office/officeart/2008/layout/HorizontalMultiLevelHierarchy"/>
    <dgm:cxn modelId="{9CBE787F-BAE8-4C1D-B677-2E15FE8ED3BF}" type="presParOf" srcId="{BAD9126C-32D8-43C9-BB6F-90FBEB70841B}" destId="{6612308B-E23B-4531-8F85-DFC8945AA237}" srcOrd="0" destOrd="0" presId="urn:microsoft.com/office/officeart/2008/layout/HorizontalMultiLevelHierarchy"/>
    <dgm:cxn modelId="{8A3CC80C-892D-4E43-B0FF-A7E498DDE2FE}" type="presParOf" srcId="{D2EAF221-51C9-4266-8B70-0D06A61B7372}" destId="{DD1EA5CE-D015-4919-A6E9-074CD5AC89C2}" srcOrd="7" destOrd="0" presId="urn:microsoft.com/office/officeart/2008/layout/HorizontalMultiLevelHierarchy"/>
    <dgm:cxn modelId="{189A2571-0CA9-49CA-B955-0A37EF68414A}" type="presParOf" srcId="{DD1EA5CE-D015-4919-A6E9-074CD5AC89C2}" destId="{4933753D-E8CB-4F9C-8EC8-F25DF6A9D590}" srcOrd="0" destOrd="0" presId="urn:microsoft.com/office/officeart/2008/layout/HorizontalMultiLevelHierarchy"/>
    <dgm:cxn modelId="{B33CB78D-964C-44E3-A2A1-0A1C6EC4C3AD}" type="presParOf" srcId="{DD1EA5CE-D015-4919-A6E9-074CD5AC89C2}" destId="{2274C48A-D840-4663-8015-F9011AC30A7C}" srcOrd="1" destOrd="0" presId="urn:microsoft.com/office/officeart/2008/layout/HorizontalMultiLevelHierarchy"/>
    <dgm:cxn modelId="{2BB5B759-2BE9-4F4E-9776-7A9197B45202}" type="presParOf" srcId="{2274C48A-D840-4663-8015-F9011AC30A7C}" destId="{564E632E-FF6B-4EAC-91AB-CEA35C9F69C3}" srcOrd="0" destOrd="0" presId="urn:microsoft.com/office/officeart/2008/layout/HorizontalMultiLevelHierarchy"/>
    <dgm:cxn modelId="{1F5FA78B-D0E3-4F34-90F7-CB3B8466C078}" type="presParOf" srcId="{564E632E-FF6B-4EAC-91AB-CEA35C9F69C3}" destId="{FD7EB88F-15C8-4735-B517-6B773701E1C8}" srcOrd="0" destOrd="0" presId="urn:microsoft.com/office/officeart/2008/layout/HorizontalMultiLevelHierarchy"/>
    <dgm:cxn modelId="{021352C7-B38D-488C-94DE-902299EEDFF2}" type="presParOf" srcId="{2274C48A-D840-4663-8015-F9011AC30A7C}" destId="{7BF2722D-89DC-44F9-8FDE-E414243ADBA9}" srcOrd="1" destOrd="0" presId="urn:microsoft.com/office/officeart/2008/layout/HorizontalMultiLevelHierarchy"/>
    <dgm:cxn modelId="{F71D4328-3105-4901-9764-68DB78E7EE16}" type="presParOf" srcId="{7BF2722D-89DC-44F9-8FDE-E414243ADBA9}" destId="{2A90C34C-4131-43E0-B2DF-856DD18D5E6E}" srcOrd="0" destOrd="0" presId="urn:microsoft.com/office/officeart/2008/layout/HorizontalMultiLevelHierarchy"/>
    <dgm:cxn modelId="{69B54300-5578-4C04-96F0-E08020C5FA2D}" type="presParOf" srcId="{7BF2722D-89DC-44F9-8FDE-E414243ADBA9}" destId="{E0F2FE1D-4EFD-44F3-8484-879508F195CC}" srcOrd="1" destOrd="0" presId="urn:microsoft.com/office/officeart/2008/layout/HorizontalMultiLevelHierarchy"/>
    <dgm:cxn modelId="{74927A8F-612A-49DA-9BFF-F85229C2829D}" type="presParOf" srcId="{E0F2FE1D-4EFD-44F3-8484-879508F195CC}" destId="{93EA12A7-672D-4368-93CE-9AB9370F2457}" srcOrd="0" destOrd="0" presId="urn:microsoft.com/office/officeart/2008/layout/HorizontalMultiLevelHierarchy"/>
    <dgm:cxn modelId="{A422AADA-EA47-4FB0-8AB2-DB2EE6ACBC4F}" type="presParOf" srcId="{93EA12A7-672D-4368-93CE-9AB9370F2457}" destId="{A209BB08-20E0-431F-A05D-D67703D024D5}" srcOrd="0" destOrd="0" presId="urn:microsoft.com/office/officeart/2008/layout/HorizontalMultiLevelHierarchy"/>
    <dgm:cxn modelId="{DDCF745E-17D5-47EB-98CA-FE38ED0A0CE0}" type="presParOf" srcId="{E0F2FE1D-4EFD-44F3-8484-879508F195CC}" destId="{3040E4A9-A9BC-44C4-A0E4-7C831D20B59A}" srcOrd="1" destOrd="0" presId="urn:microsoft.com/office/officeart/2008/layout/HorizontalMultiLevelHierarchy"/>
    <dgm:cxn modelId="{6CFE2B87-4DD4-45D6-A8B9-5ECEB1040781}" type="presParOf" srcId="{3040E4A9-A9BC-44C4-A0E4-7C831D20B59A}" destId="{D30A438F-8C4E-4AE9-9981-24B5BDC20F84}" srcOrd="0" destOrd="0" presId="urn:microsoft.com/office/officeart/2008/layout/HorizontalMultiLevelHierarchy"/>
    <dgm:cxn modelId="{BE45F4D7-6955-4766-9208-AA6FF4156349}" type="presParOf" srcId="{3040E4A9-A9BC-44C4-A0E4-7C831D20B59A}" destId="{9A92D7D0-0C3C-4C3A-8D03-C31DE827DB7E}" srcOrd="1" destOrd="0" presId="urn:microsoft.com/office/officeart/2008/layout/HorizontalMultiLevelHierarchy"/>
    <dgm:cxn modelId="{9648747B-A81F-4304-B65B-0C194075C8D8}" type="presParOf" srcId="{9A92D7D0-0C3C-4C3A-8D03-C31DE827DB7E}" destId="{1A592FBE-FC8B-4694-83A3-1A2DB7B4AE89}" srcOrd="0" destOrd="0" presId="urn:microsoft.com/office/officeart/2008/layout/HorizontalMultiLevelHierarchy"/>
    <dgm:cxn modelId="{23EB4F9F-B35B-48C8-A03B-05E72C792547}" type="presParOf" srcId="{1A592FBE-FC8B-4694-83A3-1A2DB7B4AE89}" destId="{62951B3C-5621-46E9-B8D9-1CE8F5A8DBC5}" srcOrd="0" destOrd="0" presId="urn:microsoft.com/office/officeart/2008/layout/HorizontalMultiLevelHierarchy"/>
    <dgm:cxn modelId="{A3A9D9E4-F49D-493A-B041-0A5E8DC16A97}" type="presParOf" srcId="{9A92D7D0-0C3C-4C3A-8D03-C31DE827DB7E}" destId="{8564A825-0EAB-41EA-9FCF-A570265761EB}" srcOrd="1" destOrd="0" presId="urn:microsoft.com/office/officeart/2008/layout/HorizontalMultiLevelHierarchy"/>
    <dgm:cxn modelId="{E9B48515-683D-4542-B3F6-469E11668FD5}" type="presParOf" srcId="{8564A825-0EAB-41EA-9FCF-A570265761EB}" destId="{2A74B740-DB30-45A1-9CA3-42D9B863A793}" srcOrd="0" destOrd="0" presId="urn:microsoft.com/office/officeart/2008/layout/HorizontalMultiLevelHierarchy"/>
    <dgm:cxn modelId="{F718E67A-4EDB-46E7-8042-FF959682C701}" type="presParOf" srcId="{8564A825-0EAB-41EA-9FCF-A570265761EB}" destId="{9BA35EB3-7CB3-471C-95B7-50C7B1A580BF}" srcOrd="1" destOrd="0" presId="urn:microsoft.com/office/officeart/2008/layout/HorizontalMultiLevelHierarchy"/>
    <dgm:cxn modelId="{4A197792-B06C-445E-B048-259E2492DD1B}" type="presParOf" srcId="{D2EAF221-51C9-4266-8B70-0D06A61B7372}" destId="{8251D920-D929-4F54-97EF-382703D0414C}" srcOrd="8" destOrd="0" presId="urn:microsoft.com/office/officeart/2008/layout/HorizontalMultiLevelHierarchy"/>
    <dgm:cxn modelId="{657811CA-2A52-49DB-B9C7-9A6B124D5A7C}" type="presParOf" srcId="{8251D920-D929-4F54-97EF-382703D0414C}" destId="{D3509FBA-1302-47F8-9ABB-3DBBCA94C154}" srcOrd="0" destOrd="0" presId="urn:microsoft.com/office/officeart/2008/layout/HorizontalMultiLevelHierarchy"/>
    <dgm:cxn modelId="{3E0180A5-C268-49BF-9D6C-5367ED30A9A9}" type="presParOf" srcId="{D2EAF221-51C9-4266-8B70-0D06A61B7372}" destId="{00A5F247-9DBC-4935-9725-214832B69ED0}" srcOrd="9" destOrd="0" presId="urn:microsoft.com/office/officeart/2008/layout/HorizontalMultiLevelHierarchy"/>
    <dgm:cxn modelId="{1E5D22ED-2DE9-41BE-848D-065197FD04E3}" type="presParOf" srcId="{00A5F247-9DBC-4935-9725-214832B69ED0}" destId="{C65A0082-B56D-4368-9587-A715059801C4}" srcOrd="0" destOrd="0" presId="urn:microsoft.com/office/officeart/2008/layout/HorizontalMultiLevelHierarchy"/>
    <dgm:cxn modelId="{DA454113-B3DF-4337-B1A1-09A173C566A8}" type="presParOf" srcId="{00A5F247-9DBC-4935-9725-214832B69ED0}" destId="{A5E22E03-4579-4240-9F20-45B6F0BE8923}" srcOrd="1" destOrd="0" presId="urn:microsoft.com/office/officeart/2008/layout/HorizontalMultiLevelHierarchy"/>
    <dgm:cxn modelId="{D1937448-3047-4463-9FB2-A233F57B5EC3}" type="presParOf" srcId="{A5E22E03-4579-4240-9F20-45B6F0BE8923}" destId="{B77D0025-05D0-4BDB-9EA3-3F6079A6C787}" srcOrd="0" destOrd="0" presId="urn:microsoft.com/office/officeart/2008/layout/HorizontalMultiLevelHierarchy"/>
    <dgm:cxn modelId="{15D401A4-4F3F-4C68-A06E-DEB9DEA179F7}" type="presParOf" srcId="{B77D0025-05D0-4BDB-9EA3-3F6079A6C787}" destId="{2593C13F-4D0B-489B-A0E4-1AF5BC3DAFB1}" srcOrd="0" destOrd="0" presId="urn:microsoft.com/office/officeart/2008/layout/HorizontalMultiLevelHierarchy"/>
    <dgm:cxn modelId="{E7813AD0-076F-4C21-AC27-2A196BA43C14}" type="presParOf" srcId="{A5E22E03-4579-4240-9F20-45B6F0BE8923}" destId="{5714A03D-802D-4884-9348-702D6CD39E16}" srcOrd="1" destOrd="0" presId="urn:microsoft.com/office/officeart/2008/layout/HorizontalMultiLevelHierarchy"/>
    <dgm:cxn modelId="{2B9E441F-327A-4FE4-8745-F567A52D8909}" type="presParOf" srcId="{5714A03D-802D-4884-9348-702D6CD39E16}" destId="{FFA5757B-81B7-482B-B2EB-375723A5C1AB}" srcOrd="0" destOrd="0" presId="urn:microsoft.com/office/officeart/2008/layout/HorizontalMultiLevelHierarchy"/>
    <dgm:cxn modelId="{0559D1C3-E908-41A8-8CC8-CC5EAD6F70AF}" type="presParOf" srcId="{5714A03D-802D-4884-9348-702D6CD39E16}" destId="{6E26E63E-5920-43AA-8842-D1E1F6AA1EF4}" srcOrd="1" destOrd="0" presId="urn:microsoft.com/office/officeart/2008/layout/HorizontalMultiLevelHierarchy"/>
    <dgm:cxn modelId="{07133ED7-4A95-4B29-AD34-80E02B67AEFC}" type="presParOf" srcId="{6E26E63E-5920-43AA-8842-D1E1F6AA1EF4}" destId="{1811DEEF-26E8-460A-8F0D-A44310FDE181}" srcOrd="0" destOrd="0" presId="urn:microsoft.com/office/officeart/2008/layout/HorizontalMultiLevelHierarchy"/>
    <dgm:cxn modelId="{4D4D6937-A517-47C7-9A5E-957CB28C5AB5}" type="presParOf" srcId="{1811DEEF-26E8-460A-8F0D-A44310FDE181}" destId="{2C895FA3-C4E8-4CFA-BE6C-494CF3AF4FC6}" srcOrd="0" destOrd="0" presId="urn:microsoft.com/office/officeart/2008/layout/HorizontalMultiLevelHierarchy"/>
    <dgm:cxn modelId="{DF2ECA1E-769A-4853-899A-529926322349}" type="presParOf" srcId="{6E26E63E-5920-43AA-8842-D1E1F6AA1EF4}" destId="{9994067F-B363-4B5D-890E-6D136470C061}" srcOrd="1" destOrd="0" presId="urn:microsoft.com/office/officeart/2008/layout/HorizontalMultiLevelHierarchy"/>
    <dgm:cxn modelId="{53A16A9D-DE66-44BE-8602-5BF38F3BBC28}" type="presParOf" srcId="{9994067F-B363-4B5D-890E-6D136470C061}" destId="{5330FC62-BD62-4FA0-A426-FED1C4D96B00}" srcOrd="0" destOrd="0" presId="urn:microsoft.com/office/officeart/2008/layout/HorizontalMultiLevelHierarchy"/>
    <dgm:cxn modelId="{77229C31-C31F-4B27-A929-FFAA0D2269B1}" type="presParOf" srcId="{9994067F-B363-4B5D-890E-6D136470C061}" destId="{EB75006B-A9C5-41A0-ABE6-584397CA4132}" srcOrd="1" destOrd="0" presId="urn:microsoft.com/office/officeart/2008/layout/HorizontalMultiLevelHierarchy"/>
    <dgm:cxn modelId="{094516EA-151D-479E-B1F4-99C998A3E8EB}" type="presParOf" srcId="{A5E22E03-4579-4240-9F20-45B6F0BE8923}" destId="{19FA3BE9-905D-4E20-BB20-6798CBFE24F4}" srcOrd="2" destOrd="0" presId="urn:microsoft.com/office/officeart/2008/layout/HorizontalMultiLevelHierarchy"/>
    <dgm:cxn modelId="{D3EB5F1B-594B-428D-AC90-AD76937601B7}" type="presParOf" srcId="{19FA3BE9-905D-4E20-BB20-6798CBFE24F4}" destId="{51536880-01EC-4CAA-9C93-90C871239A84}" srcOrd="0" destOrd="0" presId="urn:microsoft.com/office/officeart/2008/layout/HorizontalMultiLevelHierarchy"/>
    <dgm:cxn modelId="{F8BEC265-9B9A-49FF-A1DD-C2498CB7A797}" type="presParOf" srcId="{A5E22E03-4579-4240-9F20-45B6F0BE8923}" destId="{67D78AD2-0CF7-4073-B615-ECD28FA92176}" srcOrd="3" destOrd="0" presId="urn:microsoft.com/office/officeart/2008/layout/HorizontalMultiLevelHierarchy"/>
    <dgm:cxn modelId="{407EDABF-EF00-43CC-9774-2E0E68C5B861}" type="presParOf" srcId="{67D78AD2-0CF7-4073-B615-ECD28FA92176}" destId="{CF76C747-DD05-4768-B6A3-C96019E3CAAB}" srcOrd="0" destOrd="0" presId="urn:microsoft.com/office/officeart/2008/layout/HorizontalMultiLevelHierarchy"/>
    <dgm:cxn modelId="{9C7205A2-A40F-43B7-A243-D668D9421ED2}" type="presParOf" srcId="{67D78AD2-0CF7-4073-B615-ECD28FA92176}" destId="{E7A0859D-F2CA-4A3A-AC06-8D315FDA4747}" srcOrd="1" destOrd="0" presId="urn:microsoft.com/office/officeart/2008/layout/HorizontalMultiLevelHierarchy"/>
    <dgm:cxn modelId="{19C97516-F3B7-4CB6-B86A-3C2E3658F6E3}" type="presParOf" srcId="{E7A0859D-F2CA-4A3A-AC06-8D315FDA4747}" destId="{7DD25F86-72E3-4B74-9074-980F0924729A}" srcOrd="0" destOrd="0" presId="urn:microsoft.com/office/officeart/2008/layout/HorizontalMultiLevelHierarchy"/>
    <dgm:cxn modelId="{59D6E6B8-926C-47C8-80DC-7C4551BC6BC3}" type="presParOf" srcId="{7DD25F86-72E3-4B74-9074-980F0924729A}" destId="{EDD1270B-3538-4CC1-9479-1D2596AB352C}" srcOrd="0" destOrd="0" presId="urn:microsoft.com/office/officeart/2008/layout/HorizontalMultiLevelHierarchy"/>
    <dgm:cxn modelId="{BC9C5BC2-D7CB-4799-92E7-63E77D67BCFC}" type="presParOf" srcId="{E7A0859D-F2CA-4A3A-AC06-8D315FDA4747}" destId="{052187BE-75A4-4EBD-9168-CA8561104E4C}" srcOrd="1" destOrd="0" presId="urn:microsoft.com/office/officeart/2008/layout/HorizontalMultiLevelHierarchy"/>
    <dgm:cxn modelId="{82A01307-58B4-492C-9CC3-E2A577DE27A7}" type="presParOf" srcId="{052187BE-75A4-4EBD-9168-CA8561104E4C}" destId="{CA02415B-5644-4080-94B1-9BED8267802A}" srcOrd="0" destOrd="0" presId="urn:microsoft.com/office/officeart/2008/layout/HorizontalMultiLevelHierarchy"/>
    <dgm:cxn modelId="{53693484-1071-4909-946C-37C8D7D4A688}" type="presParOf" srcId="{052187BE-75A4-4EBD-9168-CA8561104E4C}" destId="{5848D25E-299E-450C-804F-0FBECC61AA0B}" srcOrd="1" destOrd="0" presId="urn:microsoft.com/office/officeart/2008/layout/HorizontalMultiLevelHierarchy"/>
    <dgm:cxn modelId="{271ACBE2-21A5-4B66-9AE0-5CA50B845F36}" type="presParOf" srcId="{D2EAF221-51C9-4266-8B70-0D06A61B7372}" destId="{DB885665-51B8-4BB1-8256-47AAFCFD681D}" srcOrd="10" destOrd="0" presId="urn:microsoft.com/office/officeart/2008/layout/HorizontalMultiLevelHierarchy"/>
    <dgm:cxn modelId="{398A614A-3400-49C4-9C54-3EAAD89B99CA}" type="presParOf" srcId="{DB885665-51B8-4BB1-8256-47AAFCFD681D}" destId="{46F30A67-F565-4519-B81D-35B556BEE289}" srcOrd="0" destOrd="0" presId="urn:microsoft.com/office/officeart/2008/layout/HorizontalMultiLevelHierarchy"/>
    <dgm:cxn modelId="{597425BF-AC65-45F3-8798-44D140D04CB2}" type="presParOf" srcId="{D2EAF221-51C9-4266-8B70-0D06A61B7372}" destId="{D746D3E6-BBCC-46EC-9DFF-BAF61F77619A}" srcOrd="11" destOrd="0" presId="urn:microsoft.com/office/officeart/2008/layout/HorizontalMultiLevelHierarchy"/>
    <dgm:cxn modelId="{84C5BDBC-E27D-4642-B612-046500B6C130}" type="presParOf" srcId="{D746D3E6-BBCC-46EC-9DFF-BAF61F77619A}" destId="{52FFD159-20B8-4EEC-8DB5-CF828B574299}" srcOrd="0" destOrd="0" presId="urn:microsoft.com/office/officeart/2008/layout/HorizontalMultiLevelHierarchy"/>
    <dgm:cxn modelId="{142E3715-6853-4FF5-93C3-4EC583B6983F}" type="presParOf" srcId="{D746D3E6-BBCC-46EC-9DFF-BAF61F77619A}" destId="{E369F593-5669-4440-81DA-0BCB67DE0075}" srcOrd="1" destOrd="0" presId="urn:microsoft.com/office/officeart/2008/layout/HorizontalMultiLevelHierarchy"/>
    <dgm:cxn modelId="{53B7DFB3-A2DD-42C6-9A51-B566F58236A7}" type="presParOf" srcId="{E369F593-5669-4440-81DA-0BCB67DE0075}" destId="{C596CBE3-07CA-429F-91DA-A1353E901B18}" srcOrd="0" destOrd="0" presId="urn:microsoft.com/office/officeart/2008/layout/HorizontalMultiLevelHierarchy"/>
    <dgm:cxn modelId="{14F0D3A5-7BA8-4961-BC1C-0166FBA2790A}" type="presParOf" srcId="{C596CBE3-07CA-429F-91DA-A1353E901B18}" destId="{84A0D1C8-8CCD-44A1-B139-0876B18369DB}" srcOrd="0" destOrd="0" presId="urn:microsoft.com/office/officeart/2008/layout/HorizontalMultiLevelHierarchy"/>
    <dgm:cxn modelId="{91C2D0B2-1271-4EBA-8856-1EBCDD35AF4F}" type="presParOf" srcId="{E369F593-5669-4440-81DA-0BCB67DE0075}" destId="{DC1DC97A-1EF0-490E-AEA9-B68939501794}" srcOrd="1" destOrd="0" presId="urn:microsoft.com/office/officeart/2008/layout/HorizontalMultiLevelHierarchy"/>
    <dgm:cxn modelId="{2327DB10-DD2C-4D42-B4E1-4B8C3FA15621}" type="presParOf" srcId="{DC1DC97A-1EF0-490E-AEA9-B68939501794}" destId="{51B10801-A7FF-472B-9AFC-5878CED48DEC}" srcOrd="0" destOrd="0" presId="urn:microsoft.com/office/officeart/2008/layout/HorizontalMultiLevelHierarchy"/>
    <dgm:cxn modelId="{F2722B8D-566F-47F5-9572-A476031B7FA8}" type="presParOf" srcId="{DC1DC97A-1EF0-490E-AEA9-B68939501794}" destId="{54DADE53-DD8E-4059-B8DD-D580FF198CEF}" srcOrd="1" destOrd="0" presId="urn:microsoft.com/office/officeart/2008/layout/HorizontalMultiLevelHierarchy"/>
    <dgm:cxn modelId="{297A0208-4632-44F4-B3D2-509BF00033C4}" type="presParOf" srcId="{54DADE53-DD8E-4059-B8DD-D580FF198CEF}" destId="{1ED01CF7-C10B-42F0-9AFC-41BB02941593}" srcOrd="0" destOrd="0" presId="urn:microsoft.com/office/officeart/2008/layout/HorizontalMultiLevelHierarchy"/>
    <dgm:cxn modelId="{4F8CBD31-03E4-4E56-9374-25C604EB8F33}" type="presParOf" srcId="{1ED01CF7-C10B-42F0-9AFC-41BB02941593}" destId="{B853AAF6-0443-431E-9D7F-971E66ED0170}" srcOrd="0" destOrd="0" presId="urn:microsoft.com/office/officeart/2008/layout/HorizontalMultiLevelHierarchy"/>
    <dgm:cxn modelId="{9E5B7FDD-2D4B-4A03-A7BA-CB13F495EAA6}" type="presParOf" srcId="{54DADE53-DD8E-4059-B8DD-D580FF198CEF}" destId="{234DEF02-8110-47E7-8FEE-806E02A7E4D6}" srcOrd="1" destOrd="0" presId="urn:microsoft.com/office/officeart/2008/layout/HorizontalMultiLevelHierarchy"/>
    <dgm:cxn modelId="{D46A7075-8BBA-48E3-953D-6EED1AA06E53}" type="presParOf" srcId="{234DEF02-8110-47E7-8FEE-806E02A7E4D6}" destId="{D6C8E2B9-4047-439A-86B9-5F2F2B04C2EC}" srcOrd="0" destOrd="0" presId="urn:microsoft.com/office/officeart/2008/layout/HorizontalMultiLevelHierarchy"/>
    <dgm:cxn modelId="{6E3742A8-08BB-4FD4-BA27-1B59933FEAE4}" type="presParOf" srcId="{234DEF02-8110-47E7-8FEE-806E02A7E4D6}" destId="{0700AEB5-C2DF-4862-9A4C-9A8FF675825D}" srcOrd="1" destOrd="0" presId="urn:microsoft.com/office/officeart/2008/layout/HorizontalMultiLevelHierarchy"/>
    <dgm:cxn modelId="{9F3BFC78-CCE2-454A-B25F-D0458E3B989A}" type="presParOf" srcId="{0700AEB5-C2DF-4862-9A4C-9A8FF675825D}" destId="{525141F7-8284-47B4-852E-726A8C5F3884}" srcOrd="0" destOrd="0" presId="urn:microsoft.com/office/officeart/2008/layout/HorizontalMultiLevelHierarchy"/>
    <dgm:cxn modelId="{FE15FF8E-1492-4D1F-9497-7CF5B4497BE6}" type="presParOf" srcId="{525141F7-8284-47B4-852E-726A8C5F3884}" destId="{869A79C9-9EF1-4D13-825E-4AECC358A30C}" srcOrd="0" destOrd="0" presId="urn:microsoft.com/office/officeart/2008/layout/HorizontalMultiLevelHierarchy"/>
    <dgm:cxn modelId="{98739602-706E-4717-B467-AD92256DA25F}" type="presParOf" srcId="{0700AEB5-C2DF-4862-9A4C-9A8FF675825D}" destId="{6F4BBA41-3C88-4C5B-BD82-3D46DFDAB87C}" srcOrd="1" destOrd="0" presId="urn:microsoft.com/office/officeart/2008/layout/HorizontalMultiLevelHierarchy"/>
    <dgm:cxn modelId="{9EB45DF7-23D4-486D-8951-268F790969BB}" type="presParOf" srcId="{6F4BBA41-3C88-4C5B-BD82-3D46DFDAB87C}" destId="{A364A1DC-4881-4F1F-853B-DFE6AF0BDC7A}" srcOrd="0" destOrd="0" presId="urn:microsoft.com/office/officeart/2008/layout/HorizontalMultiLevelHierarchy"/>
    <dgm:cxn modelId="{603720B2-FBA5-4D9E-8313-EF5D3BDA4104}" type="presParOf" srcId="{6F4BBA41-3C88-4C5B-BD82-3D46DFDAB87C}" destId="{CB95BC64-AE30-4E25-A336-CCE8C2E237DD}" srcOrd="1" destOrd="0" presId="urn:microsoft.com/office/officeart/2008/layout/HorizontalMultiLevelHierarchy"/>
    <dgm:cxn modelId="{1F8DFC20-50AA-4E75-9F01-4690DC48EA8D}" type="presParOf" srcId="{D2EAF221-51C9-4266-8B70-0D06A61B7372}" destId="{10F85CE2-C764-4372-88F1-D4D7574ECF5D}" srcOrd="12" destOrd="0" presId="urn:microsoft.com/office/officeart/2008/layout/HorizontalMultiLevelHierarchy"/>
    <dgm:cxn modelId="{52341EE8-E03C-4EE9-B8ED-12FD9231DCFA}" type="presParOf" srcId="{10F85CE2-C764-4372-88F1-D4D7574ECF5D}" destId="{A7993A78-9237-44DA-9748-3D0663B16AFF}" srcOrd="0" destOrd="0" presId="urn:microsoft.com/office/officeart/2008/layout/HorizontalMultiLevelHierarchy"/>
    <dgm:cxn modelId="{484A873F-8207-4334-A42B-BCA6534A3620}" type="presParOf" srcId="{D2EAF221-51C9-4266-8B70-0D06A61B7372}" destId="{BE56B893-0235-4980-8BF7-7B28C4724C2C}" srcOrd="13" destOrd="0" presId="urn:microsoft.com/office/officeart/2008/layout/HorizontalMultiLevelHierarchy"/>
    <dgm:cxn modelId="{76D08842-7B1D-4F46-B8DF-40BCCA900BF8}" type="presParOf" srcId="{BE56B893-0235-4980-8BF7-7B28C4724C2C}" destId="{B563DBAA-2C3A-4965-BD04-C34FE53CEF7C}" srcOrd="0" destOrd="0" presId="urn:microsoft.com/office/officeart/2008/layout/HorizontalMultiLevelHierarchy"/>
    <dgm:cxn modelId="{66011EA3-7B06-45FA-A02A-B221790B525D}" type="presParOf" srcId="{BE56B893-0235-4980-8BF7-7B28C4724C2C}" destId="{F4C39D9A-7CBE-4CBB-8AC2-C13E01B200B5}" srcOrd="1" destOrd="0" presId="urn:microsoft.com/office/officeart/2008/layout/HorizontalMultiLevelHierarchy"/>
    <dgm:cxn modelId="{AB3CDB19-D9A1-4E01-AD39-89139EB36E8F}" type="presParOf" srcId="{F4C39D9A-7CBE-4CBB-8AC2-C13E01B200B5}" destId="{F95C122C-35F4-4729-BBA7-A03AF49B05A2}" srcOrd="0" destOrd="0" presId="urn:microsoft.com/office/officeart/2008/layout/HorizontalMultiLevelHierarchy"/>
    <dgm:cxn modelId="{67065C9E-9F0C-453D-BBD9-08024FCC1B27}" type="presParOf" srcId="{F95C122C-35F4-4729-BBA7-A03AF49B05A2}" destId="{58D9903B-7A2F-4F58-B233-80FE6E333D11}" srcOrd="0" destOrd="0" presId="urn:microsoft.com/office/officeart/2008/layout/HorizontalMultiLevelHierarchy"/>
    <dgm:cxn modelId="{7D44DF09-AB55-41D3-9FC5-DB7EC98CC1BB}" type="presParOf" srcId="{F4C39D9A-7CBE-4CBB-8AC2-C13E01B200B5}" destId="{3CFC11C8-C24E-4653-9B49-E1066E11886D}" srcOrd="1" destOrd="0" presId="urn:microsoft.com/office/officeart/2008/layout/HorizontalMultiLevelHierarchy"/>
    <dgm:cxn modelId="{29A98A8F-0C98-4C0C-9ED9-BC1A0BADB727}" type="presParOf" srcId="{3CFC11C8-C24E-4653-9B49-E1066E11886D}" destId="{4D23379C-0879-449D-8C17-27C720AE85DB}" srcOrd="0" destOrd="0" presId="urn:microsoft.com/office/officeart/2008/layout/HorizontalMultiLevelHierarchy"/>
    <dgm:cxn modelId="{4589DABD-7B1F-4A9C-89D2-7EFAE970CEE0}" type="presParOf" srcId="{3CFC11C8-C24E-4653-9B49-E1066E11886D}" destId="{42D7485C-C9D8-4644-B785-99C7E081C947}" srcOrd="1" destOrd="0" presId="urn:microsoft.com/office/officeart/2008/layout/HorizontalMultiLevelHierarchy"/>
    <dgm:cxn modelId="{4113219B-BD9D-4DB8-82A8-30288F0E9238}" type="presParOf" srcId="{42D7485C-C9D8-4644-B785-99C7E081C947}" destId="{15537FCD-ED38-467D-BD6B-BD11A7FBB166}" srcOrd="0" destOrd="0" presId="urn:microsoft.com/office/officeart/2008/layout/HorizontalMultiLevelHierarchy"/>
    <dgm:cxn modelId="{99EABA77-6688-4323-8D11-BA11FD0FEEE2}" type="presParOf" srcId="{15537FCD-ED38-467D-BD6B-BD11A7FBB166}" destId="{EF6F4622-EFF0-4509-887F-E85C326EC037}" srcOrd="0" destOrd="0" presId="urn:microsoft.com/office/officeart/2008/layout/HorizontalMultiLevelHierarchy"/>
    <dgm:cxn modelId="{2644028E-EE6C-49DB-809B-BCB19752927F}" type="presParOf" srcId="{42D7485C-C9D8-4644-B785-99C7E081C947}" destId="{3BE2403B-6335-4C1F-8A71-C13321D50345}" srcOrd="1" destOrd="0" presId="urn:microsoft.com/office/officeart/2008/layout/HorizontalMultiLevelHierarchy"/>
    <dgm:cxn modelId="{87D34A3B-FAAA-4DFC-910E-1B181E4462EF}" type="presParOf" srcId="{3BE2403B-6335-4C1F-8A71-C13321D50345}" destId="{6BA99108-16D9-47D7-BA15-131CCC33C02E}" srcOrd="0" destOrd="0" presId="urn:microsoft.com/office/officeart/2008/layout/HorizontalMultiLevelHierarchy"/>
    <dgm:cxn modelId="{A0DE7963-BFBC-4ABE-981C-3EA4A00875F3}" type="presParOf" srcId="{3BE2403B-6335-4C1F-8A71-C13321D50345}" destId="{445095CC-9C18-4137-87CD-F49394D9502F}" srcOrd="1" destOrd="0" presId="urn:microsoft.com/office/officeart/2008/layout/HorizontalMultiLevelHierarchy"/>
    <dgm:cxn modelId="{35FA12C9-B898-4A0C-8C69-F5F2AD447C81}" type="presParOf" srcId="{445095CC-9C18-4137-87CD-F49394D9502F}" destId="{03DFFD1F-807D-4DD2-9268-799D21126885}" srcOrd="0" destOrd="0" presId="urn:microsoft.com/office/officeart/2008/layout/HorizontalMultiLevelHierarchy"/>
    <dgm:cxn modelId="{285CBA41-8773-4AAE-8CC0-41067C161ED0}" type="presParOf" srcId="{03DFFD1F-807D-4DD2-9268-799D21126885}" destId="{4B62B1C1-4169-4EA3-B5DB-B5BA2ABD824B}" srcOrd="0" destOrd="0" presId="urn:microsoft.com/office/officeart/2008/layout/HorizontalMultiLevelHierarchy"/>
    <dgm:cxn modelId="{7640B8A3-E876-4A4F-B29D-69EAFA1C8ACA}" type="presParOf" srcId="{445095CC-9C18-4137-87CD-F49394D9502F}" destId="{A6CB6FD1-C280-40EC-B3FB-B378B3494534}" srcOrd="1" destOrd="0" presId="urn:microsoft.com/office/officeart/2008/layout/HorizontalMultiLevelHierarchy"/>
    <dgm:cxn modelId="{7801BD28-711C-47A9-9912-FB1525F3F997}" type="presParOf" srcId="{A6CB6FD1-C280-40EC-B3FB-B378B3494534}" destId="{9C51BFE2-FE87-4C3B-9BEF-36058200E51A}" srcOrd="0" destOrd="0" presId="urn:microsoft.com/office/officeart/2008/layout/HorizontalMultiLevelHierarchy"/>
    <dgm:cxn modelId="{84579C5B-5F8C-462F-B191-DCE451899C4D}" type="presParOf" srcId="{A6CB6FD1-C280-40EC-B3FB-B378B3494534}" destId="{E29E38BA-BDC7-46D0-9B42-CD7178B84393}" srcOrd="1" destOrd="0" presId="urn:microsoft.com/office/officeart/2008/layout/HorizontalMultiLevelHierarchy"/>
  </dgm:cxnLst>
  <dgm:bg/>
  <dgm:whole/>
  <dgm:extLst>
    <a:ext uri="http://schemas.microsoft.com/office/drawing/2008/diagram">
      <dsp:dataModelExt xmlns:dsp="http://schemas.microsoft.com/office/drawing/2008/diagram" relId="rId27" minVer="http://schemas.openxmlformats.org/drawingml/2006/diagram"/>
    </a:ext>
  </dgm:extLst>
</dgm:dataModel>
</file>

<file path=word/diagrams/data3.xml><?xml version="1.0" encoding="utf-8"?>
<dgm:dataModel xmlns:dgm="http://schemas.openxmlformats.org/drawingml/2006/diagram" xmlns:a="http://schemas.openxmlformats.org/drawingml/2006/main">
  <dgm:ptLst>
    <dgm:pt modelId="{9B763CED-3A69-418D-90CF-72CEB61E12E0}" type="doc">
      <dgm:prSet loTypeId="urn:microsoft.com/office/officeart/2008/layout/HorizontalMultiLevelHierarchy" loCatId="hierarchy" qsTypeId="urn:microsoft.com/office/officeart/2005/8/quickstyle/simple3" qsCatId="simple" csTypeId="urn:microsoft.com/office/officeart/2005/8/colors/colorful5" csCatId="colorful" phldr="1"/>
      <dgm:spPr/>
      <dgm:t>
        <a:bodyPr/>
        <a:lstStyle/>
        <a:p>
          <a:endParaRPr lang="es-ES"/>
        </a:p>
      </dgm:t>
    </dgm:pt>
    <dgm:pt modelId="{61BE43C7-C982-4666-A6F2-D7E7097A2137}">
      <dgm:prSet phldrT="[Texto]" custT="1"/>
      <dgm:spPr>
        <a:solidFill>
          <a:srgbClr val="92D050"/>
        </a:solidFill>
      </dgm:spPr>
      <dgm:t>
        <a:bodyPr/>
        <a:lstStyle/>
        <a:p>
          <a:pPr algn="ctr"/>
          <a:r>
            <a:rPr lang="es-EC" sz="2000" b="1"/>
            <a:t>5. Detectores ópticos</a:t>
          </a:r>
          <a:endParaRPr lang="es-ES" sz="2000" b="1"/>
        </a:p>
      </dgm:t>
    </dgm:pt>
    <dgm:pt modelId="{C2944F79-53F3-4CD8-BF77-2371A1C909E2}" type="parTrans" cxnId="{D83BDB71-6C77-432D-B93C-EF2F43962779}">
      <dgm:prSet/>
      <dgm:spPr/>
      <dgm:t>
        <a:bodyPr/>
        <a:lstStyle/>
        <a:p>
          <a:pPr algn="just"/>
          <a:endParaRPr lang="es-ES" sz="2800"/>
        </a:p>
      </dgm:t>
    </dgm:pt>
    <dgm:pt modelId="{44DECF65-EE22-4FDC-B363-FC1E1E80D89A}" type="sibTrans" cxnId="{D83BDB71-6C77-432D-B93C-EF2F43962779}">
      <dgm:prSet/>
      <dgm:spPr/>
      <dgm:t>
        <a:bodyPr/>
        <a:lstStyle/>
        <a:p>
          <a:pPr algn="just"/>
          <a:endParaRPr lang="es-ES" sz="2800"/>
        </a:p>
      </dgm:t>
    </dgm:pt>
    <dgm:pt modelId="{15EBB172-4441-4510-A6A1-F8F047515F54}">
      <dgm:prSet phldrT="[Texto]" custT="1"/>
      <dgm:spPr>
        <a:solidFill>
          <a:srgbClr val="FFC000"/>
        </a:solidFill>
      </dgm:spPr>
      <dgm:t>
        <a:bodyPr/>
        <a:lstStyle/>
        <a:p>
          <a:pPr algn="ctr"/>
          <a:r>
            <a:rPr lang="es-EC" sz="1050" b="1"/>
            <a:t>DIODOS DE AVALANCHA (APD)</a:t>
          </a:r>
          <a:endParaRPr lang="es-ES" sz="1050" b="1"/>
        </a:p>
      </dgm:t>
    </dgm:pt>
    <dgm:pt modelId="{693BD873-D767-44CE-98ED-B5D7CAD86D14}" type="parTrans" cxnId="{323B6CA8-E471-4A04-85AA-0BBBC1959365}">
      <dgm:prSet custT="1"/>
      <dgm:spPr/>
      <dgm:t>
        <a:bodyPr/>
        <a:lstStyle/>
        <a:p>
          <a:pPr algn="just"/>
          <a:endParaRPr lang="es-ES" sz="800"/>
        </a:p>
      </dgm:t>
    </dgm:pt>
    <dgm:pt modelId="{781591DB-0F10-47E1-A924-452B3F2C48B1}" type="sibTrans" cxnId="{323B6CA8-E471-4A04-85AA-0BBBC1959365}">
      <dgm:prSet/>
      <dgm:spPr/>
      <dgm:t>
        <a:bodyPr/>
        <a:lstStyle/>
        <a:p>
          <a:pPr algn="just"/>
          <a:endParaRPr lang="es-ES" sz="2800"/>
        </a:p>
      </dgm:t>
    </dgm:pt>
    <dgm:pt modelId="{802E6A09-61D2-4046-B9DE-A04DF81E1CE3}">
      <dgm:prSet phldrT="[Texto]" custT="1"/>
      <dgm:spPr>
        <a:solidFill>
          <a:srgbClr val="FF9900"/>
        </a:solidFill>
      </dgm:spPr>
      <dgm:t>
        <a:bodyPr/>
        <a:lstStyle/>
        <a:p>
          <a:pPr algn="just"/>
          <a:r>
            <a:rPr lang="es-EC" sz="1400"/>
            <a:t>La luz entra al diodo y se absorbe en la capa N delgada y muy dopada. Entre la unión IPN se desarrolla una gran intensidad de campo eléctrico, por polarización inversa, que causa ionización por impacto</a:t>
          </a:r>
          <a:endParaRPr lang="es-ES" sz="1400"/>
        </a:p>
      </dgm:t>
    </dgm:pt>
    <dgm:pt modelId="{A8148674-2F90-484B-81E8-7C2F236CF4CE}" type="parTrans" cxnId="{8D3D57BC-2D12-407C-B436-CAF30E86D0D1}">
      <dgm:prSet custT="1"/>
      <dgm:spPr/>
      <dgm:t>
        <a:bodyPr/>
        <a:lstStyle/>
        <a:p>
          <a:pPr algn="just"/>
          <a:endParaRPr lang="es-ES" sz="800"/>
        </a:p>
      </dgm:t>
    </dgm:pt>
    <dgm:pt modelId="{F9159170-4A3D-4878-92F4-D446EB81E83F}" type="sibTrans" cxnId="{8D3D57BC-2D12-407C-B436-CAF30E86D0D1}">
      <dgm:prSet/>
      <dgm:spPr/>
      <dgm:t>
        <a:bodyPr/>
        <a:lstStyle/>
        <a:p>
          <a:pPr algn="just"/>
          <a:endParaRPr lang="es-ES" sz="2800"/>
        </a:p>
      </dgm:t>
    </dgm:pt>
    <dgm:pt modelId="{21F38B05-A92E-4E32-B0E6-94D5FB5C9675}">
      <dgm:prSet custT="1"/>
      <dgm:spPr>
        <a:solidFill>
          <a:srgbClr val="00B0F0"/>
        </a:solidFill>
      </dgm:spPr>
      <dgm:t>
        <a:bodyPr/>
        <a:lstStyle/>
        <a:p>
          <a:pPr algn="ctr"/>
          <a:r>
            <a:rPr lang="es-ES" sz="1100" b="1"/>
            <a:t>  DIODOS PIN </a:t>
          </a:r>
          <a:r>
            <a:rPr lang="es-EC" sz="1100" b="1"/>
            <a:t>P-INTRÍNSECO-N</a:t>
          </a:r>
          <a:r>
            <a:rPr lang="es-ES" sz="900"/>
            <a:t>.</a:t>
          </a:r>
        </a:p>
      </dgm:t>
    </dgm:pt>
    <dgm:pt modelId="{1D8129DB-2133-4D16-97FB-698CBF167613}" type="parTrans" cxnId="{1EB19338-BAF6-4BF7-8BD1-7B2531B327F1}">
      <dgm:prSet custT="1"/>
      <dgm:spPr/>
      <dgm:t>
        <a:bodyPr/>
        <a:lstStyle/>
        <a:p>
          <a:pPr algn="just"/>
          <a:endParaRPr lang="es-ES" sz="800"/>
        </a:p>
      </dgm:t>
    </dgm:pt>
    <dgm:pt modelId="{862067B5-8F6B-4E5E-862E-94A44AF7CEB5}" type="sibTrans" cxnId="{1EB19338-BAF6-4BF7-8BD1-7B2531B327F1}">
      <dgm:prSet/>
      <dgm:spPr/>
      <dgm:t>
        <a:bodyPr/>
        <a:lstStyle/>
        <a:p>
          <a:pPr algn="just"/>
          <a:endParaRPr lang="es-ES" sz="2800"/>
        </a:p>
      </dgm:t>
    </dgm:pt>
    <dgm:pt modelId="{AB0D652E-CFEF-403D-89FB-93B9FBF7A14A}">
      <dgm:prSet phldrT="[Texto]" custT="1"/>
      <dgm:spPr>
        <a:solidFill>
          <a:srgbClr val="CC66FF"/>
        </a:solidFill>
      </dgm:spPr>
      <dgm:t>
        <a:bodyPr/>
        <a:lstStyle/>
        <a:p>
          <a:pPr algn="ctr"/>
          <a:r>
            <a:rPr lang="es-EC" sz="1050" b="1"/>
            <a:t>EFECTO FOTOELÉCTRICO</a:t>
          </a:r>
          <a:endParaRPr lang="es-ES" sz="1050" b="1"/>
        </a:p>
      </dgm:t>
    </dgm:pt>
    <dgm:pt modelId="{3DB98B7B-1747-4695-A515-A84F02C20AE5}" type="parTrans" cxnId="{51BBC852-FD89-4EA0-A638-A0C012BD5E2F}">
      <dgm:prSet/>
      <dgm:spPr/>
      <dgm:t>
        <a:bodyPr/>
        <a:lstStyle/>
        <a:p>
          <a:endParaRPr lang="es-EC"/>
        </a:p>
      </dgm:t>
    </dgm:pt>
    <dgm:pt modelId="{27F6AB9A-8BA6-4150-BA97-2073B092DFE4}" type="sibTrans" cxnId="{51BBC852-FD89-4EA0-A638-A0C012BD5E2F}">
      <dgm:prSet/>
      <dgm:spPr/>
      <dgm:t>
        <a:bodyPr/>
        <a:lstStyle/>
        <a:p>
          <a:endParaRPr lang="es-EC"/>
        </a:p>
      </dgm:t>
    </dgm:pt>
    <dgm:pt modelId="{A5CEC429-52E5-4754-B221-464A0E7764D7}">
      <dgm:prSet phldrT="[Texto]" custT="1"/>
      <dgm:spPr>
        <a:solidFill>
          <a:srgbClr val="CC66FF"/>
        </a:solidFill>
      </dgm:spPr>
      <dgm:t>
        <a:bodyPr/>
        <a:lstStyle/>
        <a:p>
          <a:pPr algn="ctr"/>
          <a:r>
            <a:rPr lang="es-EC" sz="1400"/>
            <a:t>Al ingresar la luz en el material intrínseco, agrega la energía suficiente para que los electrones pasen de la banda de valencia a la de conducción, esto provoca huecos en la banda de valencia; para esto se necesita absorber luz con la energía suficiente para que estos salten la banda prohibida</a:t>
          </a:r>
          <a:endParaRPr lang="es-ES" sz="1400" b="1"/>
        </a:p>
      </dgm:t>
    </dgm:pt>
    <dgm:pt modelId="{0077E78F-B4CE-4A4D-8985-3E162D6FBAB9}" type="parTrans" cxnId="{382A6176-CE36-4EA9-AAF2-D97674416628}">
      <dgm:prSet/>
      <dgm:spPr/>
      <dgm:t>
        <a:bodyPr/>
        <a:lstStyle/>
        <a:p>
          <a:endParaRPr lang="es-EC"/>
        </a:p>
      </dgm:t>
    </dgm:pt>
    <dgm:pt modelId="{8438004D-07A5-4E87-98EF-013713E76D8B}" type="sibTrans" cxnId="{382A6176-CE36-4EA9-AAF2-D97674416628}">
      <dgm:prSet/>
      <dgm:spPr/>
      <dgm:t>
        <a:bodyPr/>
        <a:lstStyle/>
        <a:p>
          <a:endParaRPr lang="es-EC"/>
        </a:p>
      </dgm:t>
    </dgm:pt>
    <dgm:pt modelId="{12036861-CD86-49DF-AB72-6EE4F2FDAE44}">
      <dgm:prSet custT="1"/>
      <dgm:spPr>
        <a:solidFill>
          <a:srgbClr val="0070C0"/>
        </a:solidFill>
      </dgm:spPr>
      <dgm:t>
        <a:bodyPr/>
        <a:lstStyle/>
        <a:p>
          <a:r>
            <a:rPr lang="es-EC" sz="1400"/>
            <a:t>Diodo de capa de agotamiento más usado.</a:t>
          </a:r>
        </a:p>
      </dgm:t>
    </dgm:pt>
    <dgm:pt modelId="{886BDBD3-9152-4C58-8D8C-77955FC2D894}" type="parTrans" cxnId="{EB54C8A4-C180-4B75-AB2B-475290BDCCF4}">
      <dgm:prSet/>
      <dgm:spPr/>
      <dgm:t>
        <a:bodyPr/>
        <a:lstStyle/>
        <a:p>
          <a:endParaRPr lang="es-EC"/>
        </a:p>
      </dgm:t>
    </dgm:pt>
    <dgm:pt modelId="{089D6ABC-DAE0-4F34-A128-E8BACBAFBC04}" type="sibTrans" cxnId="{EB54C8A4-C180-4B75-AB2B-475290BDCCF4}">
      <dgm:prSet/>
      <dgm:spPr/>
      <dgm:t>
        <a:bodyPr/>
        <a:lstStyle/>
        <a:p>
          <a:endParaRPr lang="es-EC"/>
        </a:p>
      </dgm:t>
    </dgm:pt>
    <dgm:pt modelId="{82DD5D4E-AA37-4E3F-88ED-4090C225A625}">
      <dgm:prSet custT="1"/>
      <dgm:spPr>
        <a:solidFill>
          <a:srgbClr val="0070C0"/>
        </a:solidFill>
      </dgm:spPr>
      <dgm:t>
        <a:bodyPr/>
        <a:lstStyle/>
        <a:p>
          <a:r>
            <a:rPr lang="es-EC" sz="1400"/>
            <a:t>Consiste en una capa tipo N elaborada de material de bajo dopado (casi puro o intrínseco), rodeada de material P y N muy dopadas</a:t>
          </a:r>
        </a:p>
      </dgm:t>
    </dgm:pt>
    <dgm:pt modelId="{D9698BD3-C024-4064-A60D-4C3BB14FC9A4}" type="parTrans" cxnId="{4FB24BD8-584C-405D-BFA8-28CC937B7A83}">
      <dgm:prSet/>
      <dgm:spPr/>
      <dgm:t>
        <a:bodyPr/>
        <a:lstStyle/>
        <a:p>
          <a:endParaRPr lang="es-EC"/>
        </a:p>
      </dgm:t>
    </dgm:pt>
    <dgm:pt modelId="{749626F7-FAF2-4A19-AA4F-4D0D689568D8}" type="sibTrans" cxnId="{4FB24BD8-584C-405D-BFA8-28CC937B7A83}">
      <dgm:prSet/>
      <dgm:spPr/>
      <dgm:t>
        <a:bodyPr/>
        <a:lstStyle/>
        <a:p>
          <a:endParaRPr lang="es-EC"/>
        </a:p>
      </dgm:t>
    </dgm:pt>
    <dgm:pt modelId="{4C21F342-8F7F-4CEA-8D03-BD3C5A3DA441}" type="pres">
      <dgm:prSet presAssocID="{9B763CED-3A69-418D-90CF-72CEB61E12E0}" presName="Name0" presStyleCnt="0">
        <dgm:presLayoutVars>
          <dgm:chPref val="1"/>
          <dgm:dir/>
          <dgm:animOne val="branch"/>
          <dgm:animLvl val="lvl"/>
          <dgm:resizeHandles val="exact"/>
        </dgm:presLayoutVars>
      </dgm:prSet>
      <dgm:spPr/>
    </dgm:pt>
    <dgm:pt modelId="{B328A61A-9100-4B0D-A8C2-222843FC0900}" type="pres">
      <dgm:prSet presAssocID="{61BE43C7-C982-4666-A6F2-D7E7097A2137}" presName="root1" presStyleCnt="0"/>
      <dgm:spPr/>
    </dgm:pt>
    <dgm:pt modelId="{6722DFF6-9FF2-4A81-8612-EB0D58E47CAC}" type="pres">
      <dgm:prSet presAssocID="{61BE43C7-C982-4666-A6F2-D7E7097A2137}" presName="LevelOneTextNode" presStyleLbl="node0" presStyleIdx="0" presStyleCnt="1" custScaleX="86652" custScaleY="64627">
        <dgm:presLayoutVars>
          <dgm:chPref val="3"/>
        </dgm:presLayoutVars>
      </dgm:prSet>
      <dgm:spPr/>
    </dgm:pt>
    <dgm:pt modelId="{D2EAF221-51C9-4266-8B70-0D06A61B7372}" type="pres">
      <dgm:prSet presAssocID="{61BE43C7-C982-4666-A6F2-D7E7097A2137}" presName="level2hierChild" presStyleCnt="0"/>
      <dgm:spPr/>
    </dgm:pt>
    <dgm:pt modelId="{BAD9126C-32D8-43C9-BB6F-90FBEB70841B}" type="pres">
      <dgm:prSet presAssocID="{693BD873-D767-44CE-98ED-B5D7CAD86D14}" presName="conn2-1" presStyleLbl="parChTrans1D2" presStyleIdx="0" presStyleCnt="3"/>
      <dgm:spPr/>
    </dgm:pt>
    <dgm:pt modelId="{6612308B-E23B-4531-8F85-DFC8945AA237}" type="pres">
      <dgm:prSet presAssocID="{693BD873-D767-44CE-98ED-B5D7CAD86D14}" presName="connTx" presStyleLbl="parChTrans1D2" presStyleIdx="0" presStyleCnt="3"/>
      <dgm:spPr/>
    </dgm:pt>
    <dgm:pt modelId="{DD1EA5CE-D015-4919-A6E9-074CD5AC89C2}" type="pres">
      <dgm:prSet presAssocID="{15EBB172-4441-4510-A6A1-F8F047515F54}" presName="root2" presStyleCnt="0"/>
      <dgm:spPr/>
    </dgm:pt>
    <dgm:pt modelId="{4933753D-E8CB-4F9C-8EC8-F25DF6A9D590}" type="pres">
      <dgm:prSet presAssocID="{15EBB172-4441-4510-A6A1-F8F047515F54}" presName="LevelTwoTextNode" presStyleLbl="node2" presStyleIdx="0" presStyleCnt="3" custScaleX="74735">
        <dgm:presLayoutVars>
          <dgm:chPref val="3"/>
        </dgm:presLayoutVars>
      </dgm:prSet>
      <dgm:spPr/>
    </dgm:pt>
    <dgm:pt modelId="{2274C48A-D840-4663-8015-F9011AC30A7C}" type="pres">
      <dgm:prSet presAssocID="{15EBB172-4441-4510-A6A1-F8F047515F54}" presName="level3hierChild" presStyleCnt="0"/>
      <dgm:spPr/>
    </dgm:pt>
    <dgm:pt modelId="{564E632E-FF6B-4EAC-91AB-CEA35C9F69C3}" type="pres">
      <dgm:prSet presAssocID="{A8148674-2F90-484B-81E8-7C2F236CF4CE}" presName="conn2-1" presStyleLbl="parChTrans1D3" presStyleIdx="0" presStyleCnt="4"/>
      <dgm:spPr/>
    </dgm:pt>
    <dgm:pt modelId="{FD7EB88F-15C8-4735-B517-6B773701E1C8}" type="pres">
      <dgm:prSet presAssocID="{A8148674-2F90-484B-81E8-7C2F236CF4CE}" presName="connTx" presStyleLbl="parChTrans1D3" presStyleIdx="0" presStyleCnt="4"/>
      <dgm:spPr/>
    </dgm:pt>
    <dgm:pt modelId="{7BF2722D-89DC-44F9-8FDE-E414243ADBA9}" type="pres">
      <dgm:prSet presAssocID="{802E6A09-61D2-4046-B9DE-A04DF81E1CE3}" presName="root2" presStyleCnt="0"/>
      <dgm:spPr/>
    </dgm:pt>
    <dgm:pt modelId="{2A90C34C-4131-43E0-B2DF-856DD18D5E6E}" type="pres">
      <dgm:prSet presAssocID="{802E6A09-61D2-4046-B9DE-A04DF81E1CE3}" presName="LevelTwoTextNode" presStyleLbl="node3" presStyleIdx="0" presStyleCnt="4" custScaleX="99530" custScaleY="108811" custLinFactNeighborX="-1957" custLinFactNeighborY="2142">
        <dgm:presLayoutVars>
          <dgm:chPref val="3"/>
        </dgm:presLayoutVars>
      </dgm:prSet>
      <dgm:spPr/>
    </dgm:pt>
    <dgm:pt modelId="{E0F2FE1D-4EFD-44F3-8484-879508F195CC}" type="pres">
      <dgm:prSet presAssocID="{802E6A09-61D2-4046-B9DE-A04DF81E1CE3}" presName="level3hierChild" presStyleCnt="0"/>
      <dgm:spPr/>
    </dgm:pt>
    <dgm:pt modelId="{208BC30C-46D7-4F01-AB3E-3C77664CABEC}" type="pres">
      <dgm:prSet presAssocID="{3DB98B7B-1747-4695-A515-A84F02C20AE5}" presName="conn2-1" presStyleLbl="parChTrans1D2" presStyleIdx="1" presStyleCnt="3"/>
      <dgm:spPr/>
    </dgm:pt>
    <dgm:pt modelId="{AC899F4A-F622-437E-BB2C-0967DA42A61F}" type="pres">
      <dgm:prSet presAssocID="{3DB98B7B-1747-4695-A515-A84F02C20AE5}" presName="connTx" presStyleLbl="parChTrans1D2" presStyleIdx="1" presStyleCnt="3"/>
      <dgm:spPr/>
    </dgm:pt>
    <dgm:pt modelId="{04FD1BDE-E612-4A9E-BF0D-CEB70C28AA32}" type="pres">
      <dgm:prSet presAssocID="{AB0D652E-CFEF-403D-89FB-93B9FBF7A14A}" presName="root2" presStyleCnt="0"/>
      <dgm:spPr/>
    </dgm:pt>
    <dgm:pt modelId="{28CF9C80-1A41-4F93-88DD-BD0F650975E0}" type="pres">
      <dgm:prSet presAssocID="{AB0D652E-CFEF-403D-89FB-93B9FBF7A14A}" presName="LevelTwoTextNode" presStyleLbl="node2" presStyleIdx="1" presStyleCnt="3" custScaleX="68377" custScaleY="98947">
        <dgm:presLayoutVars>
          <dgm:chPref val="3"/>
        </dgm:presLayoutVars>
      </dgm:prSet>
      <dgm:spPr/>
    </dgm:pt>
    <dgm:pt modelId="{053AF7B2-3CE2-4EC5-945A-271C7754CC04}" type="pres">
      <dgm:prSet presAssocID="{AB0D652E-CFEF-403D-89FB-93B9FBF7A14A}" presName="level3hierChild" presStyleCnt="0"/>
      <dgm:spPr/>
    </dgm:pt>
    <dgm:pt modelId="{4F379ACF-F79B-4C47-9782-98833BDE81D1}" type="pres">
      <dgm:prSet presAssocID="{0077E78F-B4CE-4A4D-8985-3E162D6FBAB9}" presName="conn2-1" presStyleLbl="parChTrans1D3" presStyleIdx="1" presStyleCnt="4"/>
      <dgm:spPr/>
    </dgm:pt>
    <dgm:pt modelId="{736D11A1-8588-46B9-B3D7-F6C85263F08A}" type="pres">
      <dgm:prSet presAssocID="{0077E78F-B4CE-4A4D-8985-3E162D6FBAB9}" presName="connTx" presStyleLbl="parChTrans1D3" presStyleIdx="1" presStyleCnt="4"/>
      <dgm:spPr/>
    </dgm:pt>
    <dgm:pt modelId="{902B0FA9-128B-4065-9A10-099AEFD044CE}" type="pres">
      <dgm:prSet presAssocID="{A5CEC429-52E5-4754-B221-464A0E7764D7}" presName="root2" presStyleCnt="0"/>
      <dgm:spPr/>
    </dgm:pt>
    <dgm:pt modelId="{CCEF7A8E-CF76-43D0-8EED-EFF5628CDC6C}" type="pres">
      <dgm:prSet presAssocID="{A5CEC429-52E5-4754-B221-464A0E7764D7}" presName="LevelTwoTextNode" presStyleLbl="node3" presStyleIdx="1" presStyleCnt="4" custScaleY="122738" custLinFactNeighborX="5262">
        <dgm:presLayoutVars>
          <dgm:chPref val="3"/>
        </dgm:presLayoutVars>
      </dgm:prSet>
      <dgm:spPr/>
    </dgm:pt>
    <dgm:pt modelId="{62D49835-685B-4C7C-BA8D-176B59100FD7}" type="pres">
      <dgm:prSet presAssocID="{A5CEC429-52E5-4754-B221-464A0E7764D7}" presName="level3hierChild" presStyleCnt="0"/>
      <dgm:spPr/>
    </dgm:pt>
    <dgm:pt modelId="{03DFFD1F-807D-4DD2-9268-799D21126885}" type="pres">
      <dgm:prSet presAssocID="{1D8129DB-2133-4D16-97FB-698CBF167613}" presName="conn2-1" presStyleLbl="parChTrans1D2" presStyleIdx="2" presStyleCnt="3"/>
      <dgm:spPr/>
    </dgm:pt>
    <dgm:pt modelId="{4B62B1C1-4169-4EA3-B5DB-B5BA2ABD824B}" type="pres">
      <dgm:prSet presAssocID="{1D8129DB-2133-4D16-97FB-698CBF167613}" presName="connTx" presStyleLbl="parChTrans1D2" presStyleIdx="2" presStyleCnt="3"/>
      <dgm:spPr/>
    </dgm:pt>
    <dgm:pt modelId="{A6CB6FD1-C280-40EC-B3FB-B378B3494534}" type="pres">
      <dgm:prSet presAssocID="{21F38B05-A92E-4E32-B0E6-94D5FB5C9675}" presName="root2" presStyleCnt="0"/>
      <dgm:spPr/>
    </dgm:pt>
    <dgm:pt modelId="{9C51BFE2-FE87-4C3B-9BEF-36058200E51A}" type="pres">
      <dgm:prSet presAssocID="{21F38B05-A92E-4E32-B0E6-94D5FB5C9675}" presName="LevelTwoTextNode" presStyleLbl="node2" presStyleIdx="2" presStyleCnt="3" custScaleX="68716">
        <dgm:presLayoutVars>
          <dgm:chPref val="3"/>
        </dgm:presLayoutVars>
      </dgm:prSet>
      <dgm:spPr/>
    </dgm:pt>
    <dgm:pt modelId="{E29E38BA-BDC7-46D0-9B42-CD7178B84393}" type="pres">
      <dgm:prSet presAssocID="{21F38B05-A92E-4E32-B0E6-94D5FB5C9675}" presName="level3hierChild" presStyleCnt="0"/>
      <dgm:spPr/>
    </dgm:pt>
    <dgm:pt modelId="{1E520D8C-9ED4-4E04-99DE-27C54D6B71F7}" type="pres">
      <dgm:prSet presAssocID="{886BDBD3-9152-4C58-8D8C-77955FC2D894}" presName="conn2-1" presStyleLbl="parChTrans1D3" presStyleIdx="2" presStyleCnt="4"/>
      <dgm:spPr/>
    </dgm:pt>
    <dgm:pt modelId="{A05F5CD9-B191-4E96-8040-D4B6D65D6003}" type="pres">
      <dgm:prSet presAssocID="{886BDBD3-9152-4C58-8D8C-77955FC2D894}" presName="connTx" presStyleLbl="parChTrans1D3" presStyleIdx="2" presStyleCnt="4"/>
      <dgm:spPr/>
    </dgm:pt>
    <dgm:pt modelId="{89816279-2DB0-4F91-80B3-EB6F04076145}" type="pres">
      <dgm:prSet presAssocID="{12036861-CD86-49DF-AB72-6EE4F2FDAE44}" presName="root2" presStyleCnt="0"/>
      <dgm:spPr/>
    </dgm:pt>
    <dgm:pt modelId="{70F9118C-B389-46EA-81F4-955304CBE394}" type="pres">
      <dgm:prSet presAssocID="{12036861-CD86-49DF-AB72-6EE4F2FDAE44}" presName="LevelTwoTextNode" presStyleLbl="node3" presStyleIdx="2" presStyleCnt="4">
        <dgm:presLayoutVars>
          <dgm:chPref val="3"/>
        </dgm:presLayoutVars>
      </dgm:prSet>
      <dgm:spPr/>
    </dgm:pt>
    <dgm:pt modelId="{60754D02-CD5A-410B-B5A6-C341FCD28FCE}" type="pres">
      <dgm:prSet presAssocID="{12036861-CD86-49DF-AB72-6EE4F2FDAE44}" presName="level3hierChild" presStyleCnt="0"/>
      <dgm:spPr/>
    </dgm:pt>
    <dgm:pt modelId="{23CF573C-82BD-4989-8134-09EB171D9533}" type="pres">
      <dgm:prSet presAssocID="{D9698BD3-C024-4064-A60D-4C3BB14FC9A4}" presName="conn2-1" presStyleLbl="parChTrans1D3" presStyleIdx="3" presStyleCnt="4"/>
      <dgm:spPr/>
    </dgm:pt>
    <dgm:pt modelId="{4723EB3A-D1DF-43DA-BD12-9388AA577A06}" type="pres">
      <dgm:prSet presAssocID="{D9698BD3-C024-4064-A60D-4C3BB14FC9A4}" presName="connTx" presStyleLbl="parChTrans1D3" presStyleIdx="3" presStyleCnt="4"/>
      <dgm:spPr/>
    </dgm:pt>
    <dgm:pt modelId="{0B0582F8-9999-47C5-8100-4F1366ED70AE}" type="pres">
      <dgm:prSet presAssocID="{82DD5D4E-AA37-4E3F-88ED-4090C225A625}" presName="root2" presStyleCnt="0"/>
      <dgm:spPr/>
    </dgm:pt>
    <dgm:pt modelId="{3AF7C6B6-7658-4609-AA07-09DFBE201752}" type="pres">
      <dgm:prSet presAssocID="{82DD5D4E-AA37-4E3F-88ED-4090C225A625}" presName="LevelTwoTextNode" presStyleLbl="node3" presStyleIdx="3" presStyleCnt="4">
        <dgm:presLayoutVars>
          <dgm:chPref val="3"/>
        </dgm:presLayoutVars>
      </dgm:prSet>
      <dgm:spPr/>
    </dgm:pt>
    <dgm:pt modelId="{8D29481A-1EB5-4475-95E6-37AF5166BAFC}" type="pres">
      <dgm:prSet presAssocID="{82DD5D4E-AA37-4E3F-88ED-4090C225A625}" presName="level3hierChild" presStyleCnt="0"/>
      <dgm:spPr/>
    </dgm:pt>
  </dgm:ptLst>
  <dgm:cxnLst>
    <dgm:cxn modelId="{B94BC804-E52E-4E56-91EE-8438D26CAE97}" type="presOf" srcId="{1D8129DB-2133-4D16-97FB-698CBF167613}" destId="{4B62B1C1-4169-4EA3-B5DB-B5BA2ABD824B}" srcOrd="1" destOrd="0" presId="urn:microsoft.com/office/officeart/2008/layout/HorizontalMultiLevelHierarchy"/>
    <dgm:cxn modelId="{E3EE670F-996B-4B08-81CF-BB90F6A57B78}" type="presOf" srcId="{886BDBD3-9152-4C58-8D8C-77955FC2D894}" destId="{A05F5CD9-B191-4E96-8040-D4B6D65D6003}" srcOrd="1" destOrd="0" presId="urn:microsoft.com/office/officeart/2008/layout/HorizontalMultiLevelHierarchy"/>
    <dgm:cxn modelId="{C1311310-F499-43AC-BEAE-991C1320AC38}" type="presOf" srcId="{693BD873-D767-44CE-98ED-B5D7CAD86D14}" destId="{BAD9126C-32D8-43C9-BB6F-90FBEB70841B}" srcOrd="0" destOrd="0" presId="urn:microsoft.com/office/officeart/2008/layout/HorizontalMultiLevelHierarchy"/>
    <dgm:cxn modelId="{FCA3E413-3CCE-4FE3-AA17-9179E212D9B8}" type="presOf" srcId="{A5CEC429-52E5-4754-B221-464A0E7764D7}" destId="{CCEF7A8E-CF76-43D0-8EED-EFF5628CDC6C}" srcOrd="0" destOrd="0" presId="urn:microsoft.com/office/officeart/2008/layout/HorizontalMultiLevelHierarchy"/>
    <dgm:cxn modelId="{F3770526-B9FB-4B23-816E-0E244725CEC0}" type="presOf" srcId="{15EBB172-4441-4510-A6A1-F8F047515F54}" destId="{4933753D-E8CB-4F9C-8EC8-F25DF6A9D590}" srcOrd="0" destOrd="0" presId="urn:microsoft.com/office/officeart/2008/layout/HorizontalMultiLevelHierarchy"/>
    <dgm:cxn modelId="{E2A24A2F-804B-4C79-83A8-CC274DA30BDD}" type="presOf" srcId="{0077E78F-B4CE-4A4D-8985-3E162D6FBAB9}" destId="{736D11A1-8588-46B9-B3D7-F6C85263F08A}" srcOrd="1" destOrd="0" presId="urn:microsoft.com/office/officeart/2008/layout/HorizontalMultiLevelHierarchy"/>
    <dgm:cxn modelId="{1ACF2C30-047B-4800-A49E-0084E800174E}" type="presOf" srcId="{3DB98B7B-1747-4695-A515-A84F02C20AE5}" destId="{AC899F4A-F622-437E-BB2C-0967DA42A61F}" srcOrd="1" destOrd="0" presId="urn:microsoft.com/office/officeart/2008/layout/HorizontalMultiLevelHierarchy"/>
    <dgm:cxn modelId="{6B992733-7912-4A8C-BBC9-A2DBE900CF71}" type="presOf" srcId="{82DD5D4E-AA37-4E3F-88ED-4090C225A625}" destId="{3AF7C6B6-7658-4609-AA07-09DFBE201752}" srcOrd="0" destOrd="0" presId="urn:microsoft.com/office/officeart/2008/layout/HorizontalMultiLevelHierarchy"/>
    <dgm:cxn modelId="{1EB19338-BAF6-4BF7-8BD1-7B2531B327F1}" srcId="{61BE43C7-C982-4666-A6F2-D7E7097A2137}" destId="{21F38B05-A92E-4E32-B0E6-94D5FB5C9675}" srcOrd="2" destOrd="0" parTransId="{1D8129DB-2133-4D16-97FB-698CBF167613}" sibTransId="{862067B5-8F6B-4E5E-862E-94A44AF7CEB5}"/>
    <dgm:cxn modelId="{02A48A5D-0CF4-4E66-AF66-F19E4BEFFA4C}" type="presOf" srcId="{12036861-CD86-49DF-AB72-6EE4F2FDAE44}" destId="{70F9118C-B389-46EA-81F4-955304CBE394}" srcOrd="0" destOrd="0" presId="urn:microsoft.com/office/officeart/2008/layout/HorizontalMultiLevelHierarchy"/>
    <dgm:cxn modelId="{5C56515F-39F4-413C-A2EE-B4098BF8864F}" type="presOf" srcId="{A8148674-2F90-484B-81E8-7C2F236CF4CE}" destId="{FD7EB88F-15C8-4735-B517-6B773701E1C8}" srcOrd="1" destOrd="0" presId="urn:microsoft.com/office/officeart/2008/layout/HorizontalMultiLevelHierarchy"/>
    <dgm:cxn modelId="{6C834143-2E89-4D8C-A4D9-E9CEE6331FFB}" type="presOf" srcId="{AB0D652E-CFEF-403D-89FB-93B9FBF7A14A}" destId="{28CF9C80-1A41-4F93-88DD-BD0F650975E0}" srcOrd="0" destOrd="0" presId="urn:microsoft.com/office/officeart/2008/layout/HorizontalMultiLevelHierarchy"/>
    <dgm:cxn modelId="{FF1CC149-8B49-4BDE-AAEE-BA5DF559E349}" type="presOf" srcId="{886BDBD3-9152-4C58-8D8C-77955FC2D894}" destId="{1E520D8C-9ED4-4E04-99DE-27C54D6B71F7}" srcOrd="0" destOrd="0" presId="urn:microsoft.com/office/officeart/2008/layout/HorizontalMultiLevelHierarchy"/>
    <dgm:cxn modelId="{D83BDB71-6C77-432D-B93C-EF2F43962779}" srcId="{9B763CED-3A69-418D-90CF-72CEB61E12E0}" destId="{61BE43C7-C982-4666-A6F2-D7E7097A2137}" srcOrd="0" destOrd="0" parTransId="{C2944F79-53F3-4CD8-BF77-2371A1C909E2}" sibTransId="{44DECF65-EE22-4FDC-B363-FC1E1E80D89A}"/>
    <dgm:cxn modelId="{51BBC852-FD89-4EA0-A638-A0C012BD5E2F}" srcId="{61BE43C7-C982-4666-A6F2-D7E7097A2137}" destId="{AB0D652E-CFEF-403D-89FB-93B9FBF7A14A}" srcOrd="1" destOrd="0" parTransId="{3DB98B7B-1747-4695-A515-A84F02C20AE5}" sibTransId="{27F6AB9A-8BA6-4150-BA97-2073B092DFE4}"/>
    <dgm:cxn modelId="{C70A5074-19D2-46D2-876D-BE771B04C097}" type="presOf" srcId="{0077E78F-B4CE-4A4D-8985-3E162D6FBAB9}" destId="{4F379ACF-F79B-4C47-9782-98833BDE81D1}" srcOrd="0" destOrd="0" presId="urn:microsoft.com/office/officeart/2008/layout/HorizontalMultiLevelHierarchy"/>
    <dgm:cxn modelId="{382A6176-CE36-4EA9-AAF2-D97674416628}" srcId="{AB0D652E-CFEF-403D-89FB-93B9FBF7A14A}" destId="{A5CEC429-52E5-4754-B221-464A0E7764D7}" srcOrd="0" destOrd="0" parTransId="{0077E78F-B4CE-4A4D-8985-3E162D6FBAB9}" sibTransId="{8438004D-07A5-4E87-98EF-013713E76D8B}"/>
    <dgm:cxn modelId="{48A39577-925F-4218-9DD2-0F00AD5ADCE8}" type="presOf" srcId="{3DB98B7B-1747-4695-A515-A84F02C20AE5}" destId="{208BC30C-46D7-4F01-AB3E-3C77664CABEC}" srcOrd="0" destOrd="0" presId="urn:microsoft.com/office/officeart/2008/layout/HorizontalMultiLevelHierarchy"/>
    <dgm:cxn modelId="{7D0E785A-A60E-47F3-8972-E491B07AFD14}" type="presOf" srcId="{D9698BD3-C024-4064-A60D-4C3BB14FC9A4}" destId="{23CF573C-82BD-4989-8134-09EB171D9533}" srcOrd="0" destOrd="0" presId="urn:microsoft.com/office/officeart/2008/layout/HorizontalMultiLevelHierarchy"/>
    <dgm:cxn modelId="{4392EF8A-4AC8-4567-9FC3-111EFD822B42}" type="presOf" srcId="{D9698BD3-C024-4064-A60D-4C3BB14FC9A4}" destId="{4723EB3A-D1DF-43DA-BD12-9388AA577A06}" srcOrd="1" destOrd="0" presId="urn:microsoft.com/office/officeart/2008/layout/HorizontalMultiLevelHierarchy"/>
    <dgm:cxn modelId="{3B320992-D768-452A-8D51-C7BC044C9883}" type="presOf" srcId="{9B763CED-3A69-418D-90CF-72CEB61E12E0}" destId="{4C21F342-8F7F-4CEA-8D03-BD3C5A3DA441}" srcOrd="0" destOrd="0" presId="urn:microsoft.com/office/officeart/2008/layout/HorizontalMultiLevelHierarchy"/>
    <dgm:cxn modelId="{5F12A89A-0F67-42AD-954C-D06E051166F4}" type="presOf" srcId="{1D8129DB-2133-4D16-97FB-698CBF167613}" destId="{03DFFD1F-807D-4DD2-9268-799D21126885}" srcOrd="0" destOrd="0" presId="urn:microsoft.com/office/officeart/2008/layout/HorizontalMultiLevelHierarchy"/>
    <dgm:cxn modelId="{EB54C8A4-C180-4B75-AB2B-475290BDCCF4}" srcId="{21F38B05-A92E-4E32-B0E6-94D5FB5C9675}" destId="{12036861-CD86-49DF-AB72-6EE4F2FDAE44}" srcOrd="0" destOrd="0" parTransId="{886BDBD3-9152-4C58-8D8C-77955FC2D894}" sibTransId="{089D6ABC-DAE0-4F34-A128-E8BACBAFBC04}"/>
    <dgm:cxn modelId="{323B6CA8-E471-4A04-85AA-0BBBC1959365}" srcId="{61BE43C7-C982-4666-A6F2-D7E7097A2137}" destId="{15EBB172-4441-4510-A6A1-F8F047515F54}" srcOrd="0" destOrd="0" parTransId="{693BD873-D767-44CE-98ED-B5D7CAD86D14}" sibTransId="{781591DB-0F10-47E1-A924-452B3F2C48B1}"/>
    <dgm:cxn modelId="{9B878FAE-F887-4F69-B490-F69A3F488090}" type="presOf" srcId="{693BD873-D767-44CE-98ED-B5D7CAD86D14}" destId="{6612308B-E23B-4531-8F85-DFC8945AA237}" srcOrd="1" destOrd="0" presId="urn:microsoft.com/office/officeart/2008/layout/HorizontalMultiLevelHierarchy"/>
    <dgm:cxn modelId="{7BBED2B2-A5E0-4024-A8A6-497E1D33D75A}" type="presOf" srcId="{21F38B05-A92E-4E32-B0E6-94D5FB5C9675}" destId="{9C51BFE2-FE87-4C3B-9BEF-36058200E51A}" srcOrd="0" destOrd="0" presId="urn:microsoft.com/office/officeart/2008/layout/HorizontalMultiLevelHierarchy"/>
    <dgm:cxn modelId="{8D3D57BC-2D12-407C-B436-CAF30E86D0D1}" srcId="{15EBB172-4441-4510-A6A1-F8F047515F54}" destId="{802E6A09-61D2-4046-B9DE-A04DF81E1CE3}" srcOrd="0" destOrd="0" parTransId="{A8148674-2F90-484B-81E8-7C2F236CF4CE}" sibTransId="{F9159170-4A3D-4878-92F4-D446EB81E83F}"/>
    <dgm:cxn modelId="{EFDA9FD0-F1C9-42CA-92A8-DE8E4F75935D}" type="presOf" srcId="{A8148674-2F90-484B-81E8-7C2F236CF4CE}" destId="{564E632E-FF6B-4EAC-91AB-CEA35C9F69C3}" srcOrd="0" destOrd="0" presId="urn:microsoft.com/office/officeart/2008/layout/HorizontalMultiLevelHierarchy"/>
    <dgm:cxn modelId="{4FB24BD8-584C-405D-BFA8-28CC937B7A83}" srcId="{21F38B05-A92E-4E32-B0E6-94D5FB5C9675}" destId="{82DD5D4E-AA37-4E3F-88ED-4090C225A625}" srcOrd="1" destOrd="0" parTransId="{D9698BD3-C024-4064-A60D-4C3BB14FC9A4}" sibTransId="{749626F7-FAF2-4A19-AA4F-4D0D689568D8}"/>
    <dgm:cxn modelId="{64FBE4EB-0ED1-4E6C-BC90-A141F8BEEF1F}" type="presOf" srcId="{61BE43C7-C982-4666-A6F2-D7E7097A2137}" destId="{6722DFF6-9FF2-4A81-8612-EB0D58E47CAC}" srcOrd="0" destOrd="0" presId="urn:microsoft.com/office/officeart/2008/layout/HorizontalMultiLevelHierarchy"/>
    <dgm:cxn modelId="{B9D5F3EB-3D7C-465E-8FFD-D87C74FD6BD3}" type="presOf" srcId="{802E6A09-61D2-4046-B9DE-A04DF81E1CE3}" destId="{2A90C34C-4131-43E0-B2DF-856DD18D5E6E}" srcOrd="0" destOrd="0" presId="urn:microsoft.com/office/officeart/2008/layout/HorizontalMultiLevelHierarchy"/>
    <dgm:cxn modelId="{010E1178-9293-4B49-8AEC-429285BFBEA8}" type="presParOf" srcId="{4C21F342-8F7F-4CEA-8D03-BD3C5A3DA441}" destId="{B328A61A-9100-4B0D-A8C2-222843FC0900}" srcOrd="0" destOrd="0" presId="urn:microsoft.com/office/officeart/2008/layout/HorizontalMultiLevelHierarchy"/>
    <dgm:cxn modelId="{D357B167-FA76-4997-A488-2072E05FE58F}" type="presParOf" srcId="{B328A61A-9100-4B0D-A8C2-222843FC0900}" destId="{6722DFF6-9FF2-4A81-8612-EB0D58E47CAC}" srcOrd="0" destOrd="0" presId="urn:microsoft.com/office/officeart/2008/layout/HorizontalMultiLevelHierarchy"/>
    <dgm:cxn modelId="{83D12379-4D49-472E-ACD2-DAED91456804}" type="presParOf" srcId="{B328A61A-9100-4B0D-A8C2-222843FC0900}" destId="{D2EAF221-51C9-4266-8B70-0D06A61B7372}" srcOrd="1" destOrd="0" presId="urn:microsoft.com/office/officeart/2008/layout/HorizontalMultiLevelHierarchy"/>
    <dgm:cxn modelId="{DF12D0A6-A1E4-4E79-827F-F7D39ACB6925}" type="presParOf" srcId="{D2EAF221-51C9-4266-8B70-0D06A61B7372}" destId="{BAD9126C-32D8-43C9-BB6F-90FBEB70841B}" srcOrd="0" destOrd="0" presId="urn:microsoft.com/office/officeart/2008/layout/HorizontalMultiLevelHierarchy"/>
    <dgm:cxn modelId="{036159D1-7CF5-4576-8DB3-1430836E0E77}" type="presParOf" srcId="{BAD9126C-32D8-43C9-BB6F-90FBEB70841B}" destId="{6612308B-E23B-4531-8F85-DFC8945AA237}" srcOrd="0" destOrd="0" presId="urn:microsoft.com/office/officeart/2008/layout/HorizontalMultiLevelHierarchy"/>
    <dgm:cxn modelId="{572699D5-1384-4C55-AAE2-2BF28FFC9AFC}" type="presParOf" srcId="{D2EAF221-51C9-4266-8B70-0D06A61B7372}" destId="{DD1EA5CE-D015-4919-A6E9-074CD5AC89C2}" srcOrd="1" destOrd="0" presId="urn:microsoft.com/office/officeart/2008/layout/HorizontalMultiLevelHierarchy"/>
    <dgm:cxn modelId="{26D1B540-C479-40A9-9963-B37C10190C78}" type="presParOf" srcId="{DD1EA5CE-D015-4919-A6E9-074CD5AC89C2}" destId="{4933753D-E8CB-4F9C-8EC8-F25DF6A9D590}" srcOrd="0" destOrd="0" presId="urn:microsoft.com/office/officeart/2008/layout/HorizontalMultiLevelHierarchy"/>
    <dgm:cxn modelId="{7D93AB23-88A1-4B64-8A1B-036871FD53AB}" type="presParOf" srcId="{DD1EA5CE-D015-4919-A6E9-074CD5AC89C2}" destId="{2274C48A-D840-4663-8015-F9011AC30A7C}" srcOrd="1" destOrd="0" presId="urn:microsoft.com/office/officeart/2008/layout/HorizontalMultiLevelHierarchy"/>
    <dgm:cxn modelId="{5837C97D-7DC6-4DCA-B20A-5F36F63E24C4}" type="presParOf" srcId="{2274C48A-D840-4663-8015-F9011AC30A7C}" destId="{564E632E-FF6B-4EAC-91AB-CEA35C9F69C3}" srcOrd="0" destOrd="0" presId="urn:microsoft.com/office/officeart/2008/layout/HorizontalMultiLevelHierarchy"/>
    <dgm:cxn modelId="{C1A516AB-D5C9-4D77-9C7A-941F8AE21B5F}" type="presParOf" srcId="{564E632E-FF6B-4EAC-91AB-CEA35C9F69C3}" destId="{FD7EB88F-15C8-4735-B517-6B773701E1C8}" srcOrd="0" destOrd="0" presId="urn:microsoft.com/office/officeart/2008/layout/HorizontalMultiLevelHierarchy"/>
    <dgm:cxn modelId="{0DB511C5-F5B1-42F6-89A4-BA1B677817F9}" type="presParOf" srcId="{2274C48A-D840-4663-8015-F9011AC30A7C}" destId="{7BF2722D-89DC-44F9-8FDE-E414243ADBA9}" srcOrd="1" destOrd="0" presId="urn:microsoft.com/office/officeart/2008/layout/HorizontalMultiLevelHierarchy"/>
    <dgm:cxn modelId="{2391A34D-053F-4BA1-8ED6-1302A4807182}" type="presParOf" srcId="{7BF2722D-89DC-44F9-8FDE-E414243ADBA9}" destId="{2A90C34C-4131-43E0-B2DF-856DD18D5E6E}" srcOrd="0" destOrd="0" presId="urn:microsoft.com/office/officeart/2008/layout/HorizontalMultiLevelHierarchy"/>
    <dgm:cxn modelId="{E6D879E8-21BF-427E-AABC-F74D9E5D210D}" type="presParOf" srcId="{7BF2722D-89DC-44F9-8FDE-E414243ADBA9}" destId="{E0F2FE1D-4EFD-44F3-8484-879508F195CC}" srcOrd="1" destOrd="0" presId="urn:microsoft.com/office/officeart/2008/layout/HorizontalMultiLevelHierarchy"/>
    <dgm:cxn modelId="{D36430EB-0DD3-43D5-ADA2-14077F1CFA0E}" type="presParOf" srcId="{D2EAF221-51C9-4266-8B70-0D06A61B7372}" destId="{208BC30C-46D7-4F01-AB3E-3C77664CABEC}" srcOrd="2" destOrd="0" presId="urn:microsoft.com/office/officeart/2008/layout/HorizontalMultiLevelHierarchy"/>
    <dgm:cxn modelId="{E6B356A3-9AE7-4A7C-AB9E-9859A2FAB197}" type="presParOf" srcId="{208BC30C-46D7-4F01-AB3E-3C77664CABEC}" destId="{AC899F4A-F622-437E-BB2C-0967DA42A61F}" srcOrd="0" destOrd="0" presId="urn:microsoft.com/office/officeart/2008/layout/HorizontalMultiLevelHierarchy"/>
    <dgm:cxn modelId="{3E2F64EA-4C61-4C68-B768-302147F94B09}" type="presParOf" srcId="{D2EAF221-51C9-4266-8B70-0D06A61B7372}" destId="{04FD1BDE-E612-4A9E-BF0D-CEB70C28AA32}" srcOrd="3" destOrd="0" presId="urn:microsoft.com/office/officeart/2008/layout/HorizontalMultiLevelHierarchy"/>
    <dgm:cxn modelId="{0EC7B22C-5A07-4BED-B4B3-05F7847AE589}" type="presParOf" srcId="{04FD1BDE-E612-4A9E-BF0D-CEB70C28AA32}" destId="{28CF9C80-1A41-4F93-88DD-BD0F650975E0}" srcOrd="0" destOrd="0" presId="urn:microsoft.com/office/officeart/2008/layout/HorizontalMultiLevelHierarchy"/>
    <dgm:cxn modelId="{91C58A83-AC7A-4918-8712-921FF5723E09}" type="presParOf" srcId="{04FD1BDE-E612-4A9E-BF0D-CEB70C28AA32}" destId="{053AF7B2-3CE2-4EC5-945A-271C7754CC04}" srcOrd="1" destOrd="0" presId="urn:microsoft.com/office/officeart/2008/layout/HorizontalMultiLevelHierarchy"/>
    <dgm:cxn modelId="{BAD9A489-BAEE-40D8-AE91-C7DB7F54B072}" type="presParOf" srcId="{053AF7B2-3CE2-4EC5-945A-271C7754CC04}" destId="{4F379ACF-F79B-4C47-9782-98833BDE81D1}" srcOrd="0" destOrd="0" presId="urn:microsoft.com/office/officeart/2008/layout/HorizontalMultiLevelHierarchy"/>
    <dgm:cxn modelId="{24AA62F1-CFB6-41E0-B120-0AA6DCC1A2DF}" type="presParOf" srcId="{4F379ACF-F79B-4C47-9782-98833BDE81D1}" destId="{736D11A1-8588-46B9-B3D7-F6C85263F08A}" srcOrd="0" destOrd="0" presId="urn:microsoft.com/office/officeart/2008/layout/HorizontalMultiLevelHierarchy"/>
    <dgm:cxn modelId="{DF142583-6685-4F5D-AE3E-B923B55ADEC8}" type="presParOf" srcId="{053AF7B2-3CE2-4EC5-945A-271C7754CC04}" destId="{902B0FA9-128B-4065-9A10-099AEFD044CE}" srcOrd="1" destOrd="0" presId="urn:microsoft.com/office/officeart/2008/layout/HorizontalMultiLevelHierarchy"/>
    <dgm:cxn modelId="{7B21F9AC-9846-42C3-8914-A0FF8290B1A1}" type="presParOf" srcId="{902B0FA9-128B-4065-9A10-099AEFD044CE}" destId="{CCEF7A8E-CF76-43D0-8EED-EFF5628CDC6C}" srcOrd="0" destOrd="0" presId="urn:microsoft.com/office/officeart/2008/layout/HorizontalMultiLevelHierarchy"/>
    <dgm:cxn modelId="{AF65F78A-1352-484F-8F9C-09AFA818A0A8}" type="presParOf" srcId="{902B0FA9-128B-4065-9A10-099AEFD044CE}" destId="{62D49835-685B-4C7C-BA8D-176B59100FD7}" srcOrd="1" destOrd="0" presId="urn:microsoft.com/office/officeart/2008/layout/HorizontalMultiLevelHierarchy"/>
    <dgm:cxn modelId="{EDCEB601-6053-4FA3-B7EA-F1E64DD8D70C}" type="presParOf" srcId="{D2EAF221-51C9-4266-8B70-0D06A61B7372}" destId="{03DFFD1F-807D-4DD2-9268-799D21126885}" srcOrd="4" destOrd="0" presId="urn:microsoft.com/office/officeart/2008/layout/HorizontalMultiLevelHierarchy"/>
    <dgm:cxn modelId="{D603F1DF-1C54-4DAD-814E-BF66F01BC095}" type="presParOf" srcId="{03DFFD1F-807D-4DD2-9268-799D21126885}" destId="{4B62B1C1-4169-4EA3-B5DB-B5BA2ABD824B}" srcOrd="0" destOrd="0" presId="urn:microsoft.com/office/officeart/2008/layout/HorizontalMultiLevelHierarchy"/>
    <dgm:cxn modelId="{5F3DFC2B-9B2B-439B-900E-8C66D63BA370}" type="presParOf" srcId="{D2EAF221-51C9-4266-8B70-0D06A61B7372}" destId="{A6CB6FD1-C280-40EC-B3FB-B378B3494534}" srcOrd="5" destOrd="0" presId="urn:microsoft.com/office/officeart/2008/layout/HorizontalMultiLevelHierarchy"/>
    <dgm:cxn modelId="{BCEE0B3D-CEF3-4693-8EC1-98AB4B908A9A}" type="presParOf" srcId="{A6CB6FD1-C280-40EC-B3FB-B378B3494534}" destId="{9C51BFE2-FE87-4C3B-9BEF-36058200E51A}" srcOrd="0" destOrd="0" presId="urn:microsoft.com/office/officeart/2008/layout/HorizontalMultiLevelHierarchy"/>
    <dgm:cxn modelId="{CA160221-BC33-40C7-A442-0908E09DB0CD}" type="presParOf" srcId="{A6CB6FD1-C280-40EC-B3FB-B378B3494534}" destId="{E29E38BA-BDC7-46D0-9B42-CD7178B84393}" srcOrd="1" destOrd="0" presId="urn:microsoft.com/office/officeart/2008/layout/HorizontalMultiLevelHierarchy"/>
    <dgm:cxn modelId="{1BB1592D-BF3E-4F8F-BB49-E5ADEC8B0D39}" type="presParOf" srcId="{E29E38BA-BDC7-46D0-9B42-CD7178B84393}" destId="{1E520D8C-9ED4-4E04-99DE-27C54D6B71F7}" srcOrd="0" destOrd="0" presId="urn:microsoft.com/office/officeart/2008/layout/HorizontalMultiLevelHierarchy"/>
    <dgm:cxn modelId="{7D31107F-9298-45C8-A790-5E92E1E0C664}" type="presParOf" srcId="{1E520D8C-9ED4-4E04-99DE-27C54D6B71F7}" destId="{A05F5CD9-B191-4E96-8040-D4B6D65D6003}" srcOrd="0" destOrd="0" presId="urn:microsoft.com/office/officeart/2008/layout/HorizontalMultiLevelHierarchy"/>
    <dgm:cxn modelId="{00FD0033-FFED-4970-80B9-569740BBC7F4}" type="presParOf" srcId="{E29E38BA-BDC7-46D0-9B42-CD7178B84393}" destId="{89816279-2DB0-4F91-80B3-EB6F04076145}" srcOrd="1" destOrd="0" presId="urn:microsoft.com/office/officeart/2008/layout/HorizontalMultiLevelHierarchy"/>
    <dgm:cxn modelId="{9E6D06D8-E2BA-4D7B-83ED-364A4A321DDC}" type="presParOf" srcId="{89816279-2DB0-4F91-80B3-EB6F04076145}" destId="{70F9118C-B389-46EA-81F4-955304CBE394}" srcOrd="0" destOrd="0" presId="urn:microsoft.com/office/officeart/2008/layout/HorizontalMultiLevelHierarchy"/>
    <dgm:cxn modelId="{345D2FAB-DC61-4D9F-954D-1E90AC6605DB}" type="presParOf" srcId="{89816279-2DB0-4F91-80B3-EB6F04076145}" destId="{60754D02-CD5A-410B-B5A6-C341FCD28FCE}" srcOrd="1" destOrd="0" presId="urn:microsoft.com/office/officeart/2008/layout/HorizontalMultiLevelHierarchy"/>
    <dgm:cxn modelId="{08723291-FD44-40DB-8141-2718F531FB8A}" type="presParOf" srcId="{E29E38BA-BDC7-46D0-9B42-CD7178B84393}" destId="{23CF573C-82BD-4989-8134-09EB171D9533}" srcOrd="2" destOrd="0" presId="urn:microsoft.com/office/officeart/2008/layout/HorizontalMultiLevelHierarchy"/>
    <dgm:cxn modelId="{760F3EA8-AEA8-4F3D-82FE-95055D853608}" type="presParOf" srcId="{23CF573C-82BD-4989-8134-09EB171D9533}" destId="{4723EB3A-D1DF-43DA-BD12-9388AA577A06}" srcOrd="0" destOrd="0" presId="urn:microsoft.com/office/officeart/2008/layout/HorizontalMultiLevelHierarchy"/>
    <dgm:cxn modelId="{52683E8A-944F-4E30-B0BB-8945231FCC3A}" type="presParOf" srcId="{E29E38BA-BDC7-46D0-9B42-CD7178B84393}" destId="{0B0582F8-9999-47C5-8100-4F1366ED70AE}" srcOrd="3" destOrd="0" presId="urn:microsoft.com/office/officeart/2008/layout/HorizontalMultiLevelHierarchy"/>
    <dgm:cxn modelId="{B7C4E4EE-3347-4106-889D-9245C8C9EB6E}" type="presParOf" srcId="{0B0582F8-9999-47C5-8100-4F1366ED70AE}" destId="{3AF7C6B6-7658-4609-AA07-09DFBE201752}" srcOrd="0" destOrd="0" presId="urn:microsoft.com/office/officeart/2008/layout/HorizontalMultiLevelHierarchy"/>
    <dgm:cxn modelId="{F2AB9C32-AED7-4812-ACB3-C1000946E9B1}" type="presParOf" srcId="{0B0582F8-9999-47C5-8100-4F1366ED70AE}" destId="{8D29481A-1EB5-4475-95E6-37AF5166BAFC}" srcOrd="1" destOrd="0" presId="urn:microsoft.com/office/officeart/2008/layout/HorizontalMultiLevelHierarchy"/>
  </dgm:cxnLst>
  <dgm:bg/>
  <dgm:whole/>
  <dgm:extLst>
    <a:ext uri="http://schemas.microsoft.com/office/drawing/2008/diagram">
      <dsp:dataModelExt xmlns:dsp="http://schemas.microsoft.com/office/drawing/2008/diagram" relId="rId34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BF2CF71A-2042-46B6-A5D9-C4E9DF1DF97D}">
      <dsp:nvSpPr>
        <dsp:cNvPr id="0" name=""/>
        <dsp:cNvSpPr/>
      </dsp:nvSpPr>
      <dsp:spPr>
        <a:xfrm>
          <a:off x="1944" y="2274"/>
          <a:ext cx="6000671" cy="1307468"/>
        </a:xfrm>
        <a:prstGeom prst="roundRect">
          <a:avLst>
            <a:gd name="adj" fmla="val 10000"/>
          </a:avLst>
        </a:prstGeom>
        <a:solidFill>
          <a:srgbClr val="92D050"/>
        </a:solidFill>
        <a:ln w="25400" cap="flat" cmpd="sng" algn="ctr">
          <a:solidFill>
            <a:schemeClr val="lt2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37160" tIns="137160" rIns="137160" bIns="137160" numCol="1" spcCol="1270" anchor="ctr" anchorCtr="0">
          <a:noAutofit/>
        </a:bodyPr>
        <a:lstStyle/>
        <a:p>
          <a:pPr marL="0" lvl="0" indent="0" algn="just" defTabSz="16002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ES" sz="3600" kern="1200">
              <a:latin typeface="Candara" panose="020E0502030303020204" pitchFamily="34" charset="0"/>
            </a:rPr>
            <a:t>Diodos emisores de luz LED (Light Emitting Diode)</a:t>
          </a:r>
        </a:p>
      </dsp:txBody>
      <dsp:txXfrm>
        <a:off x="40238" y="40568"/>
        <a:ext cx="5924083" cy="1230880"/>
      </dsp:txXfrm>
    </dsp:sp>
    <dsp:sp modelId="{AB2A3096-3625-4369-800B-1F1DF76C2FA6}">
      <dsp:nvSpPr>
        <dsp:cNvPr id="0" name=""/>
        <dsp:cNvSpPr/>
      </dsp:nvSpPr>
      <dsp:spPr>
        <a:xfrm>
          <a:off x="9387" y="1365813"/>
          <a:ext cx="5985784" cy="1139301"/>
        </a:xfrm>
        <a:prstGeom prst="roundRect">
          <a:avLst>
            <a:gd name="adj" fmla="val 10000"/>
          </a:avLst>
        </a:prstGeom>
        <a:solidFill>
          <a:srgbClr val="FFC000">
            <a:alpha val="50000"/>
          </a:srgbClr>
        </a:solidFill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8580" tIns="68580" rIns="68580" bIns="68580" numCol="1" spcCol="1270" anchor="ctr" anchorCtr="0">
          <a:noAutofit/>
        </a:bodyPr>
        <a:lstStyle/>
        <a:p>
          <a:pPr marL="0" lvl="0" indent="0" algn="just" defTabSz="8001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ES" sz="1800" kern="1200">
              <a:latin typeface="Candara" panose="020E0502030303020204" pitchFamily="34" charset="0"/>
            </a:rPr>
            <a:t>Es un diodo de unión PN, fabricado de AlGaAs o GaAsP. Estos diodos emiten por emisión espontánea (la luz se emite como resultado de la recombinación de electrones y huecos)</a:t>
          </a:r>
        </a:p>
      </dsp:txBody>
      <dsp:txXfrm>
        <a:off x="42756" y="1399182"/>
        <a:ext cx="5919046" cy="1072563"/>
      </dsp:txXfrm>
    </dsp:sp>
    <dsp:sp modelId="{BA86873E-7DA0-448E-8EBD-CA7694950112}">
      <dsp:nvSpPr>
        <dsp:cNvPr id="0" name=""/>
        <dsp:cNvSpPr/>
      </dsp:nvSpPr>
      <dsp:spPr>
        <a:xfrm>
          <a:off x="31860" y="2561184"/>
          <a:ext cx="1120378" cy="1307468"/>
        </a:xfrm>
        <a:prstGeom prst="roundRect">
          <a:avLst>
            <a:gd name="adj" fmla="val 10000"/>
          </a:avLst>
        </a:prstGeom>
        <a:solidFill>
          <a:srgbClr val="92D050"/>
        </a:solidFill>
        <a:ln w="25400" cap="flat" cmpd="sng" algn="ctr">
          <a:solidFill>
            <a:schemeClr val="lt2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1910" tIns="41910" rIns="41910" bIns="41910" numCol="1" spcCol="1270" anchor="ctr" anchorCtr="0">
          <a:noAutofit/>
        </a:bodyPr>
        <a:lstStyle/>
        <a:p>
          <a:pPr marL="0" lvl="0" indent="0" algn="just" defTabSz="466725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ES" sz="1050" kern="1200">
              <a:latin typeface="Candara" panose="020E0502030303020204" pitchFamily="34" charset="0"/>
            </a:rPr>
            <a:t>LED HOMOUNION </a:t>
          </a:r>
        </a:p>
      </dsp:txBody>
      <dsp:txXfrm>
        <a:off x="64675" y="2593999"/>
        <a:ext cx="1054748" cy="1241838"/>
      </dsp:txXfrm>
    </dsp:sp>
    <dsp:sp modelId="{DF0EB8E1-077E-4256-A34F-95CC07474A8D}">
      <dsp:nvSpPr>
        <dsp:cNvPr id="0" name=""/>
        <dsp:cNvSpPr/>
      </dsp:nvSpPr>
      <dsp:spPr>
        <a:xfrm>
          <a:off x="24953" y="3924722"/>
          <a:ext cx="1134192" cy="1307468"/>
        </a:xfrm>
        <a:prstGeom prst="roundRect">
          <a:avLst>
            <a:gd name="adj" fmla="val 10000"/>
          </a:avLst>
        </a:prstGeom>
        <a:solidFill>
          <a:srgbClr val="00B0F0"/>
        </a:solidFill>
        <a:ln w="25400" cap="flat" cmpd="sng" algn="ctr">
          <a:solidFill>
            <a:schemeClr val="lt2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1910" tIns="41910" rIns="41910" bIns="41910" numCol="1" spcCol="1270" anchor="ctr" anchorCtr="0">
          <a:noAutofit/>
        </a:bodyPr>
        <a:lstStyle/>
        <a:p>
          <a:pPr marL="0" lvl="0" indent="0" algn="just" defTabSz="466725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ES" sz="1050" kern="1200">
              <a:latin typeface="Candara" panose="020E0502030303020204" pitchFamily="34" charset="0"/>
            </a:rPr>
            <a:t>LED HETEROUNION</a:t>
          </a:r>
        </a:p>
      </dsp:txBody>
      <dsp:txXfrm>
        <a:off x="58172" y="3957941"/>
        <a:ext cx="1067754" cy="1241030"/>
      </dsp:txXfrm>
    </dsp:sp>
    <dsp:sp modelId="{B0FD1DF3-E0A9-419A-A611-FB71CEA2042B}">
      <dsp:nvSpPr>
        <dsp:cNvPr id="0" name=""/>
        <dsp:cNvSpPr/>
      </dsp:nvSpPr>
      <dsp:spPr>
        <a:xfrm>
          <a:off x="54114" y="5288260"/>
          <a:ext cx="1075869" cy="1307468"/>
        </a:xfrm>
        <a:prstGeom prst="roundRect">
          <a:avLst>
            <a:gd name="adj" fmla="val 10000"/>
          </a:avLst>
        </a:prstGeom>
        <a:solidFill>
          <a:srgbClr val="CC66FF"/>
        </a:solidFill>
        <a:ln w="25400" cap="flat" cmpd="sng" algn="ctr">
          <a:solidFill>
            <a:schemeClr val="lt2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1910" tIns="41910" rIns="41910" bIns="41910" numCol="1" spcCol="1270" anchor="ctr" anchorCtr="0">
          <a:noAutofit/>
        </a:bodyPr>
        <a:lstStyle/>
        <a:p>
          <a:pPr marL="0" lvl="0" indent="0" algn="just" defTabSz="466725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ES" sz="1050" kern="1200">
              <a:latin typeface="Candara" panose="020E0502030303020204" pitchFamily="34" charset="0"/>
            </a:rPr>
            <a:t>LED de superficie emisora y pozo grabado de Burrus</a:t>
          </a:r>
        </a:p>
      </dsp:txBody>
      <dsp:txXfrm>
        <a:off x="85625" y="5319771"/>
        <a:ext cx="1012847" cy="1244446"/>
      </dsp:txXfrm>
    </dsp:sp>
    <dsp:sp modelId="{E9655910-8B03-4404-B74B-1CCD26EFD944}">
      <dsp:nvSpPr>
        <dsp:cNvPr id="0" name=""/>
        <dsp:cNvSpPr/>
      </dsp:nvSpPr>
      <dsp:spPr>
        <a:xfrm>
          <a:off x="68969" y="6651798"/>
          <a:ext cx="1046160" cy="1181702"/>
        </a:xfrm>
        <a:prstGeom prst="roundRect">
          <a:avLst>
            <a:gd name="adj" fmla="val 10000"/>
          </a:avLst>
        </a:prstGeom>
        <a:solidFill>
          <a:srgbClr val="FFC000"/>
        </a:solidFill>
        <a:ln w="25400" cap="flat" cmpd="sng" algn="ctr">
          <a:solidFill>
            <a:schemeClr val="lt2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5720" tIns="45720" rIns="45720" bIns="45720" numCol="1" spcCol="1270" anchor="ctr" anchorCtr="0">
          <a:noAutofit/>
        </a:bodyPr>
        <a:lstStyle/>
        <a:p>
          <a:pPr marL="0" lvl="0" indent="0" algn="just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ES" sz="1200" kern="1200">
              <a:latin typeface="Candara" panose="020E0502030303020204" pitchFamily="34" charset="0"/>
            </a:rPr>
            <a:t>LED emisores de borde</a:t>
          </a:r>
        </a:p>
      </dsp:txBody>
      <dsp:txXfrm>
        <a:off x="99610" y="6682439"/>
        <a:ext cx="984878" cy="1120420"/>
      </dsp:txXfrm>
    </dsp:sp>
    <dsp:sp modelId="{1F54FED9-A627-4B4D-9C11-E7DE592F1C2A}">
      <dsp:nvSpPr>
        <dsp:cNvPr id="0" name=""/>
        <dsp:cNvSpPr/>
      </dsp:nvSpPr>
      <dsp:spPr>
        <a:xfrm>
          <a:off x="1171532" y="2561184"/>
          <a:ext cx="2984731" cy="1307468"/>
        </a:xfrm>
        <a:prstGeom prst="roundRect">
          <a:avLst>
            <a:gd name="adj" fmla="val 10000"/>
          </a:avLst>
        </a:prstGeom>
        <a:solidFill>
          <a:srgbClr val="00B050"/>
        </a:solidFill>
        <a:ln w="25400" cap="flat" cmpd="sng" algn="ctr">
          <a:solidFill>
            <a:schemeClr val="lt2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marL="0" lvl="0" indent="0" algn="just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ES" sz="1000" kern="1200">
              <a:latin typeface="Candara" panose="020E0502030303020204" pitchFamily="34" charset="0"/>
            </a:rPr>
            <a:t>Es la unión PN formada con dos mezclas distintas de igual tipo de átomos</a:t>
          </a:r>
        </a:p>
        <a:p>
          <a:pPr marL="0" lvl="0" indent="0" algn="just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ES" sz="1000" kern="1200">
              <a:latin typeface="Candara" panose="020E0502030303020204" pitchFamily="34" charset="0"/>
            </a:rPr>
            <a:t>Desventaja:ondas luminosas se emiten en todas las direcciones y solo una pequeña fracción del total de la luz producida se acopla a la fibra. eficiencia en la transducción eléctrica es baja. </a:t>
          </a:r>
        </a:p>
      </dsp:txBody>
      <dsp:txXfrm>
        <a:off x="1209826" y="2599478"/>
        <a:ext cx="2908143" cy="1230880"/>
      </dsp:txXfrm>
    </dsp:sp>
    <dsp:sp modelId="{77D147D0-23F7-4C9B-A214-57859C6FBB9C}">
      <dsp:nvSpPr>
        <dsp:cNvPr id="0" name=""/>
        <dsp:cNvSpPr/>
      </dsp:nvSpPr>
      <dsp:spPr>
        <a:xfrm>
          <a:off x="1192975" y="3924722"/>
          <a:ext cx="2961492" cy="1307468"/>
        </a:xfrm>
        <a:prstGeom prst="roundRect">
          <a:avLst>
            <a:gd name="adj" fmla="val 10000"/>
          </a:avLst>
        </a:prstGeom>
        <a:solidFill>
          <a:srgbClr val="0070C0"/>
        </a:solidFill>
        <a:ln w="25400" cap="flat" cmpd="sng" algn="ctr">
          <a:solidFill>
            <a:schemeClr val="lt2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marL="0" lvl="0" indent="0" algn="just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ES" sz="1000" kern="1200">
              <a:latin typeface="Candara" panose="020E0502030303020204" pitchFamily="34" charset="0"/>
            </a:rPr>
            <a:t>Estos diodos se fabrican con material semiconductor tipo P de un conjunto de átomos y material tipo N de otro conjunto. Se fabrican montando capas en forma de emparedado, acentuando así el efecto de concentración de los electrones, los huecos y la luz producida en un área mucho menor.</a:t>
          </a:r>
        </a:p>
      </dsp:txBody>
      <dsp:txXfrm>
        <a:off x="1231269" y="3963016"/>
        <a:ext cx="2884904" cy="1230880"/>
      </dsp:txXfrm>
    </dsp:sp>
    <dsp:sp modelId="{4A2643F2-CE52-4C89-B6CC-3C4458D47006}">
      <dsp:nvSpPr>
        <dsp:cNvPr id="0" name=""/>
        <dsp:cNvSpPr/>
      </dsp:nvSpPr>
      <dsp:spPr>
        <a:xfrm>
          <a:off x="1215939" y="5288260"/>
          <a:ext cx="2915556" cy="1307468"/>
        </a:xfrm>
        <a:prstGeom prst="roundRect">
          <a:avLst>
            <a:gd name="adj" fmla="val 10000"/>
          </a:avLst>
        </a:prstGeom>
        <a:solidFill>
          <a:srgbClr val="7030A0"/>
        </a:solidFill>
        <a:ln w="25400" cap="flat" cmpd="sng" algn="ctr">
          <a:solidFill>
            <a:schemeClr val="lt2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marL="0" lvl="0" indent="0" algn="just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ES" sz="1000" kern="1200">
              <a:latin typeface="Candara" panose="020E0502030303020204" pitchFamily="34" charset="0"/>
            </a:rPr>
            <a:t>Usado en aplicaciones para telecomunicaciones, donde se requieren velocidades de datos mayores a 100 Mbps y desarrollado por Burrus y Dawson de laboratorios Bell. Es un LED homounión pero con dirección de la luz en un área menor.</a:t>
          </a:r>
        </a:p>
      </dsp:txBody>
      <dsp:txXfrm>
        <a:off x="1254233" y="5326554"/>
        <a:ext cx="2838968" cy="1230880"/>
      </dsp:txXfrm>
    </dsp:sp>
    <dsp:sp modelId="{1D9A6A7C-213B-4F21-8409-318BC6E260B7}">
      <dsp:nvSpPr>
        <dsp:cNvPr id="0" name=""/>
        <dsp:cNvSpPr/>
      </dsp:nvSpPr>
      <dsp:spPr>
        <a:xfrm>
          <a:off x="1181565" y="6652726"/>
          <a:ext cx="2915556" cy="1186906"/>
        </a:xfrm>
        <a:prstGeom prst="roundRect">
          <a:avLst>
            <a:gd name="adj" fmla="val 10000"/>
          </a:avLst>
        </a:prstGeom>
        <a:solidFill>
          <a:srgbClr val="FF9900"/>
        </a:solidFill>
        <a:ln w="25400" cap="flat" cmpd="sng" algn="ctr">
          <a:solidFill>
            <a:schemeClr val="lt2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marL="0" lvl="0" indent="0" algn="just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ES" sz="1000" kern="1200">
              <a:latin typeface="Candara" panose="020E0502030303020204" pitchFamily="34" charset="0"/>
            </a:rPr>
            <a:t>Estos LED emiten una distribución más direccional de luz que los LED de superficie emisora. La luz se emite desde una banda activa (ventana) y forma un haz elíptico o cono. La potencia de luz de estos emisores es menor que los de superficie, pero da una mayor concentración. La corriente aplicada al LED y la temperatura inciden directamente en la potencia de luz emitida por el LED.</a:t>
          </a:r>
        </a:p>
      </dsp:txBody>
      <dsp:txXfrm>
        <a:off x="1216328" y="6687489"/>
        <a:ext cx="2846030" cy="1117380"/>
      </dsp:txXfrm>
    </dsp:sp>
    <dsp:sp modelId="{ABDF780B-F2AD-4238-A004-7A4C8B221114}">
      <dsp:nvSpPr>
        <dsp:cNvPr id="0" name=""/>
        <dsp:cNvSpPr/>
      </dsp:nvSpPr>
      <dsp:spPr>
        <a:xfrm>
          <a:off x="4394594" y="2561184"/>
          <a:ext cx="1585011" cy="1296485"/>
        </a:xfrm>
        <a:prstGeom prst="roundRect">
          <a:avLst>
            <a:gd name="adj" fmla="val 10000"/>
          </a:avLst>
        </a:prstGeom>
        <a:noFill/>
        <a:ln w="25400" cap="flat" cmpd="sng" algn="ctr">
          <a:noFill/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67640" tIns="167640" rIns="167640" bIns="167640" numCol="1" spcCol="1270" anchor="ctr" anchorCtr="0">
          <a:noAutofit/>
        </a:bodyPr>
        <a:lstStyle/>
        <a:p>
          <a:pPr marL="0" lvl="0" indent="0" algn="just" defTabSz="19558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s-ES" sz="4400" kern="1200">
            <a:latin typeface="Candara" panose="020E0502030303020204" pitchFamily="34" charset="0"/>
          </a:endParaRPr>
        </a:p>
      </dsp:txBody>
      <dsp:txXfrm>
        <a:off x="4432567" y="2599157"/>
        <a:ext cx="1509065" cy="1220539"/>
      </dsp:txXfrm>
    </dsp:sp>
    <dsp:sp modelId="{13C47B78-977D-41B7-83FD-3BC944844A0A}">
      <dsp:nvSpPr>
        <dsp:cNvPr id="0" name=""/>
        <dsp:cNvSpPr/>
      </dsp:nvSpPr>
      <dsp:spPr>
        <a:xfrm>
          <a:off x="4445187" y="3913739"/>
          <a:ext cx="1483826" cy="1307468"/>
        </a:xfrm>
        <a:prstGeom prst="roundRect">
          <a:avLst>
            <a:gd name="adj" fmla="val 10000"/>
          </a:avLst>
        </a:prstGeom>
        <a:noFill/>
        <a:ln w="25400" cap="flat" cmpd="sng" algn="ctr">
          <a:noFill/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67640" tIns="167640" rIns="167640" bIns="167640" numCol="1" spcCol="1270" anchor="ctr" anchorCtr="0">
          <a:noAutofit/>
        </a:bodyPr>
        <a:lstStyle/>
        <a:p>
          <a:pPr marL="0" lvl="0" indent="0" algn="just" defTabSz="19558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s-ES" sz="4400" kern="1200">
            <a:latin typeface="Candara" panose="020E0502030303020204" pitchFamily="34" charset="0"/>
          </a:endParaRPr>
        </a:p>
      </dsp:txBody>
      <dsp:txXfrm>
        <a:off x="4483481" y="3952033"/>
        <a:ext cx="1407238" cy="1230880"/>
      </dsp:txXfrm>
    </dsp:sp>
    <dsp:sp modelId="{E7986E07-06B8-469E-B3C3-6ECB7CC26FEE}">
      <dsp:nvSpPr>
        <dsp:cNvPr id="0" name=""/>
        <dsp:cNvSpPr/>
      </dsp:nvSpPr>
      <dsp:spPr>
        <a:xfrm>
          <a:off x="4424536" y="5277277"/>
          <a:ext cx="1525127" cy="1307468"/>
        </a:xfrm>
        <a:prstGeom prst="roundRect">
          <a:avLst>
            <a:gd name="adj" fmla="val 10000"/>
          </a:avLst>
        </a:prstGeom>
        <a:noFill/>
        <a:ln w="25400" cap="flat" cmpd="sng" algn="ctr">
          <a:noFill/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67640" tIns="167640" rIns="167640" bIns="167640" numCol="1" spcCol="1270" anchor="ctr" anchorCtr="0">
          <a:noAutofit/>
        </a:bodyPr>
        <a:lstStyle/>
        <a:p>
          <a:pPr marL="0" lvl="0" indent="0" algn="just" defTabSz="19558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s-ES" sz="4400" kern="1200">
            <a:latin typeface="Candara" panose="020E0502030303020204" pitchFamily="34" charset="0"/>
          </a:endParaRPr>
        </a:p>
      </dsp:txBody>
      <dsp:txXfrm>
        <a:off x="4462830" y="5315571"/>
        <a:ext cx="1448539" cy="1230880"/>
      </dsp:txXfrm>
    </dsp:sp>
    <dsp:sp modelId="{25C0FD44-958C-42D2-A484-C9564A627F56}">
      <dsp:nvSpPr>
        <dsp:cNvPr id="0" name=""/>
        <dsp:cNvSpPr/>
      </dsp:nvSpPr>
      <dsp:spPr>
        <a:xfrm>
          <a:off x="4432904" y="6720048"/>
          <a:ext cx="1498654" cy="1120931"/>
        </a:xfrm>
        <a:prstGeom prst="roundRect">
          <a:avLst>
            <a:gd name="adj" fmla="val 10000"/>
          </a:avLst>
        </a:prstGeom>
        <a:noFill/>
        <a:ln w="25400" cap="flat" cmpd="sng" algn="ctr">
          <a:noFill/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67640" tIns="167640" rIns="167640" bIns="167640" numCol="1" spcCol="1270" anchor="ctr" anchorCtr="0">
          <a:noAutofit/>
        </a:bodyPr>
        <a:lstStyle/>
        <a:p>
          <a:pPr marL="0" lvl="0" indent="0" algn="just" defTabSz="19558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s-ES" sz="4400" kern="1200">
            <a:latin typeface="Candara" panose="020E0502030303020204" pitchFamily="34" charset="0"/>
          </a:endParaRPr>
        </a:p>
      </dsp:txBody>
      <dsp:txXfrm>
        <a:off x="4465735" y="6752879"/>
        <a:ext cx="1432992" cy="1055269"/>
      </dsp:txXfrm>
    </dsp:sp>
  </dsp:spTree>
</dsp:drawing>
</file>

<file path=word/diagrams/drawing2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03DFFD1F-807D-4DD2-9268-799D21126885}">
      <dsp:nvSpPr>
        <dsp:cNvPr id="0" name=""/>
        <dsp:cNvSpPr/>
      </dsp:nvSpPr>
      <dsp:spPr>
        <a:xfrm>
          <a:off x="6749869" y="5776143"/>
          <a:ext cx="305725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05725" y="45720"/>
              </a:lnTo>
            </a:path>
          </a:pathLst>
        </a:custGeom>
        <a:noFill/>
        <a:ln w="25400" cap="flat" cmpd="sng" algn="ctr">
          <a:solidFill>
            <a:schemeClr val="accent6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just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s-ES" sz="800" kern="1200"/>
        </a:p>
      </dsp:txBody>
      <dsp:txXfrm>
        <a:off x="6895089" y="5814220"/>
        <a:ext cx="15286" cy="15286"/>
      </dsp:txXfrm>
    </dsp:sp>
    <dsp:sp modelId="{15537FCD-ED38-467D-BD6B-BD11A7FBB166}">
      <dsp:nvSpPr>
        <dsp:cNvPr id="0" name=""/>
        <dsp:cNvSpPr/>
      </dsp:nvSpPr>
      <dsp:spPr>
        <a:xfrm>
          <a:off x="4362233" y="5776143"/>
          <a:ext cx="305725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05725" y="45720"/>
              </a:lnTo>
            </a:path>
          </a:pathLst>
        </a:custGeom>
        <a:noFill/>
        <a:ln w="25400" cap="flat" cmpd="sng" algn="ctr">
          <a:solidFill>
            <a:schemeClr val="accent6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just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s-ES" sz="800" kern="1200"/>
        </a:p>
      </dsp:txBody>
      <dsp:txXfrm>
        <a:off x="4507453" y="5814220"/>
        <a:ext cx="15286" cy="15286"/>
      </dsp:txXfrm>
    </dsp:sp>
    <dsp:sp modelId="{F95C122C-35F4-4729-BBA7-A03AF49B05A2}">
      <dsp:nvSpPr>
        <dsp:cNvPr id="0" name=""/>
        <dsp:cNvSpPr/>
      </dsp:nvSpPr>
      <dsp:spPr>
        <a:xfrm>
          <a:off x="1605113" y="5776143"/>
          <a:ext cx="305725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05725" y="45720"/>
              </a:lnTo>
            </a:path>
          </a:pathLst>
        </a:custGeom>
        <a:noFill/>
        <a:ln w="25400" cap="flat" cmpd="sng" algn="ctr">
          <a:solidFill>
            <a:schemeClr val="accent6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just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s-ES" sz="800" kern="1200"/>
        </a:p>
      </dsp:txBody>
      <dsp:txXfrm>
        <a:off x="1750332" y="5814220"/>
        <a:ext cx="15286" cy="15286"/>
      </dsp:txXfrm>
    </dsp:sp>
    <dsp:sp modelId="{10F85CE2-C764-4372-88F1-D4D7574ECF5D}">
      <dsp:nvSpPr>
        <dsp:cNvPr id="0" name=""/>
        <dsp:cNvSpPr/>
      </dsp:nvSpPr>
      <dsp:spPr>
        <a:xfrm>
          <a:off x="476896" y="3299460"/>
          <a:ext cx="305725" cy="2522403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152862" y="0"/>
              </a:lnTo>
              <a:lnTo>
                <a:pt x="152862" y="2522403"/>
              </a:lnTo>
              <a:lnTo>
                <a:pt x="305725" y="2522403"/>
              </a:lnTo>
            </a:path>
          </a:pathLst>
        </a:custGeom>
        <a:noFill/>
        <a:ln w="25400" cap="flat" cmpd="sng" algn="ctr">
          <a:solidFill>
            <a:schemeClr val="accent6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just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s-ES" sz="1200" kern="1200"/>
        </a:p>
      </dsp:txBody>
      <dsp:txXfrm>
        <a:off x="566237" y="4497140"/>
        <a:ext cx="127043" cy="127043"/>
      </dsp:txXfrm>
    </dsp:sp>
    <dsp:sp modelId="{525141F7-8284-47B4-852E-726A8C5F3884}">
      <dsp:nvSpPr>
        <dsp:cNvPr id="0" name=""/>
        <dsp:cNvSpPr/>
      </dsp:nvSpPr>
      <dsp:spPr>
        <a:xfrm>
          <a:off x="6678834" y="5193588"/>
          <a:ext cx="305725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05725" y="45720"/>
              </a:lnTo>
            </a:path>
          </a:pathLst>
        </a:custGeom>
        <a:noFill/>
        <a:ln w="25400" cap="flat" cmpd="sng" algn="ctr">
          <a:solidFill>
            <a:schemeClr val="accent6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just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s-ES" sz="800" kern="1200"/>
        </a:p>
      </dsp:txBody>
      <dsp:txXfrm>
        <a:off x="6824053" y="5231665"/>
        <a:ext cx="15286" cy="15286"/>
      </dsp:txXfrm>
    </dsp:sp>
    <dsp:sp modelId="{1ED01CF7-C10B-42F0-9AFC-41BB02941593}">
      <dsp:nvSpPr>
        <dsp:cNvPr id="0" name=""/>
        <dsp:cNvSpPr/>
      </dsp:nvSpPr>
      <dsp:spPr>
        <a:xfrm>
          <a:off x="3823622" y="5193588"/>
          <a:ext cx="305725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05725" y="45720"/>
              </a:lnTo>
            </a:path>
          </a:pathLst>
        </a:custGeom>
        <a:noFill/>
        <a:ln w="25400" cap="flat" cmpd="sng" algn="ctr">
          <a:solidFill>
            <a:schemeClr val="accent6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just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s-ES" sz="800" kern="1200"/>
        </a:p>
      </dsp:txBody>
      <dsp:txXfrm>
        <a:off x="3968841" y="5231665"/>
        <a:ext cx="15286" cy="15286"/>
      </dsp:txXfrm>
    </dsp:sp>
    <dsp:sp modelId="{C596CBE3-07CA-429F-91DA-A1353E901B18}">
      <dsp:nvSpPr>
        <dsp:cNvPr id="0" name=""/>
        <dsp:cNvSpPr/>
      </dsp:nvSpPr>
      <dsp:spPr>
        <a:xfrm>
          <a:off x="1593557" y="5193588"/>
          <a:ext cx="305725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05725" y="45720"/>
              </a:lnTo>
            </a:path>
          </a:pathLst>
        </a:custGeom>
        <a:noFill/>
        <a:ln w="25400" cap="flat" cmpd="sng" algn="ctr">
          <a:solidFill>
            <a:schemeClr val="accent6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just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s-ES" sz="800" kern="1200"/>
        </a:p>
      </dsp:txBody>
      <dsp:txXfrm>
        <a:off x="1738776" y="5231665"/>
        <a:ext cx="15286" cy="15286"/>
      </dsp:txXfrm>
    </dsp:sp>
    <dsp:sp modelId="{DB885665-51B8-4BB1-8256-47AAFCFD681D}">
      <dsp:nvSpPr>
        <dsp:cNvPr id="0" name=""/>
        <dsp:cNvSpPr/>
      </dsp:nvSpPr>
      <dsp:spPr>
        <a:xfrm>
          <a:off x="476896" y="3299460"/>
          <a:ext cx="305725" cy="1939848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152862" y="0"/>
              </a:lnTo>
              <a:lnTo>
                <a:pt x="152862" y="1939848"/>
              </a:lnTo>
              <a:lnTo>
                <a:pt x="305725" y="1939848"/>
              </a:lnTo>
            </a:path>
          </a:pathLst>
        </a:custGeom>
        <a:noFill/>
        <a:ln w="25400" cap="flat" cmpd="sng" algn="ctr">
          <a:solidFill>
            <a:schemeClr val="accent6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just" defTabSz="466725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s-ES" sz="1050" kern="1200"/>
        </a:p>
      </dsp:txBody>
      <dsp:txXfrm>
        <a:off x="580664" y="4220289"/>
        <a:ext cx="98189" cy="98189"/>
      </dsp:txXfrm>
    </dsp:sp>
    <dsp:sp modelId="{7DD25F86-72E3-4B74-9074-980F0924729A}">
      <dsp:nvSpPr>
        <dsp:cNvPr id="0" name=""/>
        <dsp:cNvSpPr/>
      </dsp:nvSpPr>
      <dsp:spPr>
        <a:xfrm>
          <a:off x="5830218" y="4568592"/>
          <a:ext cx="305725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05725" y="45720"/>
              </a:lnTo>
            </a:path>
          </a:pathLst>
        </a:custGeom>
        <a:noFill/>
        <a:ln w="25400" cap="flat" cmpd="sng" algn="ctr">
          <a:solidFill>
            <a:schemeClr val="accent6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just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s-ES" sz="800" kern="1200"/>
        </a:p>
      </dsp:txBody>
      <dsp:txXfrm>
        <a:off x="5975437" y="4606669"/>
        <a:ext cx="15286" cy="15286"/>
      </dsp:txXfrm>
    </dsp:sp>
    <dsp:sp modelId="{19FA3BE9-905D-4E20-BB20-6798CBFE24F4}">
      <dsp:nvSpPr>
        <dsp:cNvPr id="0" name=""/>
        <dsp:cNvSpPr/>
      </dsp:nvSpPr>
      <dsp:spPr>
        <a:xfrm>
          <a:off x="1632567" y="4222647"/>
          <a:ext cx="305725" cy="391665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152862" y="0"/>
              </a:lnTo>
              <a:lnTo>
                <a:pt x="152862" y="391665"/>
              </a:lnTo>
              <a:lnTo>
                <a:pt x="305725" y="391665"/>
              </a:lnTo>
            </a:path>
          </a:pathLst>
        </a:custGeom>
        <a:noFill/>
        <a:ln w="25400" cap="flat" cmpd="sng" algn="ctr">
          <a:solidFill>
            <a:schemeClr val="accent6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just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s-ES" sz="800" kern="1200"/>
        </a:p>
      </dsp:txBody>
      <dsp:txXfrm>
        <a:off x="1773008" y="4406058"/>
        <a:ext cx="24843" cy="24843"/>
      </dsp:txXfrm>
    </dsp:sp>
    <dsp:sp modelId="{1811DEEF-26E8-460A-8F0D-A44310FDE181}">
      <dsp:nvSpPr>
        <dsp:cNvPr id="0" name=""/>
        <dsp:cNvSpPr/>
      </dsp:nvSpPr>
      <dsp:spPr>
        <a:xfrm>
          <a:off x="5385159" y="3836693"/>
          <a:ext cx="305725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05725" y="45720"/>
              </a:lnTo>
            </a:path>
          </a:pathLst>
        </a:custGeom>
        <a:noFill/>
        <a:ln w="25400" cap="flat" cmpd="sng" algn="ctr">
          <a:solidFill>
            <a:schemeClr val="accent6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just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s-ES" sz="800" kern="1200"/>
        </a:p>
      </dsp:txBody>
      <dsp:txXfrm>
        <a:off x="5530378" y="3874770"/>
        <a:ext cx="15286" cy="15286"/>
      </dsp:txXfrm>
    </dsp:sp>
    <dsp:sp modelId="{B77D0025-05D0-4BDB-9EA3-3F6079A6C787}">
      <dsp:nvSpPr>
        <dsp:cNvPr id="0" name=""/>
        <dsp:cNvSpPr/>
      </dsp:nvSpPr>
      <dsp:spPr>
        <a:xfrm>
          <a:off x="1632567" y="3882413"/>
          <a:ext cx="305725" cy="340233"/>
        </a:xfrm>
        <a:custGeom>
          <a:avLst/>
          <a:gdLst/>
          <a:ahLst/>
          <a:cxnLst/>
          <a:rect l="0" t="0" r="0" b="0"/>
          <a:pathLst>
            <a:path>
              <a:moveTo>
                <a:pt x="0" y="340233"/>
              </a:moveTo>
              <a:lnTo>
                <a:pt x="152862" y="340233"/>
              </a:lnTo>
              <a:lnTo>
                <a:pt x="152862" y="0"/>
              </a:lnTo>
              <a:lnTo>
                <a:pt x="305725" y="0"/>
              </a:lnTo>
            </a:path>
          </a:pathLst>
        </a:custGeom>
        <a:noFill/>
        <a:ln w="25400" cap="flat" cmpd="sng" algn="ctr">
          <a:solidFill>
            <a:schemeClr val="accent6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just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s-ES" sz="800" kern="1200"/>
        </a:p>
      </dsp:txBody>
      <dsp:txXfrm>
        <a:off x="1773994" y="4041095"/>
        <a:ext cx="22870" cy="22870"/>
      </dsp:txXfrm>
    </dsp:sp>
    <dsp:sp modelId="{8251D920-D929-4F54-97EF-382703D0414C}">
      <dsp:nvSpPr>
        <dsp:cNvPr id="0" name=""/>
        <dsp:cNvSpPr/>
      </dsp:nvSpPr>
      <dsp:spPr>
        <a:xfrm>
          <a:off x="476896" y="3299460"/>
          <a:ext cx="305725" cy="923187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152862" y="0"/>
              </a:lnTo>
              <a:lnTo>
                <a:pt x="152862" y="923187"/>
              </a:lnTo>
              <a:lnTo>
                <a:pt x="305725" y="923187"/>
              </a:lnTo>
            </a:path>
          </a:pathLst>
        </a:custGeom>
        <a:noFill/>
        <a:ln w="25400" cap="flat" cmpd="sng" algn="ctr">
          <a:solidFill>
            <a:schemeClr val="accent6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just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s-ES" sz="800" kern="1200"/>
        </a:p>
      </dsp:txBody>
      <dsp:txXfrm>
        <a:off x="605446" y="3736741"/>
        <a:ext cx="48624" cy="48624"/>
      </dsp:txXfrm>
    </dsp:sp>
    <dsp:sp modelId="{1A592FBE-FC8B-4694-83A3-1A2DB7B4AE89}">
      <dsp:nvSpPr>
        <dsp:cNvPr id="0" name=""/>
        <dsp:cNvSpPr/>
      </dsp:nvSpPr>
      <dsp:spPr>
        <a:xfrm>
          <a:off x="6561145" y="3070957"/>
          <a:ext cx="305725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05725" y="45720"/>
              </a:lnTo>
            </a:path>
          </a:pathLst>
        </a:custGeom>
        <a:noFill/>
        <a:ln w="25400" cap="flat" cmpd="sng" algn="ctr">
          <a:solidFill>
            <a:schemeClr val="accent6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just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s-ES" sz="800" kern="1200"/>
        </a:p>
      </dsp:txBody>
      <dsp:txXfrm>
        <a:off x="6706365" y="3109034"/>
        <a:ext cx="15286" cy="15286"/>
      </dsp:txXfrm>
    </dsp:sp>
    <dsp:sp modelId="{93EA12A7-672D-4368-93CE-9AB9370F2457}">
      <dsp:nvSpPr>
        <dsp:cNvPr id="0" name=""/>
        <dsp:cNvSpPr/>
      </dsp:nvSpPr>
      <dsp:spPr>
        <a:xfrm>
          <a:off x="4204647" y="3070957"/>
          <a:ext cx="305725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05725" y="45720"/>
              </a:lnTo>
            </a:path>
          </a:pathLst>
        </a:custGeom>
        <a:noFill/>
        <a:ln w="25400" cap="flat" cmpd="sng" algn="ctr">
          <a:solidFill>
            <a:schemeClr val="accent6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just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s-ES" sz="800" kern="1200"/>
        </a:p>
      </dsp:txBody>
      <dsp:txXfrm>
        <a:off x="4349867" y="3109034"/>
        <a:ext cx="15286" cy="15286"/>
      </dsp:txXfrm>
    </dsp:sp>
    <dsp:sp modelId="{564E632E-FF6B-4EAC-91AB-CEA35C9F69C3}">
      <dsp:nvSpPr>
        <dsp:cNvPr id="0" name=""/>
        <dsp:cNvSpPr/>
      </dsp:nvSpPr>
      <dsp:spPr>
        <a:xfrm>
          <a:off x="1681972" y="3070957"/>
          <a:ext cx="305725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05725" y="45720"/>
              </a:lnTo>
            </a:path>
          </a:pathLst>
        </a:custGeom>
        <a:noFill/>
        <a:ln w="25400" cap="flat" cmpd="sng" algn="ctr">
          <a:solidFill>
            <a:schemeClr val="accent6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just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s-ES" sz="800" kern="1200"/>
        </a:p>
      </dsp:txBody>
      <dsp:txXfrm>
        <a:off x="1827192" y="3109034"/>
        <a:ext cx="15286" cy="15286"/>
      </dsp:txXfrm>
    </dsp:sp>
    <dsp:sp modelId="{BAD9126C-32D8-43C9-BB6F-90FBEB70841B}">
      <dsp:nvSpPr>
        <dsp:cNvPr id="0" name=""/>
        <dsp:cNvSpPr/>
      </dsp:nvSpPr>
      <dsp:spPr>
        <a:xfrm>
          <a:off x="476896" y="3116677"/>
          <a:ext cx="305725" cy="182782"/>
        </a:xfrm>
        <a:custGeom>
          <a:avLst/>
          <a:gdLst/>
          <a:ahLst/>
          <a:cxnLst/>
          <a:rect l="0" t="0" r="0" b="0"/>
          <a:pathLst>
            <a:path>
              <a:moveTo>
                <a:pt x="0" y="182782"/>
              </a:moveTo>
              <a:lnTo>
                <a:pt x="152862" y="182782"/>
              </a:lnTo>
              <a:lnTo>
                <a:pt x="152862" y="0"/>
              </a:lnTo>
              <a:lnTo>
                <a:pt x="305725" y="0"/>
              </a:lnTo>
            </a:path>
          </a:pathLst>
        </a:custGeom>
        <a:noFill/>
        <a:ln w="25400" cap="flat" cmpd="sng" algn="ctr">
          <a:solidFill>
            <a:schemeClr val="accent6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just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s-ES" sz="800" kern="1200"/>
        </a:p>
      </dsp:txBody>
      <dsp:txXfrm>
        <a:off x="620854" y="3199163"/>
        <a:ext cx="17809" cy="17809"/>
      </dsp:txXfrm>
    </dsp:sp>
    <dsp:sp modelId="{E304C306-B6EB-441C-B542-64E72F037934}">
      <dsp:nvSpPr>
        <dsp:cNvPr id="0" name=""/>
        <dsp:cNvSpPr/>
      </dsp:nvSpPr>
      <dsp:spPr>
        <a:xfrm>
          <a:off x="5588909" y="2412124"/>
          <a:ext cx="305725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05725" y="45720"/>
              </a:lnTo>
            </a:path>
          </a:pathLst>
        </a:custGeom>
        <a:noFill/>
        <a:ln w="25400" cap="flat" cmpd="sng" algn="ctr">
          <a:solidFill>
            <a:schemeClr val="accent6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just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s-ES" sz="800" kern="1200"/>
        </a:p>
      </dsp:txBody>
      <dsp:txXfrm>
        <a:off x="5734128" y="2450201"/>
        <a:ext cx="15286" cy="15286"/>
      </dsp:txXfrm>
    </dsp:sp>
    <dsp:sp modelId="{415EA568-6C64-44A3-9A65-A54C2A86F664}">
      <dsp:nvSpPr>
        <dsp:cNvPr id="0" name=""/>
        <dsp:cNvSpPr/>
      </dsp:nvSpPr>
      <dsp:spPr>
        <a:xfrm>
          <a:off x="3754559" y="2412124"/>
          <a:ext cx="305725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05725" y="45720"/>
              </a:lnTo>
            </a:path>
          </a:pathLst>
        </a:custGeom>
        <a:noFill/>
        <a:ln w="25400" cap="flat" cmpd="sng" algn="ctr">
          <a:solidFill>
            <a:schemeClr val="accent6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just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s-ES" sz="800" kern="1200"/>
        </a:p>
      </dsp:txBody>
      <dsp:txXfrm>
        <a:off x="3899778" y="2450201"/>
        <a:ext cx="15286" cy="15286"/>
      </dsp:txXfrm>
    </dsp:sp>
    <dsp:sp modelId="{FFA8B077-52AE-4491-B494-1D53F7A2D9F0}">
      <dsp:nvSpPr>
        <dsp:cNvPr id="0" name=""/>
        <dsp:cNvSpPr/>
      </dsp:nvSpPr>
      <dsp:spPr>
        <a:xfrm>
          <a:off x="1920209" y="2412124"/>
          <a:ext cx="305725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05725" y="45720"/>
              </a:lnTo>
            </a:path>
          </a:pathLst>
        </a:custGeom>
        <a:noFill/>
        <a:ln w="25400" cap="flat" cmpd="sng" algn="ctr">
          <a:solidFill>
            <a:schemeClr val="accent6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just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s-ES" sz="800" kern="1200"/>
        </a:p>
      </dsp:txBody>
      <dsp:txXfrm>
        <a:off x="2065428" y="2450201"/>
        <a:ext cx="15286" cy="15286"/>
      </dsp:txXfrm>
    </dsp:sp>
    <dsp:sp modelId="{76F5BAB4-4C73-4AD6-B9DB-9D8BC9BE5616}">
      <dsp:nvSpPr>
        <dsp:cNvPr id="0" name=""/>
        <dsp:cNvSpPr/>
      </dsp:nvSpPr>
      <dsp:spPr>
        <a:xfrm>
          <a:off x="476896" y="2457844"/>
          <a:ext cx="305725" cy="841615"/>
        </a:xfrm>
        <a:custGeom>
          <a:avLst/>
          <a:gdLst/>
          <a:ahLst/>
          <a:cxnLst/>
          <a:rect l="0" t="0" r="0" b="0"/>
          <a:pathLst>
            <a:path>
              <a:moveTo>
                <a:pt x="0" y="841615"/>
              </a:moveTo>
              <a:lnTo>
                <a:pt x="152862" y="841615"/>
              </a:lnTo>
              <a:lnTo>
                <a:pt x="152862" y="0"/>
              </a:lnTo>
              <a:lnTo>
                <a:pt x="305725" y="0"/>
              </a:lnTo>
            </a:path>
          </a:pathLst>
        </a:custGeom>
        <a:noFill/>
        <a:ln w="25400" cap="flat" cmpd="sng" algn="ctr">
          <a:solidFill>
            <a:schemeClr val="accent6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just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s-ES" sz="800" kern="1200"/>
        </a:p>
      </dsp:txBody>
      <dsp:txXfrm>
        <a:off x="607373" y="2856266"/>
        <a:ext cx="44771" cy="44771"/>
      </dsp:txXfrm>
    </dsp:sp>
    <dsp:sp modelId="{BFC4402C-29AC-434B-B35D-A88CF9AF5850}">
      <dsp:nvSpPr>
        <dsp:cNvPr id="0" name=""/>
        <dsp:cNvSpPr/>
      </dsp:nvSpPr>
      <dsp:spPr>
        <a:xfrm>
          <a:off x="3138553" y="1863008"/>
          <a:ext cx="305725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05725" y="45720"/>
              </a:lnTo>
            </a:path>
          </a:pathLst>
        </a:custGeom>
        <a:noFill/>
        <a:ln w="25400" cap="flat" cmpd="sng" algn="ctr">
          <a:solidFill>
            <a:schemeClr val="accent6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just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s-ES" sz="800" kern="1200"/>
        </a:p>
      </dsp:txBody>
      <dsp:txXfrm>
        <a:off x="3283773" y="1901084"/>
        <a:ext cx="15286" cy="15286"/>
      </dsp:txXfrm>
    </dsp:sp>
    <dsp:sp modelId="{F3C7D5FC-F039-44F0-821B-821D81C71ABB}">
      <dsp:nvSpPr>
        <dsp:cNvPr id="0" name=""/>
        <dsp:cNvSpPr/>
      </dsp:nvSpPr>
      <dsp:spPr>
        <a:xfrm>
          <a:off x="1994439" y="1603471"/>
          <a:ext cx="305725" cy="305256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152862" y="0"/>
              </a:lnTo>
              <a:lnTo>
                <a:pt x="152862" y="305256"/>
              </a:lnTo>
              <a:lnTo>
                <a:pt x="305725" y="305256"/>
              </a:lnTo>
            </a:path>
          </a:pathLst>
        </a:custGeom>
        <a:noFill/>
        <a:ln w="25400" cap="flat" cmpd="sng" algn="ctr">
          <a:solidFill>
            <a:schemeClr val="accent6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just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s-ES" sz="800" kern="1200"/>
        </a:p>
      </dsp:txBody>
      <dsp:txXfrm>
        <a:off x="2136500" y="1745298"/>
        <a:ext cx="21601" cy="21601"/>
      </dsp:txXfrm>
    </dsp:sp>
    <dsp:sp modelId="{D451AD67-1A1F-45C7-B66C-440B15A07F44}">
      <dsp:nvSpPr>
        <dsp:cNvPr id="0" name=""/>
        <dsp:cNvSpPr/>
      </dsp:nvSpPr>
      <dsp:spPr>
        <a:xfrm>
          <a:off x="4044784" y="1313891"/>
          <a:ext cx="305725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05725" y="45720"/>
              </a:lnTo>
            </a:path>
          </a:pathLst>
        </a:custGeom>
        <a:noFill/>
        <a:ln w="25400" cap="flat" cmpd="sng" algn="ctr">
          <a:solidFill>
            <a:schemeClr val="accent6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just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s-ES" sz="800" kern="1200"/>
        </a:p>
      </dsp:txBody>
      <dsp:txXfrm>
        <a:off x="4190003" y="1351968"/>
        <a:ext cx="15286" cy="15286"/>
      </dsp:txXfrm>
    </dsp:sp>
    <dsp:sp modelId="{D5628043-8A00-4484-B45F-C79E7A43D14E}">
      <dsp:nvSpPr>
        <dsp:cNvPr id="0" name=""/>
        <dsp:cNvSpPr/>
      </dsp:nvSpPr>
      <dsp:spPr>
        <a:xfrm>
          <a:off x="1994439" y="1359611"/>
          <a:ext cx="305725" cy="243859"/>
        </a:xfrm>
        <a:custGeom>
          <a:avLst/>
          <a:gdLst/>
          <a:ahLst/>
          <a:cxnLst/>
          <a:rect l="0" t="0" r="0" b="0"/>
          <a:pathLst>
            <a:path>
              <a:moveTo>
                <a:pt x="0" y="243859"/>
              </a:moveTo>
              <a:lnTo>
                <a:pt x="152862" y="243859"/>
              </a:lnTo>
              <a:lnTo>
                <a:pt x="152862" y="0"/>
              </a:lnTo>
              <a:lnTo>
                <a:pt x="305725" y="0"/>
              </a:lnTo>
            </a:path>
          </a:pathLst>
        </a:custGeom>
        <a:noFill/>
        <a:ln w="25400" cap="flat" cmpd="sng" algn="ctr">
          <a:solidFill>
            <a:schemeClr val="accent6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just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s-ES" sz="800" kern="1200"/>
        </a:p>
      </dsp:txBody>
      <dsp:txXfrm>
        <a:off x="2137524" y="1471764"/>
        <a:ext cx="19553" cy="19553"/>
      </dsp:txXfrm>
    </dsp:sp>
    <dsp:sp modelId="{1F0AFA60-38FF-4B9C-A087-71111204E9CA}">
      <dsp:nvSpPr>
        <dsp:cNvPr id="0" name=""/>
        <dsp:cNvSpPr/>
      </dsp:nvSpPr>
      <dsp:spPr>
        <a:xfrm>
          <a:off x="476896" y="1603471"/>
          <a:ext cx="305725" cy="1695988"/>
        </a:xfrm>
        <a:custGeom>
          <a:avLst/>
          <a:gdLst/>
          <a:ahLst/>
          <a:cxnLst/>
          <a:rect l="0" t="0" r="0" b="0"/>
          <a:pathLst>
            <a:path>
              <a:moveTo>
                <a:pt x="0" y="1695988"/>
              </a:moveTo>
              <a:lnTo>
                <a:pt x="152862" y="1695988"/>
              </a:lnTo>
              <a:lnTo>
                <a:pt x="152862" y="0"/>
              </a:lnTo>
              <a:lnTo>
                <a:pt x="305725" y="0"/>
              </a:lnTo>
            </a:path>
          </a:pathLst>
        </a:custGeom>
        <a:noFill/>
        <a:ln w="25400" cap="flat" cmpd="sng" algn="ctr">
          <a:solidFill>
            <a:schemeClr val="accent6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just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s-ES" sz="900" kern="1200"/>
        </a:p>
      </dsp:txBody>
      <dsp:txXfrm>
        <a:off x="586675" y="2408382"/>
        <a:ext cx="86166" cy="86166"/>
      </dsp:txXfrm>
    </dsp:sp>
    <dsp:sp modelId="{DAE8BB0A-535C-428F-BFF5-61EBDF168C16}">
      <dsp:nvSpPr>
        <dsp:cNvPr id="0" name=""/>
        <dsp:cNvSpPr/>
      </dsp:nvSpPr>
      <dsp:spPr>
        <a:xfrm>
          <a:off x="1889422" y="731336"/>
          <a:ext cx="305725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05725" y="45720"/>
              </a:lnTo>
            </a:path>
          </a:pathLst>
        </a:custGeom>
        <a:noFill/>
        <a:ln w="25400" cap="flat" cmpd="sng" algn="ctr">
          <a:solidFill>
            <a:schemeClr val="accent6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just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s-ES" sz="800" kern="1200"/>
        </a:p>
      </dsp:txBody>
      <dsp:txXfrm>
        <a:off x="2034641" y="769412"/>
        <a:ext cx="15286" cy="15286"/>
      </dsp:txXfrm>
    </dsp:sp>
    <dsp:sp modelId="{4FAC2060-509F-4E42-8772-229C5DECDACF}">
      <dsp:nvSpPr>
        <dsp:cNvPr id="0" name=""/>
        <dsp:cNvSpPr/>
      </dsp:nvSpPr>
      <dsp:spPr>
        <a:xfrm>
          <a:off x="476896" y="777056"/>
          <a:ext cx="305725" cy="2522403"/>
        </a:xfrm>
        <a:custGeom>
          <a:avLst/>
          <a:gdLst/>
          <a:ahLst/>
          <a:cxnLst/>
          <a:rect l="0" t="0" r="0" b="0"/>
          <a:pathLst>
            <a:path>
              <a:moveTo>
                <a:pt x="0" y="2522403"/>
              </a:moveTo>
              <a:lnTo>
                <a:pt x="152862" y="2522403"/>
              </a:lnTo>
              <a:lnTo>
                <a:pt x="152862" y="0"/>
              </a:lnTo>
              <a:lnTo>
                <a:pt x="305725" y="0"/>
              </a:lnTo>
            </a:path>
          </a:pathLst>
        </a:custGeom>
        <a:noFill/>
        <a:ln w="25400" cap="flat" cmpd="sng" algn="ctr">
          <a:solidFill>
            <a:schemeClr val="accent6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just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s-ES" sz="1200" kern="1200"/>
        </a:p>
      </dsp:txBody>
      <dsp:txXfrm>
        <a:off x="566237" y="1974736"/>
        <a:ext cx="127043" cy="127043"/>
      </dsp:txXfrm>
    </dsp:sp>
    <dsp:sp modelId="{6722DFF6-9FF2-4A81-8612-EB0D58E47CAC}">
      <dsp:nvSpPr>
        <dsp:cNvPr id="0" name=""/>
        <dsp:cNvSpPr/>
      </dsp:nvSpPr>
      <dsp:spPr>
        <a:xfrm rot="16200000">
          <a:off x="-1206308" y="3066437"/>
          <a:ext cx="2900365" cy="466044"/>
        </a:xfrm>
        <a:prstGeom prst="rect">
          <a:avLst/>
        </a:prstGeom>
        <a:solidFill>
          <a:srgbClr val="92D050"/>
        </a:solidFill>
        <a:ln w="25400" cap="flat" cmpd="sng" algn="ctr">
          <a:solidFill>
            <a:schemeClr val="accent6">
              <a:shade val="50000"/>
            </a:schemeClr>
          </a:solidFill>
          <a:prstDash val="solid"/>
        </a:ln>
        <a:effectLst/>
      </dsp:spPr>
      <dsp:style>
        <a:lnRef idx="2">
          <a:schemeClr val="accent6">
            <a:shade val="50000"/>
          </a:schemeClr>
        </a:lnRef>
        <a:fillRef idx="1">
          <a:schemeClr val="accent6"/>
        </a:fillRef>
        <a:effectRef idx="0">
          <a:schemeClr val="accent6"/>
        </a:effectRef>
        <a:fontRef idx="minor">
          <a:schemeClr val="lt1"/>
        </a:fontRef>
      </dsp:style>
      <dsp:txBody>
        <a:bodyPr spcFirstLastPara="0" vert="horz" wrap="square" lIns="12700" tIns="12700" rIns="12700" bIns="12700" numCol="1" spcCol="1270" anchor="ctr" anchorCtr="0">
          <a:noAutofit/>
        </a:bodyPr>
        <a:lstStyle/>
        <a:p>
          <a:pPr marL="0" lvl="0" indent="0" algn="ctr" defTabSz="8890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ES" sz="2000" b="1" kern="1200">
              <a:solidFill>
                <a:schemeClr val="bg1"/>
              </a:solidFill>
            </a:rPr>
            <a:t>DIODOS LÁSER DE INYECCIÓN ILD</a:t>
          </a:r>
        </a:p>
      </dsp:txBody>
      <dsp:txXfrm>
        <a:off x="-1206308" y="3066437"/>
        <a:ext cx="2900365" cy="466044"/>
      </dsp:txXfrm>
    </dsp:sp>
    <dsp:sp modelId="{46E64339-2F9A-4113-9D6E-9F9622D00419}">
      <dsp:nvSpPr>
        <dsp:cNvPr id="0" name=""/>
        <dsp:cNvSpPr/>
      </dsp:nvSpPr>
      <dsp:spPr>
        <a:xfrm>
          <a:off x="782621" y="544033"/>
          <a:ext cx="1106801" cy="466044"/>
        </a:xfrm>
        <a:prstGeom prst="rect">
          <a:avLst/>
        </a:prstGeom>
        <a:solidFill>
          <a:srgbClr val="FFC000">
            <a:alpha val="50000"/>
          </a:srgbClr>
        </a:solidFill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marL="0" lvl="0" indent="0" algn="ctr" defTabSz="466725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ES" sz="1050" b="1" kern="1200">
              <a:solidFill>
                <a:schemeClr val="bg1"/>
              </a:solidFill>
            </a:rPr>
            <a:t>EMISIÓN ESPONTÁNEA ESTIMULADA</a:t>
          </a:r>
        </a:p>
      </dsp:txBody>
      <dsp:txXfrm>
        <a:off x="782621" y="544033"/>
        <a:ext cx="1106801" cy="466044"/>
      </dsp:txXfrm>
    </dsp:sp>
    <dsp:sp modelId="{593E033E-01DE-42B4-A7DE-93BF8327685C}">
      <dsp:nvSpPr>
        <dsp:cNvPr id="0" name=""/>
        <dsp:cNvSpPr/>
      </dsp:nvSpPr>
      <dsp:spPr>
        <a:xfrm>
          <a:off x="2195147" y="544033"/>
          <a:ext cx="6223399" cy="466044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6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just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ES" sz="900" kern="1200"/>
            <a:t>Es la base de funcionamiento del láser. Con una fuente externa se irradia el núcleo activo del láser con una longitud de onda igual (igual fase e igual frecuencia) a la que tiene la emisión espontánea. El resultado es una onda coherente.</a:t>
          </a:r>
        </a:p>
      </dsp:txBody>
      <dsp:txXfrm>
        <a:off x="2195147" y="544033"/>
        <a:ext cx="6223399" cy="466044"/>
      </dsp:txXfrm>
    </dsp:sp>
    <dsp:sp modelId="{7A4ACAB3-47AE-4B4A-995B-F9C7EED1445B}">
      <dsp:nvSpPr>
        <dsp:cNvPr id="0" name=""/>
        <dsp:cNvSpPr/>
      </dsp:nvSpPr>
      <dsp:spPr>
        <a:xfrm>
          <a:off x="782621" y="1370449"/>
          <a:ext cx="1211817" cy="466044"/>
        </a:xfrm>
        <a:prstGeom prst="rect">
          <a:avLst/>
        </a:prstGeom>
        <a:solidFill>
          <a:srgbClr val="00B050">
            <a:alpha val="50000"/>
          </a:srgbClr>
        </a:solidFill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marL="0" lvl="0" indent="0" algn="ctr" defTabSz="466725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ES" sz="1050" b="1" kern="1200">
              <a:solidFill>
                <a:schemeClr val="bg1"/>
              </a:solidFill>
            </a:rPr>
            <a:t>CARACTERÍSTICAS DE LA EMISIÓN LÁSER</a:t>
          </a:r>
        </a:p>
      </dsp:txBody>
      <dsp:txXfrm>
        <a:off x="782621" y="1370449"/>
        <a:ext cx="1211817" cy="466044"/>
      </dsp:txXfrm>
    </dsp:sp>
    <dsp:sp modelId="{06072F69-D3D6-4509-9F9E-C3A1E8E3F160}">
      <dsp:nvSpPr>
        <dsp:cNvPr id="0" name=""/>
        <dsp:cNvSpPr/>
      </dsp:nvSpPr>
      <dsp:spPr>
        <a:xfrm>
          <a:off x="2300164" y="1139549"/>
          <a:ext cx="1744619" cy="440122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6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just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ES" sz="900" kern="1200"/>
            <a:t>La intensidad de la emisión láser es inusitadamente elevada.</a:t>
          </a:r>
        </a:p>
      </dsp:txBody>
      <dsp:txXfrm>
        <a:off x="2300164" y="1139549"/>
        <a:ext cx="1744619" cy="440122"/>
      </dsp:txXfrm>
    </dsp:sp>
    <dsp:sp modelId="{18879C5A-44A4-4786-9774-3930C320ECC0}">
      <dsp:nvSpPr>
        <dsp:cNvPr id="0" name=""/>
        <dsp:cNvSpPr/>
      </dsp:nvSpPr>
      <dsp:spPr>
        <a:xfrm>
          <a:off x="4350509" y="1126589"/>
          <a:ext cx="3783286" cy="466044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6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just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ES" sz="900" kern="1200"/>
            <a:t>El rango de potencia es amplísimo, empezando desde las fracciones de vatio hasta el orden los GW que se alcanzan en el láser NOVA</a:t>
          </a:r>
        </a:p>
      </dsp:txBody>
      <dsp:txXfrm>
        <a:off x="4350509" y="1126589"/>
        <a:ext cx="3783286" cy="466044"/>
      </dsp:txXfrm>
    </dsp:sp>
    <dsp:sp modelId="{07CD6F56-373A-4173-B59F-DC0D3FFD475D}">
      <dsp:nvSpPr>
        <dsp:cNvPr id="0" name=""/>
        <dsp:cNvSpPr/>
      </dsp:nvSpPr>
      <dsp:spPr>
        <a:xfrm>
          <a:off x="2300164" y="1750063"/>
          <a:ext cx="838389" cy="317329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6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just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ES" sz="900" kern="1200"/>
            <a:t>Elevada coherencia</a:t>
          </a:r>
        </a:p>
      </dsp:txBody>
      <dsp:txXfrm>
        <a:off x="2300164" y="1750063"/>
        <a:ext cx="838389" cy="317329"/>
      </dsp:txXfrm>
    </dsp:sp>
    <dsp:sp modelId="{BBDC1851-DDF2-4E66-9F32-3C6EB1E9C825}">
      <dsp:nvSpPr>
        <dsp:cNvPr id="0" name=""/>
        <dsp:cNvSpPr/>
      </dsp:nvSpPr>
      <dsp:spPr>
        <a:xfrm>
          <a:off x="3444278" y="1709144"/>
          <a:ext cx="1818849" cy="399166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6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just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ES" sz="900" kern="1200"/>
            <a:t>Emisión de luz altamente monocromática</a:t>
          </a:r>
        </a:p>
      </dsp:txBody>
      <dsp:txXfrm>
        <a:off x="3444278" y="1709144"/>
        <a:ext cx="1818849" cy="399166"/>
      </dsp:txXfrm>
    </dsp:sp>
    <dsp:sp modelId="{6BBF424D-6C9F-490B-9474-21163E038BD2}">
      <dsp:nvSpPr>
        <dsp:cNvPr id="0" name=""/>
        <dsp:cNvSpPr/>
      </dsp:nvSpPr>
      <dsp:spPr>
        <a:xfrm>
          <a:off x="782621" y="2224822"/>
          <a:ext cx="1137587" cy="466044"/>
        </a:xfrm>
        <a:prstGeom prst="rect">
          <a:avLst/>
        </a:prstGeom>
        <a:solidFill>
          <a:srgbClr val="0070C0">
            <a:alpha val="50000"/>
          </a:srgbClr>
        </a:solidFill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marL="0" lvl="0" indent="0" algn="ctr" defTabSz="466725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ES" sz="1050" b="1" kern="1200">
              <a:solidFill>
                <a:schemeClr val="bg1"/>
              </a:solidFill>
            </a:rPr>
            <a:t>COMPONENTES DE UN LÁSER</a:t>
          </a:r>
        </a:p>
      </dsp:txBody>
      <dsp:txXfrm>
        <a:off x="782621" y="2224822"/>
        <a:ext cx="1137587" cy="466044"/>
      </dsp:txXfrm>
    </dsp:sp>
    <dsp:sp modelId="{FBCFB5B4-FD9A-46B8-AB6B-A53311D2C454}">
      <dsp:nvSpPr>
        <dsp:cNvPr id="0" name=""/>
        <dsp:cNvSpPr/>
      </dsp:nvSpPr>
      <dsp:spPr>
        <a:xfrm>
          <a:off x="2225934" y="2284688"/>
          <a:ext cx="1528625" cy="346312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6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just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ES" sz="900" kern="1200"/>
            <a:t>Medio láser, que es el material capaz de producir la radiación.</a:t>
          </a:r>
        </a:p>
      </dsp:txBody>
      <dsp:txXfrm>
        <a:off x="2225934" y="2284688"/>
        <a:ext cx="1528625" cy="346312"/>
      </dsp:txXfrm>
    </dsp:sp>
    <dsp:sp modelId="{90AE20F9-C311-4AF5-9917-CAAAB2239253}">
      <dsp:nvSpPr>
        <dsp:cNvPr id="0" name=""/>
        <dsp:cNvSpPr/>
      </dsp:nvSpPr>
      <dsp:spPr>
        <a:xfrm>
          <a:off x="4060284" y="2224822"/>
          <a:ext cx="1528625" cy="466044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6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just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ES" sz="900" kern="1200"/>
            <a:t>Fuente externa de energía, que puede ser eléctrica u óptica</a:t>
          </a:r>
        </a:p>
      </dsp:txBody>
      <dsp:txXfrm>
        <a:off x="4060284" y="2224822"/>
        <a:ext cx="1528625" cy="466044"/>
      </dsp:txXfrm>
    </dsp:sp>
    <dsp:sp modelId="{4E485E3B-CC6A-42A7-88AE-E0891A197CD1}">
      <dsp:nvSpPr>
        <dsp:cNvPr id="0" name=""/>
        <dsp:cNvSpPr/>
      </dsp:nvSpPr>
      <dsp:spPr>
        <a:xfrm>
          <a:off x="5894634" y="2224822"/>
          <a:ext cx="2951943" cy="466044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6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just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ES" sz="900" kern="1200"/>
            <a:t>Caja o cavidad de resonancia, que contiene el medio láser y los espejos para reflejar la luz, uno de los cuales la transmite parcialmente.</a:t>
          </a:r>
        </a:p>
      </dsp:txBody>
      <dsp:txXfrm>
        <a:off x="5894634" y="2224822"/>
        <a:ext cx="2951943" cy="466044"/>
      </dsp:txXfrm>
    </dsp:sp>
    <dsp:sp modelId="{4933753D-E8CB-4F9C-8EC8-F25DF6A9D590}">
      <dsp:nvSpPr>
        <dsp:cNvPr id="0" name=""/>
        <dsp:cNvSpPr/>
      </dsp:nvSpPr>
      <dsp:spPr>
        <a:xfrm>
          <a:off x="782621" y="2883655"/>
          <a:ext cx="899351" cy="466044"/>
        </a:xfrm>
        <a:prstGeom prst="rect">
          <a:avLst/>
        </a:prstGeom>
        <a:solidFill>
          <a:srgbClr val="00B0F0">
            <a:alpha val="50000"/>
          </a:srgbClr>
        </a:solidFill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marL="0" lvl="0" indent="0" algn="ctr" defTabSz="466725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ES" sz="1050" b="1" kern="1200">
              <a:solidFill>
                <a:schemeClr val="bg1"/>
              </a:solidFill>
            </a:rPr>
            <a:t>FASES EN EL FUNCIONAMIENTO</a:t>
          </a:r>
        </a:p>
      </dsp:txBody>
      <dsp:txXfrm>
        <a:off x="782621" y="2883655"/>
        <a:ext cx="899351" cy="466044"/>
      </dsp:txXfrm>
    </dsp:sp>
    <dsp:sp modelId="{2A90C34C-4131-43E0-B2DF-856DD18D5E6E}">
      <dsp:nvSpPr>
        <dsp:cNvPr id="0" name=""/>
        <dsp:cNvSpPr/>
      </dsp:nvSpPr>
      <dsp:spPr>
        <a:xfrm>
          <a:off x="1987697" y="2816172"/>
          <a:ext cx="2216949" cy="601010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6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just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ES" sz="900" kern="1200"/>
            <a:t>Bombeo: En el cual las partículas del medio láser se excitan, llevando a sus electrones a niveles de energía superiores y con tiempos de vida más cortos. </a:t>
          </a:r>
        </a:p>
      </dsp:txBody>
      <dsp:txXfrm>
        <a:off x="1987697" y="2816172"/>
        <a:ext cx="2216949" cy="601010"/>
      </dsp:txXfrm>
    </dsp:sp>
    <dsp:sp modelId="{D30A438F-8C4E-4AE9-9981-24B5BDC20F84}">
      <dsp:nvSpPr>
        <dsp:cNvPr id="0" name=""/>
        <dsp:cNvSpPr/>
      </dsp:nvSpPr>
      <dsp:spPr>
        <a:xfrm>
          <a:off x="4510372" y="2828035"/>
          <a:ext cx="2050772" cy="577284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6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just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ES" sz="900" kern="1200"/>
            <a:t>Relajación: Es el proceso de relajación parcial de las partículas excitadas mediante emisión de calor.</a:t>
          </a:r>
        </a:p>
      </dsp:txBody>
      <dsp:txXfrm>
        <a:off x="4510372" y="2828035"/>
        <a:ext cx="2050772" cy="577284"/>
      </dsp:txXfrm>
    </dsp:sp>
    <dsp:sp modelId="{2A74B740-DB30-45A1-9CA3-42D9B863A793}">
      <dsp:nvSpPr>
        <dsp:cNvPr id="0" name=""/>
        <dsp:cNvSpPr/>
      </dsp:nvSpPr>
      <dsp:spPr>
        <a:xfrm>
          <a:off x="6866870" y="2807377"/>
          <a:ext cx="3002877" cy="618599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6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just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ES" sz="900" kern="1200"/>
            <a:t>Emisión espontánea: Los electrones de algunas de estas partículas excitadas vuelven al estado fundamental mediante un fenómeno de emisión espontánea, es decir la emisión ordinaria de fotones cuya energía equivale a la diferencia de energía entre los niveles implicados en el fenómeno láser.</a:t>
          </a:r>
        </a:p>
      </dsp:txBody>
      <dsp:txXfrm>
        <a:off x="6866870" y="2807377"/>
        <a:ext cx="3002877" cy="618599"/>
      </dsp:txXfrm>
    </dsp:sp>
    <dsp:sp modelId="{C65A0082-B56D-4368-9587-A715059801C4}">
      <dsp:nvSpPr>
        <dsp:cNvPr id="0" name=""/>
        <dsp:cNvSpPr/>
      </dsp:nvSpPr>
      <dsp:spPr>
        <a:xfrm>
          <a:off x="782621" y="3989624"/>
          <a:ext cx="849946" cy="466044"/>
        </a:xfrm>
        <a:prstGeom prst="rect">
          <a:avLst/>
        </a:prstGeom>
        <a:solidFill>
          <a:srgbClr val="CC66FF">
            <a:alpha val="50000"/>
          </a:srgbClr>
        </a:solidFill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marL="0" lvl="0" indent="0" algn="ctr" defTabSz="466725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ES" sz="1050" b="1" kern="1200">
              <a:solidFill>
                <a:schemeClr val="bg1"/>
              </a:solidFill>
            </a:rPr>
            <a:t>FUNCIONAMIENTO DEL DIODO LÁSER</a:t>
          </a:r>
        </a:p>
      </dsp:txBody>
      <dsp:txXfrm>
        <a:off x="782621" y="3989624"/>
        <a:ext cx="849946" cy="466044"/>
      </dsp:txXfrm>
    </dsp:sp>
    <dsp:sp modelId="{FFA5757B-81B7-482B-B2EB-375723A5C1AB}">
      <dsp:nvSpPr>
        <dsp:cNvPr id="0" name=""/>
        <dsp:cNvSpPr/>
      </dsp:nvSpPr>
      <dsp:spPr>
        <a:xfrm>
          <a:off x="1938292" y="3555518"/>
          <a:ext cx="3446866" cy="653790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6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just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ES" sz="900" kern="1200"/>
            <a:t>1. Al pasar corriente con polarización directa a través de la unión PN, se emiten fotones por emisión espontánea a una frecuencia determinada. Si se aumenta la corriente, la generación de fotones y de portadores minoritarios en ambos lados de la unión es tan grande, que comienzan a chocar entre ellos y contra portadores minoritarios ya excitados.</a:t>
          </a:r>
        </a:p>
      </dsp:txBody>
      <dsp:txXfrm>
        <a:off x="1938292" y="3555518"/>
        <a:ext cx="3446866" cy="653790"/>
      </dsp:txXfrm>
    </dsp:sp>
    <dsp:sp modelId="{5330FC62-BD62-4FA0-A426-FED1C4D96B00}">
      <dsp:nvSpPr>
        <dsp:cNvPr id="0" name=""/>
        <dsp:cNvSpPr/>
      </dsp:nvSpPr>
      <dsp:spPr>
        <a:xfrm>
          <a:off x="5690884" y="3542488"/>
          <a:ext cx="4096730" cy="67985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6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just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ES" sz="900" kern="1200"/>
            <a:t>2. Esto causa un aumento en el nivel de energía de ionización y hace que los portadores se vuelvan inestables. Entonces, un portador cualquiera se recombina con su portador contrario a un valor de energía mayor que el nivel de energía normal que tenía antes del choque. En este proceso se crean más fotones, que a su vez estimulan a otros, creando alta ganancia en la cantidad de fotones.</a:t>
          </a:r>
        </a:p>
      </dsp:txBody>
      <dsp:txXfrm>
        <a:off x="5690884" y="3542488"/>
        <a:ext cx="4096730" cy="679851"/>
      </dsp:txXfrm>
    </dsp:sp>
    <dsp:sp modelId="{CF76C747-DD05-4768-B6A3-C96019E3CAAB}">
      <dsp:nvSpPr>
        <dsp:cNvPr id="0" name=""/>
        <dsp:cNvSpPr/>
      </dsp:nvSpPr>
      <dsp:spPr>
        <a:xfrm>
          <a:off x="1938292" y="4338850"/>
          <a:ext cx="3891925" cy="550924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6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just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ES" sz="900" kern="1200"/>
            <a:t>3. Los ILD tienen paredes muy lisas (tipo espejo) con lo cual los fotones se reflejan estimulando a más electrones libres a recombinarse con huecos a un valor de energía mayor que el normal. Este es el proceso láser o estimulación de emisión.</a:t>
          </a:r>
        </a:p>
      </dsp:txBody>
      <dsp:txXfrm>
        <a:off x="1938292" y="4338850"/>
        <a:ext cx="3891925" cy="550924"/>
      </dsp:txXfrm>
    </dsp:sp>
    <dsp:sp modelId="{CA02415B-5644-4080-94B1-9BED8267802A}">
      <dsp:nvSpPr>
        <dsp:cNvPr id="0" name=""/>
        <dsp:cNvSpPr/>
      </dsp:nvSpPr>
      <dsp:spPr>
        <a:xfrm>
          <a:off x="6135943" y="4381290"/>
          <a:ext cx="3039013" cy="466044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6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just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ES" sz="900" kern="1200"/>
            <a:t>4. Luego de entrar en este proceso de estimulación, la potencia luminosa de salida aumenta dramáticamente con pequeños aumentos de corriente de activación.</a:t>
          </a:r>
        </a:p>
      </dsp:txBody>
      <dsp:txXfrm>
        <a:off x="6135943" y="4381290"/>
        <a:ext cx="3039013" cy="466044"/>
      </dsp:txXfrm>
    </dsp:sp>
    <dsp:sp modelId="{52FFD159-20B8-4EEC-8DB5-CF828B574299}">
      <dsp:nvSpPr>
        <dsp:cNvPr id="0" name=""/>
        <dsp:cNvSpPr/>
      </dsp:nvSpPr>
      <dsp:spPr>
        <a:xfrm>
          <a:off x="782621" y="5006286"/>
          <a:ext cx="810935" cy="466044"/>
        </a:xfrm>
        <a:prstGeom prst="rect">
          <a:avLst/>
        </a:prstGeom>
        <a:solidFill>
          <a:srgbClr val="FF9900">
            <a:alpha val="50000"/>
          </a:srgbClr>
        </a:solidFill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marL="0" lvl="0" indent="0" algn="ctr" defTabSz="466725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ES" sz="1050" b="1" kern="1200">
              <a:solidFill>
                <a:schemeClr val="bg1"/>
              </a:solidFill>
            </a:rPr>
            <a:t>VENTAJAS</a:t>
          </a:r>
        </a:p>
      </dsp:txBody>
      <dsp:txXfrm>
        <a:off x="782621" y="5006286"/>
        <a:ext cx="810935" cy="466044"/>
      </dsp:txXfrm>
    </dsp:sp>
    <dsp:sp modelId="{51B10801-A7FF-472B-9AFC-5878CED48DEC}">
      <dsp:nvSpPr>
        <dsp:cNvPr id="0" name=""/>
        <dsp:cNvSpPr/>
      </dsp:nvSpPr>
      <dsp:spPr>
        <a:xfrm>
          <a:off x="1899282" y="5006286"/>
          <a:ext cx="1924340" cy="466044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6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just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ES" sz="900" kern="1200"/>
            <a:t>Mejor acople con la fibra óptica por su alta directividad</a:t>
          </a:r>
        </a:p>
      </dsp:txBody>
      <dsp:txXfrm>
        <a:off x="1899282" y="5006286"/>
        <a:ext cx="1924340" cy="466044"/>
      </dsp:txXfrm>
    </dsp:sp>
    <dsp:sp modelId="{D6C8E2B9-4047-439A-86B9-5F2F2B04C2EC}">
      <dsp:nvSpPr>
        <dsp:cNvPr id="0" name=""/>
        <dsp:cNvSpPr/>
      </dsp:nvSpPr>
      <dsp:spPr>
        <a:xfrm>
          <a:off x="4129347" y="5006286"/>
          <a:ext cx="2549486" cy="466044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6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just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ES" sz="900" kern="1200"/>
            <a:t>La tasa de transmisión digital (bits/seg) es más alta que en los LED</a:t>
          </a:r>
        </a:p>
      </dsp:txBody>
      <dsp:txXfrm>
        <a:off x="4129347" y="5006286"/>
        <a:ext cx="2549486" cy="466044"/>
      </dsp:txXfrm>
    </dsp:sp>
    <dsp:sp modelId="{A364A1DC-4881-4F1F-853B-DFE6AF0BDC7A}">
      <dsp:nvSpPr>
        <dsp:cNvPr id="0" name=""/>
        <dsp:cNvSpPr/>
      </dsp:nvSpPr>
      <dsp:spPr>
        <a:xfrm>
          <a:off x="6984559" y="5006286"/>
          <a:ext cx="2013566" cy="466044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6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just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ES" sz="900" kern="1200"/>
            <a:t>Se reduce la dispersión cromática o de longitudes de onda porque generan luz monocromática.</a:t>
          </a:r>
        </a:p>
      </dsp:txBody>
      <dsp:txXfrm>
        <a:off x="6984559" y="5006286"/>
        <a:ext cx="2013566" cy="466044"/>
      </dsp:txXfrm>
    </dsp:sp>
    <dsp:sp modelId="{B563DBAA-2C3A-4965-BD04-C34FE53CEF7C}">
      <dsp:nvSpPr>
        <dsp:cNvPr id="0" name=""/>
        <dsp:cNvSpPr/>
      </dsp:nvSpPr>
      <dsp:spPr>
        <a:xfrm>
          <a:off x="782621" y="5588841"/>
          <a:ext cx="822492" cy="466044"/>
        </a:xfrm>
        <a:prstGeom prst="rect">
          <a:avLst/>
        </a:prstGeom>
        <a:solidFill>
          <a:srgbClr val="7030A0">
            <a:alpha val="50000"/>
          </a:srgbClr>
        </a:solidFill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marL="0" lvl="0" indent="0" algn="ctr" defTabSz="466725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ES" sz="1050" b="1" kern="1200">
              <a:solidFill>
                <a:schemeClr val="bg1"/>
              </a:solidFill>
            </a:rPr>
            <a:t>DESVENTAJAS</a:t>
          </a:r>
        </a:p>
      </dsp:txBody>
      <dsp:txXfrm>
        <a:off x="782621" y="5588841"/>
        <a:ext cx="822492" cy="466044"/>
      </dsp:txXfrm>
    </dsp:sp>
    <dsp:sp modelId="{4D23379C-0879-449D-8C17-27C720AE85DB}">
      <dsp:nvSpPr>
        <dsp:cNvPr id="0" name=""/>
        <dsp:cNvSpPr/>
      </dsp:nvSpPr>
      <dsp:spPr>
        <a:xfrm>
          <a:off x="1910838" y="5588841"/>
          <a:ext cx="2451395" cy="466044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6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just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ES" sz="900" kern="1200"/>
            <a:t>El costo es mayor que los LED (alrededor de 10 veces)</a:t>
          </a:r>
        </a:p>
      </dsp:txBody>
      <dsp:txXfrm>
        <a:off x="1910838" y="5588841"/>
        <a:ext cx="2451395" cy="466044"/>
      </dsp:txXfrm>
    </dsp:sp>
    <dsp:sp modelId="{6BA99108-16D9-47D7-BA15-131CCC33C02E}">
      <dsp:nvSpPr>
        <dsp:cNvPr id="0" name=""/>
        <dsp:cNvSpPr/>
      </dsp:nvSpPr>
      <dsp:spPr>
        <a:xfrm>
          <a:off x="4667958" y="5588841"/>
          <a:ext cx="2081911" cy="466044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6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just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ES" sz="900" kern="1200"/>
            <a:t>El tiempo de vida es menor, pues trabajan a mayores potencias</a:t>
          </a:r>
        </a:p>
      </dsp:txBody>
      <dsp:txXfrm>
        <a:off x="4667958" y="5588841"/>
        <a:ext cx="2081911" cy="466044"/>
      </dsp:txXfrm>
    </dsp:sp>
    <dsp:sp modelId="{9C51BFE2-FE87-4C3B-9BEF-36058200E51A}">
      <dsp:nvSpPr>
        <dsp:cNvPr id="0" name=""/>
        <dsp:cNvSpPr/>
      </dsp:nvSpPr>
      <dsp:spPr>
        <a:xfrm>
          <a:off x="7055594" y="5588841"/>
          <a:ext cx="2258100" cy="466044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6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just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ES" sz="900" kern="1200"/>
            <a:t>Los ILD dependen más de la temperatura que los LED</a:t>
          </a:r>
        </a:p>
      </dsp:txBody>
      <dsp:txXfrm>
        <a:off x="7055594" y="5588841"/>
        <a:ext cx="2258100" cy="466044"/>
      </dsp:txXfrm>
    </dsp:sp>
  </dsp:spTree>
</dsp:drawing>
</file>

<file path=word/diagrams/drawing3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23CF573C-82BD-4989-8134-09EB171D9533}">
      <dsp:nvSpPr>
        <dsp:cNvPr id="0" name=""/>
        <dsp:cNvSpPr/>
      </dsp:nvSpPr>
      <dsp:spPr>
        <a:xfrm>
          <a:off x="4253529" y="4548941"/>
          <a:ext cx="737823" cy="702956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368911" y="0"/>
              </a:lnTo>
              <a:lnTo>
                <a:pt x="368911" y="702956"/>
              </a:lnTo>
              <a:lnTo>
                <a:pt x="737823" y="702956"/>
              </a:lnTo>
            </a:path>
          </a:pathLst>
        </a:custGeom>
        <a:noFill/>
        <a:ln w="254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s-EC" sz="500" kern="1200"/>
        </a:p>
      </dsp:txBody>
      <dsp:txXfrm>
        <a:off x="4596964" y="4874942"/>
        <a:ext cx="50954" cy="50954"/>
      </dsp:txXfrm>
    </dsp:sp>
    <dsp:sp modelId="{1E520D8C-9ED4-4E04-99DE-27C54D6B71F7}">
      <dsp:nvSpPr>
        <dsp:cNvPr id="0" name=""/>
        <dsp:cNvSpPr/>
      </dsp:nvSpPr>
      <dsp:spPr>
        <a:xfrm>
          <a:off x="4253529" y="3845984"/>
          <a:ext cx="737823" cy="702956"/>
        </a:xfrm>
        <a:custGeom>
          <a:avLst/>
          <a:gdLst/>
          <a:ahLst/>
          <a:cxnLst/>
          <a:rect l="0" t="0" r="0" b="0"/>
          <a:pathLst>
            <a:path>
              <a:moveTo>
                <a:pt x="0" y="702956"/>
              </a:moveTo>
              <a:lnTo>
                <a:pt x="368911" y="702956"/>
              </a:lnTo>
              <a:lnTo>
                <a:pt x="368911" y="0"/>
              </a:lnTo>
              <a:lnTo>
                <a:pt x="737823" y="0"/>
              </a:lnTo>
            </a:path>
          </a:pathLst>
        </a:custGeom>
        <a:noFill/>
        <a:ln w="254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s-EC" sz="500" kern="1200"/>
        </a:p>
      </dsp:txBody>
      <dsp:txXfrm>
        <a:off x="4596964" y="4171985"/>
        <a:ext cx="50954" cy="50954"/>
      </dsp:txXfrm>
    </dsp:sp>
    <dsp:sp modelId="{03DFFD1F-807D-4DD2-9268-799D21126885}">
      <dsp:nvSpPr>
        <dsp:cNvPr id="0" name=""/>
        <dsp:cNvSpPr/>
      </dsp:nvSpPr>
      <dsp:spPr>
        <a:xfrm>
          <a:off x="980692" y="2638903"/>
          <a:ext cx="737823" cy="1910037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368911" y="0"/>
              </a:lnTo>
              <a:lnTo>
                <a:pt x="368911" y="1910037"/>
              </a:lnTo>
              <a:lnTo>
                <a:pt x="737823" y="1910037"/>
              </a:lnTo>
            </a:path>
          </a:pathLst>
        </a:custGeom>
        <a:noFill/>
        <a:ln w="25400" cap="flat" cmpd="sng" algn="ctr">
          <a:solidFill>
            <a:schemeClr val="accent6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just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s-ES" sz="800" kern="1200"/>
        </a:p>
      </dsp:txBody>
      <dsp:txXfrm>
        <a:off x="1298414" y="3542732"/>
        <a:ext cx="102379" cy="102379"/>
      </dsp:txXfrm>
    </dsp:sp>
    <dsp:sp modelId="{4F379ACF-F79B-4C47-9782-98833BDE81D1}">
      <dsp:nvSpPr>
        <dsp:cNvPr id="0" name=""/>
        <dsp:cNvSpPr/>
      </dsp:nvSpPr>
      <dsp:spPr>
        <a:xfrm>
          <a:off x="4241023" y="2266480"/>
          <a:ext cx="931944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931944" y="45720"/>
              </a:lnTo>
            </a:path>
          </a:pathLst>
        </a:custGeom>
        <a:noFill/>
        <a:ln w="254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s-EC" sz="500" kern="1200"/>
        </a:p>
      </dsp:txBody>
      <dsp:txXfrm>
        <a:off x="4683697" y="2288901"/>
        <a:ext cx="46597" cy="46597"/>
      </dsp:txXfrm>
    </dsp:sp>
    <dsp:sp modelId="{208BC30C-46D7-4F01-AB3E-3C77664CABEC}">
      <dsp:nvSpPr>
        <dsp:cNvPr id="0" name=""/>
        <dsp:cNvSpPr/>
      </dsp:nvSpPr>
      <dsp:spPr>
        <a:xfrm>
          <a:off x="980692" y="2312200"/>
          <a:ext cx="737823" cy="326703"/>
        </a:xfrm>
        <a:custGeom>
          <a:avLst/>
          <a:gdLst/>
          <a:ahLst/>
          <a:cxnLst/>
          <a:rect l="0" t="0" r="0" b="0"/>
          <a:pathLst>
            <a:path>
              <a:moveTo>
                <a:pt x="0" y="326703"/>
              </a:moveTo>
              <a:lnTo>
                <a:pt x="368911" y="326703"/>
              </a:lnTo>
              <a:lnTo>
                <a:pt x="368911" y="0"/>
              </a:lnTo>
              <a:lnTo>
                <a:pt x="737823" y="0"/>
              </a:lnTo>
            </a:path>
          </a:pathLst>
        </a:custGeom>
        <a:noFill/>
        <a:ln w="25400" cap="flat" cmpd="sng" algn="ctr">
          <a:solidFill>
            <a:schemeClr val="accent6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s-EC" sz="500" kern="1200"/>
        </a:p>
      </dsp:txBody>
      <dsp:txXfrm>
        <a:off x="1329431" y="2455379"/>
        <a:ext cx="40345" cy="40345"/>
      </dsp:txXfrm>
    </dsp:sp>
    <dsp:sp modelId="{564E632E-FF6B-4EAC-91AB-CEA35C9F69C3}">
      <dsp:nvSpPr>
        <dsp:cNvPr id="0" name=""/>
        <dsp:cNvSpPr/>
      </dsp:nvSpPr>
      <dsp:spPr>
        <a:xfrm>
          <a:off x="4475577" y="683146"/>
          <a:ext cx="665627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32813" y="45720"/>
              </a:lnTo>
              <a:lnTo>
                <a:pt x="332813" y="69811"/>
              </a:lnTo>
              <a:lnTo>
                <a:pt x="665627" y="69811"/>
              </a:lnTo>
            </a:path>
          </a:pathLst>
        </a:custGeom>
        <a:noFill/>
        <a:ln w="254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just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s-ES" sz="800" kern="1200"/>
        </a:p>
      </dsp:txBody>
      <dsp:txXfrm>
        <a:off x="4791739" y="712214"/>
        <a:ext cx="33303" cy="33303"/>
      </dsp:txXfrm>
    </dsp:sp>
    <dsp:sp modelId="{BAD9126C-32D8-43C9-BB6F-90FBEB70841B}">
      <dsp:nvSpPr>
        <dsp:cNvPr id="0" name=""/>
        <dsp:cNvSpPr/>
      </dsp:nvSpPr>
      <dsp:spPr>
        <a:xfrm>
          <a:off x="980692" y="728866"/>
          <a:ext cx="737823" cy="1910037"/>
        </a:xfrm>
        <a:custGeom>
          <a:avLst/>
          <a:gdLst/>
          <a:ahLst/>
          <a:cxnLst/>
          <a:rect l="0" t="0" r="0" b="0"/>
          <a:pathLst>
            <a:path>
              <a:moveTo>
                <a:pt x="0" y="1910037"/>
              </a:moveTo>
              <a:lnTo>
                <a:pt x="368911" y="1910037"/>
              </a:lnTo>
              <a:lnTo>
                <a:pt x="368911" y="0"/>
              </a:lnTo>
              <a:lnTo>
                <a:pt x="737823" y="0"/>
              </a:lnTo>
            </a:path>
          </a:pathLst>
        </a:custGeom>
        <a:noFill/>
        <a:ln w="25400" cap="flat" cmpd="sng" algn="ctr">
          <a:solidFill>
            <a:schemeClr val="accent6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just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s-ES" sz="800" kern="1200"/>
        </a:p>
      </dsp:txBody>
      <dsp:txXfrm>
        <a:off x="1298414" y="1632695"/>
        <a:ext cx="102379" cy="102379"/>
      </dsp:txXfrm>
    </dsp:sp>
    <dsp:sp modelId="{6722DFF6-9FF2-4A81-8612-EB0D58E47CAC}">
      <dsp:nvSpPr>
        <dsp:cNvPr id="0" name=""/>
        <dsp:cNvSpPr/>
      </dsp:nvSpPr>
      <dsp:spPr>
        <a:xfrm rot="16200000">
          <a:off x="-1419449" y="2151602"/>
          <a:ext cx="3825682" cy="974601"/>
        </a:xfrm>
        <a:prstGeom prst="rect">
          <a:avLst/>
        </a:prstGeom>
        <a:solidFill>
          <a:srgbClr val="92D050"/>
        </a:solidFill>
        <a:ln>
          <a:noFill/>
        </a:ln>
        <a:effectLst>
          <a:outerShdw blurRad="40000" dist="20000" dir="5400000" rotWithShape="0">
            <a:srgbClr val="000000">
              <a:alpha val="38000"/>
            </a:srgbClr>
          </a:outerShdw>
        </a:effectLst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12700" tIns="12700" rIns="12700" bIns="12700" numCol="1" spcCol="1270" anchor="ctr" anchorCtr="0">
          <a:noAutofit/>
        </a:bodyPr>
        <a:lstStyle/>
        <a:p>
          <a:pPr marL="0" lvl="0" indent="0" algn="ctr" defTabSz="8890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EC" sz="2000" b="1" kern="1200"/>
            <a:t>5. Detectores ópticos</a:t>
          </a:r>
          <a:endParaRPr lang="es-ES" sz="2000" b="1" kern="1200"/>
        </a:p>
      </dsp:txBody>
      <dsp:txXfrm>
        <a:off x="-1419449" y="2151602"/>
        <a:ext cx="3825682" cy="974601"/>
      </dsp:txXfrm>
    </dsp:sp>
    <dsp:sp modelId="{4933753D-E8CB-4F9C-8EC8-F25DF6A9D590}">
      <dsp:nvSpPr>
        <dsp:cNvPr id="0" name=""/>
        <dsp:cNvSpPr/>
      </dsp:nvSpPr>
      <dsp:spPr>
        <a:xfrm>
          <a:off x="1718516" y="166500"/>
          <a:ext cx="2757061" cy="1124730"/>
        </a:xfrm>
        <a:prstGeom prst="rect">
          <a:avLst/>
        </a:prstGeom>
        <a:solidFill>
          <a:srgbClr val="FFC000"/>
        </a:solidFill>
        <a:ln>
          <a:noFill/>
        </a:ln>
        <a:effectLst>
          <a:outerShdw blurRad="40000" dist="20000" dir="5400000" rotWithShape="0">
            <a:srgbClr val="000000">
              <a:alpha val="38000"/>
            </a:srgbClr>
          </a:outerShdw>
        </a:effectLst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marL="0" lvl="0" indent="0" algn="ctr" defTabSz="466725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EC" sz="1050" b="1" kern="1200"/>
            <a:t>DIODOS DE AVALANCHA (APD)</a:t>
          </a:r>
          <a:endParaRPr lang="es-ES" sz="1050" b="1" kern="1200"/>
        </a:p>
      </dsp:txBody>
      <dsp:txXfrm>
        <a:off x="1718516" y="166500"/>
        <a:ext cx="2757061" cy="1124730"/>
      </dsp:txXfrm>
    </dsp:sp>
    <dsp:sp modelId="{2A90C34C-4131-43E0-B2DF-856DD18D5E6E}">
      <dsp:nvSpPr>
        <dsp:cNvPr id="0" name=""/>
        <dsp:cNvSpPr/>
      </dsp:nvSpPr>
      <dsp:spPr>
        <a:xfrm>
          <a:off x="5141204" y="141042"/>
          <a:ext cx="3671777" cy="1223830"/>
        </a:xfrm>
        <a:prstGeom prst="rect">
          <a:avLst/>
        </a:prstGeom>
        <a:solidFill>
          <a:srgbClr val="FF9900"/>
        </a:solidFill>
        <a:ln>
          <a:noFill/>
        </a:ln>
        <a:effectLst>
          <a:outerShdw blurRad="40000" dist="20000" dir="5400000" rotWithShape="0">
            <a:srgbClr val="000000">
              <a:alpha val="38000"/>
            </a:srgbClr>
          </a:outerShdw>
        </a:effectLst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8890" tIns="8890" rIns="8890" bIns="8890" numCol="1" spcCol="1270" anchor="ctr" anchorCtr="0">
          <a:noAutofit/>
        </a:bodyPr>
        <a:lstStyle/>
        <a:p>
          <a:pPr marL="0" lvl="0" indent="0" algn="just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EC" sz="1400" kern="1200"/>
            <a:t>La luz entra al diodo y se absorbe en la capa N delgada y muy dopada. Entre la unión IPN se desarrolla una gran intensidad de campo eléctrico, por polarización inversa, que causa ionización por impacto</a:t>
          </a:r>
          <a:endParaRPr lang="es-ES" sz="1400" kern="1200"/>
        </a:p>
      </dsp:txBody>
      <dsp:txXfrm>
        <a:off x="5141204" y="141042"/>
        <a:ext cx="3671777" cy="1223830"/>
      </dsp:txXfrm>
    </dsp:sp>
    <dsp:sp modelId="{28CF9C80-1A41-4F93-88DD-BD0F650975E0}">
      <dsp:nvSpPr>
        <dsp:cNvPr id="0" name=""/>
        <dsp:cNvSpPr/>
      </dsp:nvSpPr>
      <dsp:spPr>
        <a:xfrm>
          <a:off x="1718516" y="1755756"/>
          <a:ext cx="2522507" cy="1112887"/>
        </a:xfrm>
        <a:prstGeom prst="rect">
          <a:avLst/>
        </a:prstGeom>
        <a:solidFill>
          <a:srgbClr val="CC66FF"/>
        </a:solidFill>
        <a:ln>
          <a:noFill/>
        </a:ln>
        <a:effectLst>
          <a:outerShdw blurRad="40000" dist="20000" dir="5400000" rotWithShape="0">
            <a:srgbClr val="000000">
              <a:alpha val="38000"/>
            </a:srgbClr>
          </a:outerShdw>
        </a:effectLst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marL="0" lvl="0" indent="0" algn="ctr" defTabSz="466725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EC" sz="1050" b="1" kern="1200"/>
            <a:t>EFECTO FOTOELÉCTRICO</a:t>
          </a:r>
          <a:endParaRPr lang="es-ES" sz="1050" b="1" kern="1200"/>
        </a:p>
      </dsp:txBody>
      <dsp:txXfrm>
        <a:off x="1718516" y="1755756"/>
        <a:ext cx="2522507" cy="1112887"/>
      </dsp:txXfrm>
    </dsp:sp>
    <dsp:sp modelId="{CCEF7A8E-CF76-43D0-8EED-EFF5628CDC6C}">
      <dsp:nvSpPr>
        <dsp:cNvPr id="0" name=""/>
        <dsp:cNvSpPr/>
      </dsp:nvSpPr>
      <dsp:spPr>
        <a:xfrm>
          <a:off x="5172968" y="1621964"/>
          <a:ext cx="3689116" cy="1380471"/>
        </a:xfrm>
        <a:prstGeom prst="rect">
          <a:avLst/>
        </a:prstGeom>
        <a:solidFill>
          <a:srgbClr val="CC66FF"/>
        </a:solidFill>
        <a:ln>
          <a:noFill/>
        </a:ln>
        <a:effectLst>
          <a:outerShdw blurRad="40000" dist="20000" dir="5400000" rotWithShape="0">
            <a:srgbClr val="000000">
              <a:alpha val="38000"/>
            </a:srgbClr>
          </a:outerShdw>
        </a:effectLst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8890" tIns="8890" rIns="8890" bIns="8890" numCol="1" spcCol="1270" anchor="ctr" anchorCtr="0">
          <a:noAutofit/>
        </a:bodyPr>
        <a:lstStyle/>
        <a:p>
          <a:pPr marL="0" lvl="0" indent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EC" sz="1400" kern="1200"/>
            <a:t>Al ingresar la luz en el material intrínseco, agrega la energía suficiente para que los electrones pasen de la banda de valencia a la de conducción, esto provoca huecos en la banda de valencia; para esto se necesita absorber luz con la energía suficiente para que estos salten la banda prohibida</a:t>
          </a:r>
          <a:endParaRPr lang="es-ES" sz="1400" b="1" kern="1200"/>
        </a:p>
      </dsp:txBody>
      <dsp:txXfrm>
        <a:off x="5172968" y="1621964"/>
        <a:ext cx="3689116" cy="1380471"/>
      </dsp:txXfrm>
    </dsp:sp>
    <dsp:sp modelId="{9C51BFE2-FE87-4C3B-9BEF-36058200E51A}">
      <dsp:nvSpPr>
        <dsp:cNvPr id="0" name=""/>
        <dsp:cNvSpPr/>
      </dsp:nvSpPr>
      <dsp:spPr>
        <a:xfrm>
          <a:off x="1718516" y="3986575"/>
          <a:ext cx="2535013" cy="1124730"/>
        </a:xfrm>
        <a:prstGeom prst="rect">
          <a:avLst/>
        </a:prstGeom>
        <a:solidFill>
          <a:srgbClr val="00B0F0"/>
        </a:solidFill>
        <a:ln>
          <a:noFill/>
        </a:ln>
        <a:effectLst>
          <a:outerShdw blurRad="40000" dist="20000" dir="5400000" rotWithShape="0">
            <a:srgbClr val="000000">
              <a:alpha val="38000"/>
            </a:srgbClr>
          </a:outerShdw>
        </a:effectLst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ES" sz="1100" b="1" kern="1200"/>
            <a:t>  DIODOS PIN </a:t>
          </a:r>
          <a:r>
            <a:rPr lang="es-EC" sz="1100" b="1" kern="1200"/>
            <a:t>P-INTRÍNSECO-N</a:t>
          </a:r>
          <a:r>
            <a:rPr lang="es-ES" sz="900" kern="1200"/>
            <a:t>.</a:t>
          </a:r>
        </a:p>
      </dsp:txBody>
      <dsp:txXfrm>
        <a:off x="1718516" y="3986575"/>
        <a:ext cx="2535013" cy="1124730"/>
      </dsp:txXfrm>
    </dsp:sp>
    <dsp:sp modelId="{70F9118C-B389-46EA-81F4-955304CBE394}">
      <dsp:nvSpPr>
        <dsp:cNvPr id="0" name=""/>
        <dsp:cNvSpPr/>
      </dsp:nvSpPr>
      <dsp:spPr>
        <a:xfrm>
          <a:off x="4991352" y="3283618"/>
          <a:ext cx="3689116" cy="1124730"/>
        </a:xfrm>
        <a:prstGeom prst="rect">
          <a:avLst/>
        </a:prstGeom>
        <a:solidFill>
          <a:srgbClr val="0070C0"/>
        </a:solidFill>
        <a:ln>
          <a:noFill/>
        </a:ln>
        <a:effectLst>
          <a:outerShdw blurRad="40000" dist="20000" dir="5400000" rotWithShape="0">
            <a:srgbClr val="000000">
              <a:alpha val="38000"/>
            </a:srgbClr>
          </a:outerShdw>
        </a:effectLst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8890" tIns="8890" rIns="8890" bIns="8890" numCol="1" spcCol="1270" anchor="ctr" anchorCtr="0">
          <a:noAutofit/>
        </a:bodyPr>
        <a:lstStyle/>
        <a:p>
          <a:pPr marL="0" lvl="0" indent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EC" sz="1400" kern="1200"/>
            <a:t>Diodo de capa de agotamiento más usado.</a:t>
          </a:r>
        </a:p>
      </dsp:txBody>
      <dsp:txXfrm>
        <a:off x="4991352" y="3283618"/>
        <a:ext cx="3689116" cy="1124730"/>
      </dsp:txXfrm>
    </dsp:sp>
    <dsp:sp modelId="{3AF7C6B6-7658-4609-AA07-09DFBE201752}">
      <dsp:nvSpPr>
        <dsp:cNvPr id="0" name=""/>
        <dsp:cNvSpPr/>
      </dsp:nvSpPr>
      <dsp:spPr>
        <a:xfrm>
          <a:off x="4991352" y="4689532"/>
          <a:ext cx="3689116" cy="1124730"/>
        </a:xfrm>
        <a:prstGeom prst="rect">
          <a:avLst/>
        </a:prstGeom>
        <a:solidFill>
          <a:srgbClr val="0070C0"/>
        </a:solidFill>
        <a:ln>
          <a:noFill/>
        </a:ln>
        <a:effectLst>
          <a:outerShdw blurRad="40000" dist="20000" dir="5400000" rotWithShape="0">
            <a:srgbClr val="000000">
              <a:alpha val="38000"/>
            </a:srgbClr>
          </a:outerShdw>
        </a:effectLst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8890" tIns="8890" rIns="8890" bIns="8890" numCol="1" spcCol="1270" anchor="ctr" anchorCtr="0">
          <a:noAutofit/>
        </a:bodyPr>
        <a:lstStyle/>
        <a:p>
          <a:pPr marL="0" lvl="0" indent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EC" sz="1400" kern="1200"/>
            <a:t>Consiste en una capa tipo N elaborada de material de bajo dopado (casi puro o intrínseco), rodeada de material P y N muy dopadas</a:t>
          </a:r>
        </a:p>
      </dsp:txBody>
      <dsp:txXfrm>
        <a:off x="4991352" y="4689532"/>
        <a:ext cx="3689116" cy="1124730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hierarchy4">
  <dgm:title val=""/>
  <dgm:desc val=""/>
  <dgm:catLst>
    <dgm:cat type="hierarchy" pri="4000"/>
    <dgm:cat type="list" pri="24000"/>
    <dgm:cat type="relationship" pri="10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" destId="22" srcOrd="1" destOrd="0"/>
        <dgm:cxn modelId="33" srcId="3" destId="31" srcOrd="0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</dgm:ptLst>
      <dgm:cxnLst>
        <dgm:cxn modelId="2" srcId="0" destId="1" srcOrd="0" destOrd="0"/>
        <dgm:cxn modelId="13" srcId="1" destId="11" srcOrd="0" destOrd="0"/>
        <dgm:cxn modelId="14" srcId="1" destId="1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21"/>
        <dgm:pt modelId="211"/>
        <dgm:pt modelId="3"/>
        <dgm:pt modelId="31"/>
        <dgm:pt modelId="311"/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1" destId="211" srcOrd="0" destOrd="0"/>
        <dgm:cxn modelId="33" srcId="3" destId="31" srcOrd="0" destOrd="0"/>
        <dgm:cxn modelId="34" srcId="31" destId="311" srcOrd="0" destOrd="0"/>
      </dgm:cxnLst>
      <dgm:bg/>
      <dgm:whole/>
    </dgm:dataModel>
  </dgm:clrData>
  <dgm:layoutNode name="Name0">
    <dgm:varLst>
      <dgm:chPref val="1"/>
      <dgm:dir/>
      <dgm:animOne val="branch"/>
      <dgm:animLvl val="lvl"/>
      <dgm:resizeHandles/>
    </dgm:varLst>
    <dgm:choose name="Name1">
      <dgm:if name="Name2" func="var" arg="dir" op="equ" val="norm">
        <dgm:alg type="lin">
          <dgm:param type="linDir" val="fromL"/>
          <dgm:param type="nodeVertAlign" val="t"/>
        </dgm:alg>
      </dgm:if>
      <dgm:else name="Name3">
        <dgm:alg type="lin">
          <dgm:param type="linDir" val="fromR"/>
          <dgm:param type="nodeVertAlign" val="t"/>
        </dgm:alg>
      </dgm:else>
    </dgm:choose>
    <dgm:shape xmlns:r="http://schemas.openxmlformats.org/officeDocument/2006/relationships" r:blip="">
      <dgm:adjLst/>
    </dgm:shape>
    <dgm:presOf/>
    <dgm:constrLst>
      <dgm:constr type="w" for="ch" forName="vertOne" refType="w"/>
      <dgm:constr type="w" for="des" forName="horzOne" refType="w"/>
      <dgm:constr type="w" for="des" forName="txOne" refType="w"/>
      <dgm:constr type="w" for="des" forName="vertTwo" refType="w"/>
      <dgm:constr type="w" for="des" forName="horzTwo" refType="w"/>
      <dgm:constr type="w" for="des" forName="txTwo" refType="w"/>
      <dgm:constr type="w" for="des" forName="vertThree" refType="w"/>
      <dgm:constr type="w" for="des" forName="horzThree" refType="w"/>
      <dgm:constr type="w" for="des" forName="txThree" refType="w"/>
      <dgm:constr type="w" for="des" forName="vertFour" refType="w"/>
      <dgm:constr type="w" for="des" forName="horzFour" refType="w"/>
      <dgm:constr type="w" for="des" forName="txFour" refType="w"/>
      <dgm:constr type="h" for="des" ptType="node" op="equ"/>
      <dgm:constr type="h" for="des" forName="txOne" refType="h"/>
      <dgm:constr type="userH" for="des" ptType="node" refType="h" refFor="des" refForName="txOne"/>
      <dgm:constr type="primFontSz" for="des" forName="txOne" val="65"/>
      <dgm:constr type="primFontSz" for="des" forName="txTwo" val="65"/>
      <dgm:constr type="primFontSz" for="des" forName="txTwo" refType="primFontSz" refFor="des" refForName="txOne" op="lte"/>
      <dgm:constr type="primFontSz" for="des" forName="txThree" val="65"/>
      <dgm:constr type="primFontSz" for="des" forName="txThree" refType="primFontSz" refFor="des" refForName="txOne" op="lte"/>
      <dgm:constr type="primFontSz" for="des" forName="txThree" refType="primFontSz" refFor="des" refForName="txTwo" op="lte"/>
      <dgm:constr type="primFontSz" for="des" forName="txFour" val="65"/>
      <dgm:constr type="primFontSz" for="des" forName="txFour" refType="primFontSz" refFor="des" refForName="txOne" op="lte"/>
      <dgm:constr type="primFontSz" for="des" forName="txFour" refType="primFontSz" refFor="des" refForName="txTwo" op="lte"/>
      <dgm:constr type="primFontSz" for="des" forName="txFour" refType="primFontSz" refFor="des" refForName="txThree" op="lte"/>
      <dgm:constr type="w" for="des" forName="sibSpaceOne" refType="w" fact="0.168"/>
      <dgm:constr type="w" for="des" forName="sibSpaceTwo" refType="w" refFor="des" refForName="sibSpaceOne" op="equ" fact="0.5"/>
      <dgm:constr type="w" for="des" forName="sibSpaceThree" refType="w" refFor="des" refForName="sibSpaceTwo" op="equ" fact="0.5"/>
      <dgm:constr type="w" for="des" forName="sibSpaceFour" refType="w" refFor="des" refForName="sibSpaceThree" op="equ" fact="0.5"/>
      <dgm:constr type="h" for="des" forName="parTransOne" refType="w" fact="0.056"/>
      <dgm:constr type="h" for="des" forName="parTransTwo" refType="h" refFor="des" refForName="parTransOne" op="equ"/>
      <dgm:constr type="h" for="des" forName="parTransThree" refType="h" refFor="des" refForName="parTransTwo" op="equ"/>
      <dgm:constr type="h" for="des" forName="parTransFour" refType="h" refFor="des" refForName="parTransThree" op="equ"/>
    </dgm:constrLst>
    <dgm:ruleLst/>
    <dgm:forEach name="Name4" axis="ch" ptType="node">
      <dgm:layoutNode name="vertOne">
        <dgm:alg type="lin">
          <dgm:param type="linDir" val="fromT"/>
        </dgm:alg>
        <dgm:shape xmlns:r="http://schemas.openxmlformats.org/officeDocument/2006/relationships" r:blip="">
          <dgm:adjLst/>
        </dgm:shape>
        <dgm:presOf/>
        <dgm:constrLst>
          <dgm:constr type="w" for="ch" forName="txOne" refType="w" refFor="ch" refForName="horzOne" op="gte"/>
        </dgm:constrLst>
        <dgm:ruleLst/>
        <dgm:layoutNode name="txOne" styleLbl="node0">
          <dgm:varLst>
            <dgm:chPref val="3"/>
          </dgm:varLst>
          <dgm:alg type="tx"/>
          <dgm:shape xmlns:r="http://schemas.openxmlformats.org/officeDocument/2006/relationships" type="roundRect" r:blip="">
            <dgm:adjLst>
              <dgm:adj idx="1" val="0.1"/>
            </dgm:adjLst>
          </dgm:shape>
          <dgm:presOf axis="self"/>
          <dgm:constrLst>
            <dgm:constr type="tMarg" refType="primFontSz" fact="0.3"/>
            <dgm:constr type="bMarg" refType="primFontSz" fact="0.3"/>
            <dgm:constr type="lMarg" refType="primFontSz" fact="0.3"/>
            <dgm:constr type="rMarg" refType="primFontSz" fact="0.3"/>
          </dgm:constrLst>
          <dgm:ruleLst>
            <dgm:rule type="primFontSz" val="5" fact="NaN" max="NaN"/>
          </dgm:ruleLst>
        </dgm:layoutNode>
        <dgm:choose name="Name5">
          <dgm:if name="Name6" axis="des" ptType="node" func="cnt" op="gt" val="0">
            <dgm:layoutNode name="parTransOne">
              <dgm:alg type="sp"/>
              <dgm:shape xmlns:r="http://schemas.openxmlformats.org/officeDocument/2006/relationships" r:blip="">
                <dgm:adjLst/>
              </dgm:shape>
              <dgm:presOf/>
              <dgm:constrLst/>
              <dgm:ruleLst/>
            </dgm:layoutNode>
          </dgm:if>
          <dgm:else name="Name7"/>
        </dgm:choose>
        <dgm:layoutNode name="horzOne">
          <dgm:choose name="Name8">
            <dgm:if name="Name9" func="var" arg="dir" op="equ" val="norm">
              <dgm:alg type="lin">
                <dgm:param type="linDir" val="fromL"/>
                <dgm:param type="nodeVertAlign" val="t"/>
              </dgm:alg>
            </dgm:if>
            <dgm:else name="Name10">
              <dgm:alg type="lin">
                <dgm:param type="linDir" val="fromR"/>
                <dgm:param type="nodeVertAlign" val="t"/>
              </dgm:alg>
            </dgm:else>
          </dgm:choose>
          <dgm:shape xmlns:r="http://schemas.openxmlformats.org/officeDocument/2006/relationships" r:blip="">
            <dgm:adjLst/>
          </dgm:shape>
          <dgm:presOf/>
          <dgm:constrLst/>
          <dgm:ruleLst>
            <dgm:rule type="w" val="INF" fact="NaN" max="NaN"/>
          </dgm:ruleLst>
          <dgm:forEach name="Name11" axis="ch" ptType="node">
            <dgm:layoutNode name="vertTwo">
              <dgm:alg type="lin">
                <dgm:param type="linDir" val="fromT"/>
              </dgm:alg>
              <dgm:shape xmlns:r="http://schemas.openxmlformats.org/officeDocument/2006/relationships" r:blip="">
                <dgm:adjLst/>
              </dgm:shape>
              <dgm:presOf/>
              <dgm:constrLst>
                <dgm:constr type="w" for="ch" forName="txTwo" refType="w" refFor="ch" refForName="horzTwo" op="gte"/>
              </dgm:constrLst>
              <dgm:ruleLst/>
              <dgm:layoutNode name="txTwo">
                <dgm:varLst>
                  <dgm:chPref val="3"/>
                </dgm:varLst>
                <dgm:alg type="tx"/>
                <dgm:shape xmlns:r="http://schemas.openxmlformats.org/officeDocument/2006/relationships" type="roundRect" r:blip="">
                  <dgm:adjLst>
                    <dgm:adj idx="1" val="0.1"/>
                  </dgm:adjLst>
                </dgm:shape>
                <dgm:presOf axis="self"/>
                <dgm:constrLst>
                  <dgm:constr type="userH"/>
                  <dgm:constr type="h" refType="userH"/>
                  <dgm:constr type="tMarg" refType="primFontSz" fact="0.3"/>
                  <dgm:constr type="bMarg" refType="primFontSz" fact="0.3"/>
                  <dgm:constr type="lMarg" refType="primFontSz" fact="0.3"/>
                  <dgm:constr type="rMarg" refType="primFontSz" fact="0.3"/>
                </dgm:constrLst>
                <dgm:ruleLst>
                  <dgm:rule type="primFontSz" val="5" fact="NaN" max="NaN"/>
                </dgm:ruleLst>
              </dgm:layoutNode>
              <dgm:choose name="Name12">
                <dgm:if name="Name13" axis="des" ptType="node" func="cnt" op="gt" val="0">
                  <dgm:layoutNode name="parTransTwo">
                    <dgm:alg type="sp"/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</dgm:layoutNode>
                </dgm:if>
                <dgm:else name="Name14"/>
              </dgm:choose>
              <dgm:layoutNode name="horzTwo">
                <dgm:choose name="Name15">
                  <dgm:if name="Name16" func="var" arg="dir" op="equ" val="norm">
                    <dgm:alg type="lin">
                      <dgm:param type="linDir" val="fromL"/>
                      <dgm:param type="nodeVertAlign" val="t"/>
                    </dgm:alg>
                  </dgm:if>
                  <dgm:else name="Name17">
                    <dgm:alg type="lin">
                      <dgm:param type="linDir" val="fromR"/>
                      <dgm:param type="nodeVertAlign" val="t"/>
                    </dgm:alg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constrLst/>
                <dgm:ruleLst>
                  <dgm:rule type="w" val="INF" fact="NaN" max="NaN"/>
                </dgm:ruleLst>
                <dgm:forEach name="Name18" axis="ch" ptType="node">
                  <dgm:layoutNode name="vertThree">
                    <dgm:alg type="lin">
                      <dgm:param type="linDir" val="fromT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w" for="ch" forName="txThree" refType="w" refFor="ch" refForName="horzThree" op="gte"/>
                    </dgm:constrLst>
                    <dgm:ruleLst/>
                    <dgm:layoutNode name="txThree">
                      <dgm:varLst>
                        <dgm:chPref val="3"/>
                      </dgm:varLst>
                      <dgm:alg type="tx"/>
                      <dgm:shape xmlns:r="http://schemas.openxmlformats.org/officeDocument/2006/relationships" type="roundRect" r:blip="">
                        <dgm:adjLst>
                          <dgm:adj idx="1" val="0.1"/>
                        </dgm:adjLst>
                      </dgm:shape>
                      <dgm:presOf axis="self"/>
                      <dgm:constrLst>
                        <dgm:constr type="userH"/>
                        <dgm:constr type="h" refType="userH"/>
                        <dgm:constr type="tMarg" refType="primFontSz" fact="0.3"/>
                        <dgm:constr type="bMarg" refType="primFontSz" fact="0.3"/>
                        <dgm:constr type="lMarg" refType="primFontSz" fact="0.3"/>
                        <dgm:constr type="rMarg" refType="primFontSz" fact="0.3"/>
                      </dgm:constrLst>
                      <dgm:ruleLst>
                        <dgm:rule type="primFontSz" val="5" fact="NaN" max="NaN"/>
                      </dgm:ruleLst>
                    </dgm:layoutNode>
                    <dgm:choose name="Name19">
                      <dgm:if name="Name20" axis="des" ptType="node" func="cnt" op="gt" val="0">
                        <dgm:layoutNode name="parTransThree">
                          <dgm:alg type="sp"/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constrLst/>
                          <dgm:ruleLst/>
                        </dgm:layoutNode>
                      </dgm:if>
                      <dgm:else name="Name21"/>
                    </dgm:choose>
                    <dgm:layoutNode name="horzThree">
                      <dgm:choose name="Name22">
                        <dgm:if name="Name23" func="var" arg="dir" op="equ" val="norm">
                          <dgm:alg type="lin">
                            <dgm:param type="linDir" val="fromL"/>
                            <dgm:param type="nodeVertAlign" val="t"/>
                          </dgm:alg>
                        </dgm:if>
                        <dgm:else name="Name24">
                          <dgm:alg type="lin">
                            <dgm:param type="linDir" val="fromR"/>
                            <dgm:param type="nodeVertAlign" val="t"/>
                          </dgm:alg>
                        </dgm:else>
                      </dgm:choose>
                      <dgm:shape xmlns:r="http://schemas.openxmlformats.org/officeDocument/2006/relationships" r:blip="">
                        <dgm:adjLst/>
                      </dgm:shape>
                      <dgm:presOf/>
                      <dgm:constrLst/>
                      <dgm:ruleLst>
                        <dgm:rule type="w" val="INF" fact="NaN" max="NaN"/>
                      </dgm:ruleLst>
                      <dgm:forEach name="repeat" axis="ch" ptType="node">
                        <dgm:layoutNode name="vertFour">
                          <dgm:varLst>
                            <dgm:chPref val="3"/>
                          </dgm:varLst>
                          <dgm:alg type="lin">
                            <dgm:param type="linDir" val="fromT"/>
                          </dgm:alg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constrLst>
                            <dgm:constr type="w" for="ch" forName="txFour" refType="w" refFor="ch" refForName="horzFour" op="gte"/>
                          </dgm:constrLst>
                          <dgm:ruleLst/>
                          <dgm:layoutNode name="txFour">
                            <dgm:varLst>
                              <dgm:chPref val="3"/>
                            </dgm:varLst>
                            <dgm:alg type="tx"/>
                            <dgm:shape xmlns:r="http://schemas.openxmlformats.org/officeDocument/2006/relationships" type="roundRect" r:blip="">
                              <dgm:adjLst>
                                <dgm:adj idx="1" val="0.1"/>
                              </dgm:adjLst>
                            </dgm:shape>
                            <dgm:presOf axis="self"/>
                            <dgm:constrLst>
                              <dgm:constr type="userH"/>
                              <dgm:constr type="h" refType="userH"/>
                              <dgm:constr type="tMarg" refType="primFontSz" fact="0.3"/>
                              <dgm:constr type="bMarg" refType="primFontSz" fact="0.3"/>
                              <dgm:constr type="lMarg" refType="primFontSz" fact="0.3"/>
                              <dgm:constr type="rMarg" refType="primFontSz" fact="0.3"/>
                            </dgm:constrLst>
                            <dgm:ruleLst>
                              <dgm:rule type="primFontSz" val="5" fact="NaN" max="NaN"/>
                            </dgm:ruleLst>
                          </dgm:layoutNode>
                          <dgm:choose name="Name25">
                            <dgm:if name="Name26" axis="des" ptType="node" func="cnt" op="gt" val="0">
                              <dgm:layoutNode name="parTransFour">
                                <dgm:alg type="sp"/>
                                <dgm:shape xmlns:r="http://schemas.openxmlformats.org/officeDocument/2006/relationships" r:blip="">
                                  <dgm:adjLst/>
                                </dgm:shape>
                                <dgm:presOf/>
                                <dgm:constrLst/>
                                <dgm:ruleLst/>
                              </dgm:layoutNode>
                            </dgm:if>
                            <dgm:else name="Name27"/>
                          </dgm:choose>
                          <dgm:layoutNode name="horzFour">
                            <dgm:choose name="Name28">
                              <dgm:if name="Name29" func="var" arg="dir" op="equ" val="norm">
                                <dgm:alg type="lin">
                                  <dgm:param type="linDir" val="fromL"/>
                                  <dgm:param type="nodeVertAlign" val="t"/>
                                </dgm:alg>
                              </dgm:if>
                              <dgm:else name="Name30">
                                <dgm:alg type="lin">
                                  <dgm:param type="linDir" val="fromR"/>
                                  <dgm:param type="nodeVertAlign" val="t"/>
                                </dgm:alg>
                              </dgm:else>
                            </dgm:choose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/>
                            <dgm:ruleLst>
                              <dgm:rule type="w" val="INF" fact="NaN" max="NaN"/>
                            </dgm:ruleLst>
                            <dgm:forEach name="Name31" ref="repeat"/>
                          </dgm:layoutNode>
                        </dgm:layoutNode>
                        <dgm:choose name="Name32">
                          <dgm:if name="Name33" axis="self" ptType="node" func="revPos" op="gte" val="2">
                            <dgm:forEach name="Name34" axis="followSib" ptType="sibTrans" cnt="1">
                              <dgm:layoutNode name="sibSpaceFour">
                                <dgm:alg type="sp"/>
                                <dgm:shape xmlns:r="http://schemas.openxmlformats.org/officeDocument/2006/relationships" r:blip="">
                                  <dgm:adjLst/>
                                </dgm:shape>
                                <dgm:presOf/>
                                <dgm:constrLst/>
                                <dgm:ruleLst/>
                              </dgm:layoutNode>
                            </dgm:forEach>
                          </dgm:if>
                          <dgm:else name="Name35"/>
                        </dgm:choose>
                      </dgm:forEach>
                    </dgm:layoutNode>
                  </dgm:layoutNode>
                  <dgm:choose name="Name36">
                    <dgm:if name="Name37" axis="self" ptType="node" func="revPos" op="gte" val="2">
                      <dgm:forEach name="Name38" axis="followSib" ptType="sibTrans" cnt="1">
                        <dgm:layoutNode name="sibSpaceThree">
                          <dgm:alg type="sp"/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constrLst/>
                          <dgm:ruleLst/>
                        </dgm:layoutNode>
                      </dgm:forEach>
                    </dgm:if>
                    <dgm:else name="Name39"/>
                  </dgm:choose>
                </dgm:forEach>
              </dgm:layoutNode>
            </dgm:layoutNode>
            <dgm:choose name="Name40">
              <dgm:if name="Name41" axis="self" ptType="node" func="revPos" op="gte" val="2">
                <dgm:forEach name="Name42" axis="followSib" ptType="sibTrans" cnt="1">
                  <dgm:layoutNode name="sibSpaceTwo">
                    <dgm:alg type="sp"/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</dgm:layoutNode>
                </dgm:forEach>
              </dgm:if>
              <dgm:else name="Name43"/>
            </dgm:choose>
          </dgm:forEach>
        </dgm:layoutNode>
      </dgm:layoutNode>
      <dgm:choose name="Name44">
        <dgm:if name="Name45" axis="self" ptType="node" func="revPos" op="gte" val="2">
          <dgm:forEach name="Name46" axis="followSib" ptType="sibTrans" cnt="1">
            <dgm:layoutNode name="sibSpaceOne">
              <dgm:alg type="sp"/>
              <dgm:shape xmlns:r="http://schemas.openxmlformats.org/officeDocument/2006/relationships" r:blip="">
                <dgm:adjLst/>
              </dgm:shape>
              <dgm:presOf/>
              <dgm:constrLst/>
              <dgm:ruleLst/>
            </dgm:layoutNode>
          </dgm:forEach>
        </dgm:if>
        <dgm:else name="Name47"/>
      </dgm:choose>
    </dgm:forEach>
  </dgm:layoutNode>
</dgm:layoutDef>
</file>

<file path=word/diagrams/layout2.xml><?xml version="1.0" encoding="utf-8"?>
<dgm:layoutDef xmlns:dgm="http://schemas.openxmlformats.org/drawingml/2006/diagram" xmlns:a="http://schemas.openxmlformats.org/drawingml/2006/main" uniqueId="urn:microsoft.com/office/officeart/2008/layout/HorizontalMultiLevelHierarchy">
  <dgm:title val=""/>
  <dgm:desc val=""/>
  <dgm:catLst>
    <dgm:cat type="hierarchy" pri="46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13">
          <dgm:prSet phldr="1"/>
        </dgm:pt>
      </dgm:ptLst>
      <dgm:cxnLst>
        <dgm:cxn modelId="2" srcId="0" destId="1" srcOrd="0" destOrd="0"/>
        <dgm:cxn modelId="3" srcId="1" destId="11" srcOrd="0" destOrd="0"/>
        <dgm:cxn modelId="4" srcId="1" destId="12" srcOrd="1" destOrd="0"/>
        <dgm:cxn modelId="5" srcId="1" destId="13" srcOrd="2" destOrd="0"/>
      </dgm:cxnLst>
      <dgm:bg/>
      <dgm:whole/>
    </dgm:dataModel>
  </dgm:sampData>
  <dgm:style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</dgm:ptLst>
      <dgm:cxnLst>
        <dgm:cxn modelId="2" srcId="0" destId="1" srcOrd="0" destOrd="0"/>
        <dgm:cxn modelId="3" srcId="1" destId="11" srcOrd="0" destOrd="0"/>
        <dgm:cxn modelId="4" srcId="1" destId="12" srcOrd="1" destOrd="0"/>
      </dgm:cxnLst>
      <dgm:bg/>
      <dgm:whole/>
    </dgm:dataModel>
  </dgm:styleData>
  <dgm:clr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13">
          <dgm:prSet phldr="1"/>
        </dgm:pt>
      </dgm:ptLst>
      <dgm:cxnLst>
        <dgm:cxn modelId="2" srcId="0" destId="1" srcOrd="0" destOrd="0"/>
        <dgm:cxn modelId="3" srcId="1" destId="11" srcOrd="0" destOrd="0"/>
        <dgm:cxn modelId="4" srcId="1" destId="12" srcOrd="1" destOrd="0"/>
        <dgm:cxn modelId="5" srcId="1" destId="13" srcOrd="2" destOrd="0"/>
      </dgm:cxnLst>
      <dgm:bg/>
      <dgm:whole/>
    </dgm:dataModel>
  </dgm:clrData>
  <dgm:layoutNode name="Name0">
    <dgm:varLst>
      <dgm:chPref val="1"/>
      <dgm:dir/>
      <dgm:animOne val="branch"/>
      <dgm:animLvl val="lvl"/>
      <dgm:resizeHandles val="exact"/>
    </dgm:varLst>
    <dgm:choose name="Name1">
      <dgm:if name="Name2" func="var" arg="dir" op="equ" val="norm">
        <dgm:alg type="hierChild">
          <dgm:param type="linDir" val="fromT"/>
          <dgm:param type="chAlign" val="l"/>
        </dgm:alg>
      </dgm:if>
      <dgm:else name="Name3">
        <dgm:alg type="hierChild">
          <dgm:param type="linDir" val="fromT"/>
          <dgm:param type="chAlign" val="r"/>
        </dgm:alg>
      </dgm:else>
    </dgm:choose>
    <dgm:shape xmlns:r="http://schemas.openxmlformats.org/officeDocument/2006/relationships" r:blip="">
      <dgm:adjLst/>
    </dgm:shape>
    <dgm:presOf/>
    <dgm:constrLst>
      <dgm:constr type="h" for="des" forName="LevelOneTextNode" refType="h"/>
      <dgm:constr type="w" for="des" forName="LevelOneTextNode" refType="h" refFor="des" refForName="LevelOneTextNode" fact="0.19"/>
      <dgm:constr type="h" for="des" forName="LevelTwoTextNode" refType="w" refFor="des" refForName="LevelOneTextNode"/>
      <dgm:constr type="w" for="des" forName="LevelTwoTextNode" refType="h" refFor="des" refForName="LevelTwoTextNode" fact="3.28"/>
      <dgm:constr type="sibSp" refType="h" refFor="des" refForName="LevelTwoTextNode" op="equ" fact="0.25"/>
      <dgm:constr type="sibSp" for="des" forName="level2hierChild" refType="h" refFor="des" refForName="LevelTwoTextNode" op="equ" fact="0.25"/>
      <dgm:constr type="sibSp" for="des" forName="level3hierChild" refType="h" refFor="des" refForName="LevelTwoTextNode" op="equ" fact="0.25"/>
      <dgm:constr type="sp" for="des" forName="root1" refType="w" refFor="des" refForName="LevelTwoTextNode" fact="0.2"/>
      <dgm:constr type="sp" for="des" forName="root2" refType="sp" refFor="des" refForName="root1" op="equ"/>
      <dgm:constr type="primFontSz" for="des" forName="LevelOneTextNode" op="equ" val="65"/>
      <dgm:constr type="primFontSz" for="des" forName="LevelTwoTextNode" op="equ" val="65"/>
      <dgm:constr type="primFontSz" for="des" forName="LevelTwoTextNode" refType="primFontSz" refFor="des" refForName="LevelOneTextNode" op="lte"/>
      <dgm:constr type="primFontSz" for="des" forName="connTx" op="equ" val="50"/>
      <dgm:constr type="primFontSz" for="des" forName="connTx" refType="primFontSz" refFor="des" refForName="LevelOneTextNode" op="lte" fact="0.78"/>
    </dgm:constrLst>
    <dgm:forEach name="Name4" axis="ch">
      <dgm:forEach name="Name5" axis="self" ptType="node">
        <dgm:layoutNode name="root1">
          <dgm:choose name="Name6">
            <dgm:if name="Name7" func="var" arg="dir" op="equ" val="norm">
              <dgm:alg type="hierRoot">
                <dgm:param type="hierAlign" val="lCtrCh"/>
              </dgm:alg>
            </dgm:if>
            <dgm:else name="Name8">
              <dgm:alg type="hierRoot">
                <dgm:param type="hierAlign" val="rCtrCh"/>
              </dgm:alg>
            </dgm:else>
          </dgm:choose>
          <dgm:shape xmlns:r="http://schemas.openxmlformats.org/officeDocument/2006/relationships" r:blip="">
            <dgm:adjLst/>
          </dgm:shape>
          <dgm:presOf/>
          <dgm:layoutNode name="LevelOneTextNode" styleLbl="node0">
            <dgm:varLst>
              <dgm:chPref val="3"/>
            </dgm:varLst>
            <dgm:alg type="tx">
              <dgm:param type="autoTxRot" val="grav"/>
            </dgm:alg>
            <dgm:choose name="Name9">
              <dgm:if name="Name10" func="var" arg="dir" op="equ" val="norm">
                <dgm:shape xmlns:r="http://schemas.openxmlformats.org/officeDocument/2006/relationships" rot="270" type="rect" r:blip="">
                  <dgm:adjLst/>
                </dgm:shape>
              </dgm:if>
              <dgm:else name="Name11">
                <dgm:shape xmlns:r="http://schemas.openxmlformats.org/officeDocument/2006/relationships" rot="90" type="rect" r:blip="">
                  <dgm:adjLst/>
                </dgm:shape>
              </dgm:else>
            </dgm:choose>
            <dgm:presOf axis="self"/>
            <dgm:constrLst>
              <dgm:constr type="tMarg" refType="primFontSz" fact="0.05"/>
              <dgm:constr type="bMarg" refType="primFontSz" fact="0.05"/>
              <dgm:constr type="lMarg" refType="primFontSz" fact="0.05"/>
              <dgm:constr type="rMarg" refType="primFontSz" fact="0.05"/>
            </dgm:constrLst>
            <dgm:ruleLst>
              <dgm:rule type="primFontSz" val="2" fact="NaN" max="NaN"/>
            </dgm:ruleLst>
          </dgm:layoutNode>
          <dgm:layoutNode name="level2hierChild">
            <dgm:choose name="Name12">
              <dgm:if name="Name13" func="var" arg="dir" op="equ" val="norm">
                <dgm:alg type="hierChild">
                  <dgm:param type="linDir" val="fromT"/>
                  <dgm:param type="chAlign" val="l"/>
                </dgm:alg>
              </dgm:if>
              <dgm:else name="Name14">
                <dgm:alg type="hierChild">
                  <dgm:param type="linDir" val="fromT"/>
                  <dgm:param type="chAlign" val="r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forEach name="repeat" axis="ch">
              <dgm:forEach name="Name15" axis="self" ptType="parTrans" cnt="1">
                <dgm:layoutNode name="conn2-1">
                  <dgm:choose name="Name16">
                    <dgm:if name="Name17" func="var" arg="dir" op="equ" val="norm">
                      <dgm:alg type="conn">
                        <dgm:param type="dim" val="1D"/>
                        <dgm:param type="begPts" val="midR"/>
                        <dgm:param type="endPts" val="midL"/>
                        <dgm:param type="endSty" val="noArr"/>
                        <dgm:param type="connRout" val="bend"/>
                      </dgm:alg>
                    </dgm:if>
                    <dgm:else name="Name18">
                      <dgm:alg type="conn">
                        <dgm:param type="dim" val="1D"/>
                        <dgm:param type="begPts" val="midL"/>
                        <dgm:param type="endPts" val="midR"/>
                        <dgm:param type="endSty" val="noArr"/>
                        <dgm:param type="connRout" val="bend"/>
                      </dgm:alg>
                    </dgm:else>
                  </dgm:choose>
                  <dgm:shape xmlns:r="http://schemas.openxmlformats.org/officeDocument/2006/relationships" type="conn" r:blip="" zOrderOff="-99999">
                    <dgm:adjLst/>
                  </dgm:shape>
                  <dgm:presOf axis="self"/>
                  <dgm:constrLst>
                    <dgm:constr type="w" val="1"/>
                    <dgm:constr type="h" val="5"/>
                    <dgm:constr type="connDist"/>
                    <dgm:constr type="begPad"/>
                    <dgm:constr type="endPad"/>
                    <dgm:constr type="userA" for="ch" refType="connDist"/>
                  </dgm:constrLst>
                  <dgm:layoutNode name="connTx">
                    <dgm:alg type="tx">
                      <dgm:param type="autoTxRot" val="grav"/>
                    </dgm:alg>
                    <dgm:shape xmlns:r="http://schemas.openxmlformats.org/officeDocument/2006/relationships" type="rect" r:blip="" hideGeom="1">
                      <dgm:adjLst/>
                    </dgm:shape>
                    <dgm:presOf axis="self"/>
                    <dgm:constrLst>
                      <dgm:constr type="userA"/>
                      <dgm:constr type="w" refType="userA" fact="0.05"/>
                      <dgm:constr type="h" refType="userA" fact="0.05"/>
                      <dgm:constr type="lMarg" val="1"/>
                      <dgm:constr type="rMarg" val="1"/>
                      <dgm:constr type="tMarg"/>
                      <dgm:constr type="bMarg"/>
                    </dgm:constrLst>
                    <dgm:ruleLst>
                      <dgm:rule type="h" val="NaN" fact="0.25" max="NaN"/>
                      <dgm:rule type="w" val="NaN" fact="0.8" max="NaN"/>
                      <dgm:rule type="primFontSz" val="5" fact="NaN" max="NaN"/>
                    </dgm:ruleLst>
                  </dgm:layoutNode>
                </dgm:layoutNode>
              </dgm:forEach>
              <dgm:forEach name="Name19" axis="self" ptType="node">
                <dgm:layoutNode name="root2">
                  <dgm:choose name="Name20">
                    <dgm:if name="Name21" func="var" arg="dir" op="equ" val="norm">
                      <dgm:alg type="hierRoot">
                        <dgm:param type="hierAlign" val="lCtrCh"/>
                      </dgm:alg>
                    </dgm:if>
                    <dgm:else name="Name22">
                      <dgm:alg type="hierRoot">
                        <dgm:param type="hierAlign" val="rCtrCh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layoutNode name="LevelTwoTextNode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/>
                    <dgm:constrLst>
                      <dgm:constr type="tMarg" refType="primFontSz" fact="0.05"/>
                      <dgm:constr type="bMarg" refType="primFontSz" fact="0.05"/>
                      <dgm:constr type="lMarg" refType="primFontSz" fact="0.05"/>
                      <dgm:constr type="rMarg" refType="primFontSz" fact="0.05"/>
                    </dgm:constrLst>
                    <dgm:ruleLst>
                      <dgm:rule type="primFontSz" val="2" fact="NaN" max="NaN"/>
                    </dgm:ruleLst>
                  </dgm:layoutNode>
                  <dgm:layoutNode name="level3hierChild">
                    <dgm:choose name="Name23">
                      <dgm:if name="Name24" func="var" arg="dir" op="equ" val="norm">
                        <dgm:alg type="hierChild">
                          <dgm:param type="linDir" val="fromT"/>
                          <dgm:param type="chAlign" val="l"/>
                        </dgm:alg>
                      </dgm:if>
                      <dgm:else name="Name25">
                        <dgm:alg type="hierChild">
                          <dgm:param type="linDir" val="fromT"/>
                          <dgm:param type="chAlign" val="r"/>
                        </dgm:alg>
                      </dgm:else>
                    </dgm:choose>
                    <dgm:shape xmlns:r="http://schemas.openxmlformats.org/officeDocument/2006/relationships" r:blip="">
                      <dgm:adjLst/>
                    </dgm:shape>
                    <dgm:presOf/>
                    <dgm:forEach name="Name26" ref="repeat"/>
                  </dgm:layoutNode>
                </dgm:layoutNode>
              </dgm:forEach>
            </dgm:forEach>
          </dgm:layoutNode>
        </dgm:layoutNode>
      </dgm:forEach>
    </dgm:forEach>
  </dgm:layoutNode>
</dgm:layoutDef>
</file>

<file path=word/diagrams/layout3.xml><?xml version="1.0" encoding="utf-8"?>
<dgm:layoutDef xmlns:dgm="http://schemas.openxmlformats.org/drawingml/2006/diagram" xmlns:a="http://schemas.openxmlformats.org/drawingml/2006/main" uniqueId="urn:microsoft.com/office/officeart/2008/layout/HorizontalMultiLevelHierarchy">
  <dgm:title val=""/>
  <dgm:desc val=""/>
  <dgm:catLst>
    <dgm:cat type="hierarchy" pri="46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13">
          <dgm:prSet phldr="1"/>
        </dgm:pt>
      </dgm:ptLst>
      <dgm:cxnLst>
        <dgm:cxn modelId="2" srcId="0" destId="1" srcOrd="0" destOrd="0"/>
        <dgm:cxn modelId="3" srcId="1" destId="11" srcOrd="0" destOrd="0"/>
        <dgm:cxn modelId="4" srcId="1" destId="12" srcOrd="1" destOrd="0"/>
        <dgm:cxn modelId="5" srcId="1" destId="13" srcOrd="2" destOrd="0"/>
      </dgm:cxnLst>
      <dgm:bg/>
      <dgm:whole/>
    </dgm:dataModel>
  </dgm:sampData>
  <dgm:style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</dgm:ptLst>
      <dgm:cxnLst>
        <dgm:cxn modelId="2" srcId="0" destId="1" srcOrd="0" destOrd="0"/>
        <dgm:cxn modelId="3" srcId="1" destId="11" srcOrd="0" destOrd="0"/>
        <dgm:cxn modelId="4" srcId="1" destId="12" srcOrd="1" destOrd="0"/>
      </dgm:cxnLst>
      <dgm:bg/>
      <dgm:whole/>
    </dgm:dataModel>
  </dgm:styleData>
  <dgm:clr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13">
          <dgm:prSet phldr="1"/>
        </dgm:pt>
      </dgm:ptLst>
      <dgm:cxnLst>
        <dgm:cxn modelId="2" srcId="0" destId="1" srcOrd="0" destOrd="0"/>
        <dgm:cxn modelId="3" srcId="1" destId="11" srcOrd="0" destOrd="0"/>
        <dgm:cxn modelId="4" srcId="1" destId="12" srcOrd="1" destOrd="0"/>
        <dgm:cxn modelId="5" srcId="1" destId="13" srcOrd="2" destOrd="0"/>
      </dgm:cxnLst>
      <dgm:bg/>
      <dgm:whole/>
    </dgm:dataModel>
  </dgm:clrData>
  <dgm:layoutNode name="Name0">
    <dgm:varLst>
      <dgm:chPref val="1"/>
      <dgm:dir/>
      <dgm:animOne val="branch"/>
      <dgm:animLvl val="lvl"/>
      <dgm:resizeHandles val="exact"/>
    </dgm:varLst>
    <dgm:choose name="Name1">
      <dgm:if name="Name2" func="var" arg="dir" op="equ" val="norm">
        <dgm:alg type="hierChild">
          <dgm:param type="linDir" val="fromT"/>
          <dgm:param type="chAlign" val="l"/>
        </dgm:alg>
      </dgm:if>
      <dgm:else name="Name3">
        <dgm:alg type="hierChild">
          <dgm:param type="linDir" val="fromT"/>
          <dgm:param type="chAlign" val="r"/>
        </dgm:alg>
      </dgm:else>
    </dgm:choose>
    <dgm:shape xmlns:r="http://schemas.openxmlformats.org/officeDocument/2006/relationships" r:blip="">
      <dgm:adjLst/>
    </dgm:shape>
    <dgm:presOf/>
    <dgm:constrLst>
      <dgm:constr type="h" for="des" forName="LevelOneTextNode" refType="h"/>
      <dgm:constr type="w" for="des" forName="LevelOneTextNode" refType="h" refFor="des" refForName="LevelOneTextNode" fact="0.19"/>
      <dgm:constr type="h" for="des" forName="LevelTwoTextNode" refType="w" refFor="des" refForName="LevelOneTextNode"/>
      <dgm:constr type="w" for="des" forName="LevelTwoTextNode" refType="h" refFor="des" refForName="LevelTwoTextNode" fact="3.28"/>
      <dgm:constr type="sibSp" refType="h" refFor="des" refForName="LevelTwoTextNode" op="equ" fact="0.25"/>
      <dgm:constr type="sibSp" for="des" forName="level2hierChild" refType="h" refFor="des" refForName="LevelTwoTextNode" op="equ" fact="0.25"/>
      <dgm:constr type="sibSp" for="des" forName="level3hierChild" refType="h" refFor="des" refForName="LevelTwoTextNode" op="equ" fact="0.25"/>
      <dgm:constr type="sp" for="des" forName="root1" refType="w" refFor="des" refForName="LevelTwoTextNode" fact="0.2"/>
      <dgm:constr type="sp" for="des" forName="root2" refType="sp" refFor="des" refForName="root1" op="equ"/>
      <dgm:constr type="primFontSz" for="des" forName="LevelOneTextNode" op="equ" val="65"/>
      <dgm:constr type="primFontSz" for="des" forName="LevelTwoTextNode" op="equ" val="65"/>
      <dgm:constr type="primFontSz" for="des" forName="LevelTwoTextNode" refType="primFontSz" refFor="des" refForName="LevelOneTextNode" op="lte"/>
      <dgm:constr type="primFontSz" for="des" forName="connTx" op="equ" val="50"/>
      <dgm:constr type="primFontSz" for="des" forName="connTx" refType="primFontSz" refFor="des" refForName="LevelOneTextNode" op="lte" fact="0.78"/>
    </dgm:constrLst>
    <dgm:forEach name="Name4" axis="ch">
      <dgm:forEach name="Name5" axis="self" ptType="node">
        <dgm:layoutNode name="root1">
          <dgm:choose name="Name6">
            <dgm:if name="Name7" func="var" arg="dir" op="equ" val="norm">
              <dgm:alg type="hierRoot">
                <dgm:param type="hierAlign" val="lCtrCh"/>
              </dgm:alg>
            </dgm:if>
            <dgm:else name="Name8">
              <dgm:alg type="hierRoot">
                <dgm:param type="hierAlign" val="rCtrCh"/>
              </dgm:alg>
            </dgm:else>
          </dgm:choose>
          <dgm:shape xmlns:r="http://schemas.openxmlformats.org/officeDocument/2006/relationships" r:blip="">
            <dgm:adjLst/>
          </dgm:shape>
          <dgm:presOf/>
          <dgm:layoutNode name="LevelOneTextNode" styleLbl="node0">
            <dgm:varLst>
              <dgm:chPref val="3"/>
            </dgm:varLst>
            <dgm:alg type="tx">
              <dgm:param type="autoTxRot" val="grav"/>
            </dgm:alg>
            <dgm:choose name="Name9">
              <dgm:if name="Name10" func="var" arg="dir" op="equ" val="norm">
                <dgm:shape xmlns:r="http://schemas.openxmlformats.org/officeDocument/2006/relationships" rot="270" type="rect" r:blip="">
                  <dgm:adjLst/>
                </dgm:shape>
              </dgm:if>
              <dgm:else name="Name11">
                <dgm:shape xmlns:r="http://schemas.openxmlformats.org/officeDocument/2006/relationships" rot="90" type="rect" r:blip="">
                  <dgm:adjLst/>
                </dgm:shape>
              </dgm:else>
            </dgm:choose>
            <dgm:presOf axis="self"/>
            <dgm:constrLst>
              <dgm:constr type="tMarg" refType="primFontSz" fact="0.05"/>
              <dgm:constr type="bMarg" refType="primFontSz" fact="0.05"/>
              <dgm:constr type="lMarg" refType="primFontSz" fact="0.05"/>
              <dgm:constr type="rMarg" refType="primFontSz" fact="0.05"/>
            </dgm:constrLst>
            <dgm:ruleLst>
              <dgm:rule type="primFontSz" val="2" fact="NaN" max="NaN"/>
            </dgm:ruleLst>
          </dgm:layoutNode>
          <dgm:layoutNode name="level2hierChild">
            <dgm:choose name="Name12">
              <dgm:if name="Name13" func="var" arg="dir" op="equ" val="norm">
                <dgm:alg type="hierChild">
                  <dgm:param type="linDir" val="fromT"/>
                  <dgm:param type="chAlign" val="l"/>
                </dgm:alg>
              </dgm:if>
              <dgm:else name="Name14">
                <dgm:alg type="hierChild">
                  <dgm:param type="linDir" val="fromT"/>
                  <dgm:param type="chAlign" val="r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forEach name="repeat" axis="ch">
              <dgm:forEach name="Name15" axis="self" ptType="parTrans" cnt="1">
                <dgm:layoutNode name="conn2-1">
                  <dgm:choose name="Name16">
                    <dgm:if name="Name17" func="var" arg="dir" op="equ" val="norm">
                      <dgm:alg type="conn">
                        <dgm:param type="dim" val="1D"/>
                        <dgm:param type="begPts" val="midR"/>
                        <dgm:param type="endPts" val="midL"/>
                        <dgm:param type="endSty" val="noArr"/>
                        <dgm:param type="connRout" val="bend"/>
                      </dgm:alg>
                    </dgm:if>
                    <dgm:else name="Name18">
                      <dgm:alg type="conn">
                        <dgm:param type="dim" val="1D"/>
                        <dgm:param type="begPts" val="midL"/>
                        <dgm:param type="endPts" val="midR"/>
                        <dgm:param type="endSty" val="noArr"/>
                        <dgm:param type="connRout" val="bend"/>
                      </dgm:alg>
                    </dgm:else>
                  </dgm:choose>
                  <dgm:shape xmlns:r="http://schemas.openxmlformats.org/officeDocument/2006/relationships" type="conn" r:blip="" zOrderOff="-99999">
                    <dgm:adjLst/>
                  </dgm:shape>
                  <dgm:presOf axis="self"/>
                  <dgm:constrLst>
                    <dgm:constr type="w" val="1"/>
                    <dgm:constr type="h" val="5"/>
                    <dgm:constr type="connDist"/>
                    <dgm:constr type="begPad"/>
                    <dgm:constr type="endPad"/>
                    <dgm:constr type="userA" for="ch" refType="connDist"/>
                  </dgm:constrLst>
                  <dgm:layoutNode name="connTx">
                    <dgm:alg type="tx">
                      <dgm:param type="autoTxRot" val="grav"/>
                    </dgm:alg>
                    <dgm:shape xmlns:r="http://schemas.openxmlformats.org/officeDocument/2006/relationships" type="rect" r:blip="" hideGeom="1">
                      <dgm:adjLst/>
                    </dgm:shape>
                    <dgm:presOf axis="self"/>
                    <dgm:constrLst>
                      <dgm:constr type="userA"/>
                      <dgm:constr type="w" refType="userA" fact="0.05"/>
                      <dgm:constr type="h" refType="userA" fact="0.05"/>
                      <dgm:constr type="lMarg" val="1"/>
                      <dgm:constr type="rMarg" val="1"/>
                      <dgm:constr type="tMarg"/>
                      <dgm:constr type="bMarg"/>
                    </dgm:constrLst>
                    <dgm:ruleLst>
                      <dgm:rule type="h" val="NaN" fact="0.25" max="NaN"/>
                      <dgm:rule type="w" val="NaN" fact="0.8" max="NaN"/>
                      <dgm:rule type="primFontSz" val="5" fact="NaN" max="NaN"/>
                    </dgm:ruleLst>
                  </dgm:layoutNode>
                </dgm:layoutNode>
              </dgm:forEach>
              <dgm:forEach name="Name19" axis="self" ptType="node">
                <dgm:layoutNode name="root2">
                  <dgm:choose name="Name20">
                    <dgm:if name="Name21" func="var" arg="dir" op="equ" val="norm">
                      <dgm:alg type="hierRoot">
                        <dgm:param type="hierAlign" val="lCtrCh"/>
                      </dgm:alg>
                    </dgm:if>
                    <dgm:else name="Name22">
                      <dgm:alg type="hierRoot">
                        <dgm:param type="hierAlign" val="rCtrCh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layoutNode name="LevelTwoTextNode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/>
                    <dgm:constrLst>
                      <dgm:constr type="tMarg" refType="primFontSz" fact="0.05"/>
                      <dgm:constr type="bMarg" refType="primFontSz" fact="0.05"/>
                      <dgm:constr type="lMarg" refType="primFontSz" fact="0.05"/>
                      <dgm:constr type="rMarg" refType="primFontSz" fact="0.05"/>
                    </dgm:constrLst>
                    <dgm:ruleLst>
                      <dgm:rule type="primFontSz" val="2" fact="NaN" max="NaN"/>
                    </dgm:ruleLst>
                  </dgm:layoutNode>
                  <dgm:layoutNode name="level3hierChild">
                    <dgm:choose name="Name23">
                      <dgm:if name="Name24" func="var" arg="dir" op="equ" val="norm">
                        <dgm:alg type="hierChild">
                          <dgm:param type="linDir" val="fromT"/>
                          <dgm:param type="chAlign" val="l"/>
                        </dgm:alg>
                      </dgm:if>
                      <dgm:else name="Name25">
                        <dgm:alg type="hierChild">
                          <dgm:param type="linDir" val="fromT"/>
                          <dgm:param type="chAlign" val="r"/>
                        </dgm:alg>
                      </dgm:else>
                    </dgm:choose>
                    <dgm:shape xmlns:r="http://schemas.openxmlformats.org/officeDocument/2006/relationships" r:blip="">
                      <dgm:adjLst/>
                    </dgm:shape>
                    <dgm:presOf/>
                    <dgm:forEach name="Name26" ref="repeat"/>
                  </dgm:layoutNode>
                </dgm:layoutNode>
              </dgm:forEach>
            </dgm:forEach>
          </dgm:layoutNode>
        </dgm:layoutNode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3.xml><?xml version="1.0" encoding="utf-8"?>
<dgm:styleDef xmlns:dgm="http://schemas.openxmlformats.org/drawingml/2006/diagram" xmlns:a="http://schemas.openxmlformats.org/drawingml/2006/main" uniqueId="urn:microsoft.com/office/officeart/2005/8/quickstyle/simple3">
  <dgm:title val=""/>
  <dgm:desc val=""/>
  <dgm:catLst>
    <dgm:cat type="simple" pri="10300"/>
  </dgm:catLst>
  <dgm:scene3d>
    <a:camera prst="orthographicFront"/>
    <a:lightRig rig="threePt" dir="t"/>
  </dgm:scene3d>
  <dgm:styleLbl name="node0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lnNode1">
    <dgm:scene3d>
      <a:camera prst="orthographicFront"/>
      <a:lightRig rig="flat" dir="t"/>
    </dgm:scene3d>
    <dgm:sp3d prstMaterial="dkEdge">
      <a:bevelT w="8200" h="38100"/>
    </dgm:sp3d>
    <dgm:txPr/>
    <dgm:style>
      <a:lnRef idx="1">
        <a:scrgbClr r="0" g="0" b="0"/>
      </a:lnRef>
      <a:fillRef idx="2">
        <a:scrgbClr r="0" g="0" b="0"/>
      </a:fillRef>
      <a:effectRef idx="0">
        <a:scrgbClr r="0" g="0" b="0"/>
      </a:effectRef>
      <a:fontRef idx="minor">
        <a:schemeClr val="dk1"/>
      </a:fontRef>
    </dgm:style>
  </dgm:styleLbl>
  <dgm:styleLbl name="vennNode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2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3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4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2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3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4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flat" dir="t"/>
    </dgm:scene3d>
    <dgm:sp3d prstMaterial="dkEdge">
      <a:bevelT w="8200" h="38100"/>
    </dgm:sp3d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Office Theme">
  <a:themeElements>
    <a:clrScheme name="Escala de grises">
      <a:dk1>
        <a:sysClr val="windowText" lastClr="000000"/>
      </a:dk1>
      <a:lt1>
        <a:sysClr val="window" lastClr="FFFFFF"/>
      </a:lt1>
      <a:dk2>
        <a:srgbClr val="000000"/>
      </a:dk2>
      <a:lt2>
        <a:srgbClr val="F8F8F8"/>
      </a:lt2>
      <a:accent1>
        <a:srgbClr val="DDDDDD"/>
      </a:accent1>
      <a:accent2>
        <a:srgbClr val="B2B2B2"/>
      </a:accent2>
      <a:accent3>
        <a:srgbClr val="969696"/>
      </a:accent3>
      <a:accent4>
        <a:srgbClr val="808080"/>
      </a:accent4>
      <a:accent5>
        <a:srgbClr val="5F5F5F"/>
      </a:accent5>
      <a:accent6>
        <a:srgbClr val="4D4D4D"/>
      </a:accent6>
      <a:hlink>
        <a:srgbClr val="5F5F5F"/>
      </a:hlink>
      <a:folHlink>
        <a:srgbClr val="919191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>
  <b:Source>
    <b:Tag>Tom03</b:Tag>
    <b:SourceType>Book</b:SourceType>
    <b:Guid>{B443EB7F-3006-4ABF-A0E1-2A5A98E3E525}</b:Guid>
    <b:Title>Sistemas de Comunicaciones Electronicas</b:Title>
    <b:Year>2003</b:Year>
    <b:Author>
      <b:Author>
        <b:NameList>
          <b:Person>
            <b:Last>Tomasi</b:Last>
            <b:First>Wayne.</b:First>
          </b:Person>
        </b:NameList>
      </b:Author>
    </b:Author>
    <b:City>Mexico</b:City>
    <b:Publisher>Pearson Education</b:Publisher>
    <b:RefOrder>3</b:RefOrder>
  </b:Source>
  <b:Source>
    <b:Tag>CVe07</b:Tag>
    <b:SourceType>Book</b:SourceType>
    <b:Guid>{FF0E6167-4643-4756-82D7-F362C452A49C}</b:Guid>
    <b:Author>
      <b:Author>
        <b:NameList>
          <b:Person>
            <b:Last>C. Vega</b:Last>
            <b:First>J.</b:First>
            <b:Middle>Maza y A. Lopez,</b:Middle>
          </b:Person>
        </b:NameList>
      </b:Author>
    </b:Author>
    <b:Title>Sistemas de Telecomunicacion</b:Title>
    <b:Year>2007</b:Year>
    <b:City>Cantabria</b:City>
    <b:Publisher>Universidad de Cantabria</b:Publisher>
    <b:RefOrder>4</b:RefOrder>
  </b:Source>
  <b:Source>
    <b:Tag>MGu16</b:Tag>
    <b:SourceType>Book</b:SourceType>
    <b:Guid>{550A205E-364A-4B51-8A2F-18363EE4A4DE}</b:Guid>
    <b:Author>
      <b:Author>
        <b:NameList>
          <b:Person>
            <b:Last>Guerrero</b:Last>
            <b:First>M.</b:First>
          </b:Person>
        </b:NameList>
      </b:Author>
    </b:Author>
    <b:Title>Diseño y desarrollo de practicas de laboratorio para comunicaciones analogicas basadas en modulacion AM</b:Title>
    <b:Year>2016</b:Year>
    <b:City>Cuenca</b:City>
    <b:Publisher>Universidad de Cuenca</b:Publisher>
    <b:RefOrder>5</b:RefOrder>
  </b:Source>
  <b:Source>
    <b:Tag>Wik211</b:Tag>
    <b:SourceType>InternetSite</b:SourceType>
    <b:Guid>{9D5917F1-E0C1-43A5-B098-943514B737A3}</b:Guid>
    <b:Year>2021</b:Year>
    <b:Author>
      <b:Author>
        <b:NameList>
          <b:Person>
            <b:Last>Wikipedia</b:Last>
          </b:Person>
        </b:NameList>
      </b:Author>
    </b:Author>
    <b:Month>Agosto</b:Month>
    <b:Day>4</b:Day>
    <b:URL>https://en.wikipedia.org/wiki/Double-sideband_suppressed- carrier_transmission#:~:text=Double%2Dsideband%20suppressed%2Dcarrier%20transmission</b:URL>
    <b:RefOrder>6</b:RefOrder>
  </b:Source>
  <b:Source>
    <b:Tag>Ele21</b:Tag>
    <b:SourceType>InternetSite</b:SourceType>
    <b:Guid>{86197220-D35F-4A92-B020-BC9CE58EB6C5}</b:Guid>
    <b:Author>
      <b:Author>
        <b:NameList>
          <b:Person>
            <b:Last>Coach</b:Last>
            <b:First>Electronic</b:First>
          </b:Person>
        </b:NameList>
      </b:Author>
    </b:Author>
    <b:Year>2021</b:Year>
    <b:Month>Agosto</b:Month>
    <b:Day>04</b:Day>
    <b:URL>https://electronicscoach.com/single-sideband-modulation.html.</b:URL>
    <b:RefOrder>7</b:RefOrder>
  </b:Source>
  <b:Source>
    <b:Tag>MZa15</b:Tag>
    <b:SourceType>Book</b:SourceType>
    <b:Guid>{F8761852-FAB9-4D0C-BA82-1AF7705E5C66}</b:Guid>
    <b:Title>Modulacion y demodulacion lineal</b:Title>
    <b:Year>2015</b:Year>
    <b:Author>
      <b:Author>
        <b:NameList>
          <b:Person>
            <b:Last>Zapater</b:Last>
            <b:First>M.</b:First>
          </b:Person>
        </b:NameList>
      </b:Author>
    </b:Author>
    <b:City>Madrid</b:City>
    <b:Publisher>Universidad Complutense</b:Publisher>
    <b:RefOrder>8</b:RefOrder>
  </b:Source>
  <b:Source>
    <b:Tag>ABl13</b:Tag>
    <b:SourceType>Book</b:SourceType>
    <b:Guid>{3A447561-D375-4632-8906-AF17AB2DCAAD}</b:Guid>
    <b:Author>
      <b:Author>
        <b:NameList>
          <b:Person>
            <b:Last>A. Blanco</b:Last>
            <b:First>A.</b:First>
            <b:Middle>Ramirez y E. Puentes</b:Middle>
          </b:Person>
        </b:NameList>
      </b:Author>
    </b:Author>
    <b:Title>Amplificadores de pequeña señal RF y FI</b:Title>
    <b:Year>2013</b:Year>
    <b:City>Venezuela</b:City>
    <b:Publisher>UNEFA</b:Publisher>
    <b:RefOrder>9</b:RefOrder>
  </b:Source>
  <b:Source>
    <b:Tag>EAy15</b:Tag>
    <b:SourceType>Book</b:SourceType>
    <b:Guid>{7377E0AB-7222-4C98-8186-0F23C89F20F7}</b:Guid>
    <b:Author>
      <b:Author>
        <b:NameList>
          <b:Person>
            <b:Last>Anonimo</b:Last>
          </b:Person>
        </b:NameList>
      </b:Author>
    </b:Author>
    <b:Title>Transmisores de AM</b:Title>
    <b:Year>2017</b:Year>
    <b:Publisher>FACET</b:Publisher>
    <b:RefOrder>10</b:RefOrder>
  </b:Source>
  <b:Source>
    <b:Tag>EAy151</b:Tag>
    <b:SourceType>Book</b:SourceType>
    <b:Guid>{EAB52CB9-F447-43C1-8F0D-D8B3E7B1D9F9}</b:Guid>
    <b:Author>
      <b:Author>
        <b:NameList>
          <b:Person>
            <b:Last>Ayarachi</b:Last>
            <b:First>E.</b:First>
          </b:Person>
        </b:NameList>
      </b:Author>
    </b:Author>
    <b:Title>DIAGRAMA A BLOQUES DE UN RECEPTOR DE AM</b:Title>
    <b:Year>2015</b:Year>
    <b:Publisher>Academia Edu</b:Publisher>
    <b:RefOrder>11</b:RefOrder>
  </b:Source>
  <b:Source>
    <b:Tag>Pal212</b:Tag>
    <b:SourceType>Book</b:SourceType>
    <b:Guid>{EDAEF071-9FB0-4D48-B2C1-BEFABF704345}</b:Guid>
    <b:Title>Multiplexación en fibra óptica</b:Title>
    <b:Year>2021</b:Year>
    <b:City>Ambato</b:City>
    <b:Publisher>Universidad Tecnica de Ambato</b:Publisher>
    <b:Author>
      <b:Author>
        <b:NameList>
          <b:Person>
            <b:Last>Pallo</b:Last>
            <b:First>Juan</b:First>
          </b:Person>
        </b:NameList>
      </b:Author>
    </b:Author>
    <b:RefOrder>12</b:RefOrder>
  </b:Source>
  <b:Source>
    <b:Tag>Pal211</b:Tag>
    <b:SourceType>Book</b:SourceType>
    <b:Guid>{18E11805-1827-45DF-9A23-E44E14450001}</b:Guid>
    <b:Title>FUENTES Y DETECTORES ÓPTICOS</b:Title>
    <b:Year>2021</b:Year>
    <b:Author>
      <b:Author>
        <b:NameList>
          <b:Person>
            <b:Last>Pallo</b:Last>
            <b:First>Juan</b:First>
          </b:Person>
        </b:NameList>
      </b:Author>
    </b:Author>
    <b:City>Amabto</b:City>
    <b:Publisher>Universidad Técnica de Ambato</b:Publisher>
    <b:RefOrder>1</b:RefOrder>
  </b:Source>
  <b:Source>
    <b:Tag>Tom031</b:Tag>
    <b:SourceType>Book</b:SourceType>
    <b:Guid>{ED0ED8CA-09B4-46C7-ADED-3DC59D149ECC}</b:Guid>
    <b:Author>
      <b:Author>
        <b:NameList>
          <b:Person>
            <b:Last>Tomasi</b:Last>
            <b:First>Wayne</b:First>
          </b:Person>
        </b:NameList>
      </b:Author>
    </b:Author>
    <b:Title>Sistemas de comunicaciones electrónicas. Capítulo 11: Comunicaciones por fibra óptica</b:Title>
    <b:Year>2003</b:Year>
    <b:City>Ciudad de México</b:City>
    <b:Publisher>Prentice Hall</b:Publisher>
    <b:RefOrder>2</b:RefOrder>
  </b:Source>
</b:Sources>
</file>

<file path=customXml/itemProps1.xml><?xml version="1.0" encoding="utf-8"?>
<ds:datastoreItem xmlns:ds="http://schemas.openxmlformats.org/officeDocument/2006/customXml" ds:itemID="{B6173E29-858F-4BB9-B733-8F7D43B6DEC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template-word</Template>
  <TotalTime>0</TotalTime>
  <Pages>11</Pages>
  <Words>446</Words>
  <Characters>2546</Characters>
  <Application>Microsoft Office Word</Application>
  <DocSecurity>0</DocSecurity>
  <Lines>21</Lines>
  <Paragraphs>5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PowerPoint Template</vt:lpstr>
      <vt:lpstr>PowerPoint Template</vt:lpstr>
    </vt:vector>
  </TitlesOfParts>
  <Company>Imagine</Company>
  <LinksUpToDate>false</LinksUpToDate>
  <CharactersWithSpaces>2987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PowerPoint Template</dc:title>
  <dc:creator>Dell</dc:creator>
  <cp:lastModifiedBy>Manobanda Jimenez Kevin Andres</cp:lastModifiedBy>
  <cp:revision>2</cp:revision>
  <cp:lastPrinted>2022-02-09T15:20:00Z</cp:lastPrinted>
  <dcterms:created xsi:type="dcterms:W3CDTF">2023-07-16T00:15:00Z</dcterms:created>
  <dcterms:modified xsi:type="dcterms:W3CDTF">2023-07-16T00:15:00Z</dcterms:modified>
</cp:coreProperties>
</file>